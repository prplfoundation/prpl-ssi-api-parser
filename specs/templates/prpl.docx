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19" w:rsidRPr="00CF3AB6" w:rsidRDefault="00565519" w:rsidP="00613E59">
      <w:pPr>
        <w:pStyle w:val="Title2GuideType"/>
        <w:ind w:left="568"/>
        <w:jc w:val="center"/>
        <w:rPr>
          <w:rFonts w:ascii="Calibri Light" w:hAnsi="Calibri Light" w:cs="Calibri Light"/>
          <w:b/>
          <w:color w:val="FF0000"/>
          <w:sz w:val="72"/>
          <w:lang w:val="en-US"/>
        </w:rPr>
      </w:pPr>
    </w:p>
    <w:p w:rsidR="00C4025E" w:rsidRPr="00CF3AB6" w:rsidRDefault="00565519" w:rsidP="00613E59">
      <w:pPr>
        <w:pStyle w:val="Title2GuideType"/>
        <w:ind w:left="568"/>
        <w:jc w:val="center"/>
        <w:rPr>
          <w:rFonts w:ascii="Calibri Light" w:hAnsi="Calibri Light" w:cs="Calibri Light"/>
          <w:b/>
          <w:color w:val="FF0000"/>
          <w:sz w:val="72"/>
          <w:lang w:val="en-US"/>
        </w:rPr>
      </w:pPr>
      <w:r w:rsidRPr="00CF3AB6">
        <w:rPr>
          <w:rFonts w:ascii="Calibri Light" w:hAnsi="Calibri Light" w:cs="Calibri Light"/>
          <w:noProof/>
          <w:lang w:val="de-DE" w:eastAsia="de-DE"/>
        </w:rPr>
        <w:drawing>
          <wp:inline distT="0" distB="0" distL="0" distR="0" wp14:anchorId="28F6C419" wp14:editId="1DCDC4C2">
            <wp:extent cx="2857500" cy="1905000"/>
            <wp:effectExtent l="0" t="0" r="0" b="0"/>
            <wp:docPr id="26" name="Picture 26" descr="Prpl Foundation to give keynote at Cloud Security Alliance at the Cloud Security Summit in Mi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pl Foundation to give keynote at Cloud Security Alliance at the Cloud Security Summit in Mil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A2" w:rsidRPr="00CF3AB6" w:rsidRDefault="00565519" w:rsidP="00613E59">
      <w:pPr>
        <w:pStyle w:val="Title2GuideType"/>
        <w:ind w:left="569" w:hanging="1"/>
        <w:jc w:val="center"/>
        <w:rPr>
          <w:rFonts w:asciiTheme="minorHAnsi" w:hAnsiTheme="minorHAnsi" w:cstheme="minorHAnsi"/>
          <w:b/>
          <w:color w:val="7030A0"/>
          <w:sz w:val="56"/>
        </w:rPr>
      </w:pPr>
      <w:r w:rsidRPr="00CF3AB6">
        <w:rPr>
          <w:rFonts w:asciiTheme="minorHAnsi" w:hAnsiTheme="minorHAnsi" w:cstheme="minorHAnsi"/>
          <w:b/>
          <w:color w:val="7030A0"/>
          <w:sz w:val="72"/>
        </w:rPr>
        <w:t>prplFoundation</w:t>
      </w:r>
    </w:p>
    <w:p w:rsidR="00C4025E" w:rsidRPr="00CF3AB6" w:rsidRDefault="00DB3B34" w:rsidP="00613E59">
      <w:pPr>
        <w:pStyle w:val="Title2GuideType"/>
        <w:ind w:left="568"/>
        <w:jc w:val="center"/>
        <w:rPr>
          <w:rFonts w:asciiTheme="minorHAnsi" w:hAnsiTheme="minorHAnsi" w:cstheme="minorHAnsi"/>
          <w:color w:val="7030A0"/>
        </w:rPr>
      </w:pPr>
      <w:r w:rsidRPr="00CF3AB6">
        <w:rPr>
          <w:rFonts w:asciiTheme="minorHAnsi" w:hAnsiTheme="minorHAnsi" w:cstheme="minorHAnsi"/>
          <w:color w:val="7030A0"/>
        </w:rPr>
        <w:t>Software Stack Independent API</w:t>
      </w:r>
    </w:p>
    <w:p w:rsidR="00565519" w:rsidRPr="00CF3AB6" w:rsidRDefault="00847F50" w:rsidP="001A4598">
      <w:pPr>
        <w:pStyle w:val="prplCoverVersionNumber"/>
      </w:pPr>
      <w:r>
        <w:t>Version</w:t>
      </w:r>
      <w:r w:rsidR="00B31D6F">
        <w:t xml:space="preserve"> $(</w:t>
      </w:r>
      <w:r w:rsidR="00B31D6F" w:rsidRPr="001A4598">
        <w:t>VERSION</w:t>
      </w:r>
      <w:r w:rsidR="00B31D6F">
        <w:t>)</w:t>
      </w: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565519" w:rsidRPr="00CF3AB6" w:rsidRDefault="00565519" w:rsidP="00613E59">
      <w:pPr>
        <w:ind w:left="1"/>
        <w:jc w:val="center"/>
        <w:rPr>
          <w:rFonts w:cs="Calibri Light"/>
          <w:b/>
          <w:sz w:val="28"/>
          <w:szCs w:val="28"/>
        </w:rPr>
      </w:pPr>
    </w:p>
    <w:p w:rsidR="0012305B" w:rsidRPr="00CF3AB6" w:rsidRDefault="0012305B" w:rsidP="00565519">
      <w:pPr>
        <w:rPr>
          <w:rFonts w:cs="Calibri Light"/>
          <w:color w:val="7F7F7F" w:themeColor="text1" w:themeTint="80"/>
          <w:sz w:val="40"/>
          <w:szCs w:val="40"/>
        </w:rPr>
      </w:pPr>
    </w:p>
    <w:p w:rsidR="0012305B" w:rsidRPr="00CF3AB6" w:rsidRDefault="0012305B" w:rsidP="00613E59">
      <w:pPr>
        <w:ind w:left="1"/>
        <w:jc w:val="right"/>
        <w:rPr>
          <w:rFonts w:cs="Calibri Light"/>
          <w:sz w:val="36"/>
        </w:rPr>
      </w:pPr>
      <w:bookmarkStart w:id="0" w:name="_Toc326469365"/>
      <w:bookmarkStart w:id="1" w:name="_Toc342201279"/>
      <w:bookmarkStart w:id="2" w:name="_Toc342201407"/>
      <w:bookmarkStart w:id="3" w:name="_Toc342357701"/>
      <w:bookmarkStart w:id="4" w:name="_Toc342383652"/>
      <w:bookmarkStart w:id="5" w:name="_Toc342726097"/>
      <w:bookmarkStart w:id="6" w:name="_Toc342726292"/>
    </w:p>
    <w:p w:rsidR="0012305B" w:rsidRPr="00CF3AB6" w:rsidRDefault="0012305B" w:rsidP="00613E59">
      <w:pPr>
        <w:pStyle w:val="Title3VersionNumber"/>
        <w:ind w:left="1419"/>
        <w:rPr>
          <w:rFonts w:ascii="Calibri Light" w:hAnsi="Calibri Light" w:cs="Calibri Light"/>
          <w:sz w:val="36"/>
        </w:rPr>
        <w:sectPr w:rsidR="0012305B" w:rsidRPr="00CF3AB6" w:rsidSect="00A319C4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7" w:h="16840" w:code="9"/>
          <w:pgMar w:top="1701" w:right="1417" w:bottom="1276" w:left="992" w:header="851" w:footer="709" w:gutter="0"/>
          <w:pgNumType w:fmt="lowerRoman"/>
          <w:cols w:space="720"/>
          <w:docGrid w:linePitch="272"/>
        </w:sectPr>
      </w:pPr>
    </w:p>
    <w:p w:rsidR="00F80D0D" w:rsidRPr="00CF3AB6" w:rsidRDefault="0056594A" w:rsidP="00613E59">
      <w:pPr>
        <w:ind w:left="1"/>
        <w:rPr>
          <w:rFonts w:asciiTheme="minorHAnsi" w:hAnsiTheme="minorHAnsi" w:cstheme="minorHAnsi"/>
          <w:color w:val="7030A0"/>
          <w:sz w:val="44"/>
          <w:szCs w:val="44"/>
        </w:rPr>
      </w:pPr>
      <w:r w:rsidRPr="00CF3AB6">
        <w:rPr>
          <w:rFonts w:asciiTheme="minorHAnsi" w:hAnsiTheme="minorHAnsi" w:cstheme="minorHAnsi"/>
          <w:color w:val="7030A0"/>
          <w:sz w:val="44"/>
          <w:szCs w:val="44"/>
        </w:rPr>
        <w:lastRenderedPageBreak/>
        <w:t>Revision</w:t>
      </w:r>
      <w:r w:rsidR="00F80D0D" w:rsidRPr="00CF3AB6">
        <w:rPr>
          <w:rFonts w:asciiTheme="minorHAnsi" w:hAnsiTheme="minorHAnsi" w:cstheme="minorHAnsi"/>
          <w:color w:val="7030A0"/>
          <w:sz w:val="44"/>
          <w:szCs w:val="44"/>
        </w:rPr>
        <w:t xml:space="preserve"> </w:t>
      </w:r>
      <w:r w:rsidR="00F65FE6" w:rsidRPr="00CF3AB6">
        <w:rPr>
          <w:rFonts w:asciiTheme="minorHAnsi" w:hAnsiTheme="minorHAnsi" w:cstheme="minorHAnsi"/>
          <w:color w:val="7030A0"/>
          <w:sz w:val="44"/>
          <w:szCs w:val="44"/>
        </w:rPr>
        <w:t>History</w:t>
      </w:r>
    </w:p>
    <w:tbl>
      <w:tblPr>
        <w:tblStyle w:val="TableGrid"/>
        <w:tblW w:w="10068" w:type="dxa"/>
        <w:tblLayout w:type="fixed"/>
        <w:tblLook w:val="0020" w:firstRow="1" w:lastRow="0" w:firstColumn="0" w:lastColumn="0" w:noHBand="0" w:noVBand="0"/>
      </w:tblPr>
      <w:tblGrid>
        <w:gridCol w:w="1020"/>
        <w:gridCol w:w="1427"/>
        <w:gridCol w:w="7621"/>
      </w:tblGrid>
      <w:tr w:rsidR="00501C2C" w:rsidRPr="00CF3AB6" w:rsidTr="0050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" w:type="dxa"/>
          </w:tcPr>
          <w:p w:rsidR="00501C2C" w:rsidRPr="00CF3AB6" w:rsidRDefault="00501C2C" w:rsidP="001C3F5C">
            <w:pPr>
              <w:pStyle w:val="TableHeader"/>
              <w:rPr>
                <w:rFonts w:ascii="Calibri Light" w:hAnsi="Calibri Light" w:cs="Calibri Light"/>
                <w:sz w:val="22"/>
                <w:szCs w:val="22"/>
              </w:rPr>
            </w:pPr>
            <w:r w:rsidRPr="00CF3AB6">
              <w:rPr>
                <w:rFonts w:ascii="Calibri Light" w:hAnsi="Calibri Light" w:cs="Calibri Light"/>
                <w:sz w:val="22"/>
                <w:szCs w:val="22"/>
              </w:rPr>
              <w:t>Version</w:t>
            </w:r>
          </w:p>
        </w:tc>
        <w:tc>
          <w:tcPr>
            <w:tcW w:w="1427" w:type="dxa"/>
          </w:tcPr>
          <w:p w:rsidR="00501C2C" w:rsidRPr="00CF3AB6" w:rsidRDefault="00501C2C" w:rsidP="001C3F5C">
            <w:pPr>
              <w:pStyle w:val="TableHeader"/>
              <w:rPr>
                <w:rFonts w:ascii="Calibri Light" w:hAnsi="Calibri Light" w:cs="Calibri Light"/>
                <w:sz w:val="22"/>
                <w:szCs w:val="22"/>
              </w:rPr>
            </w:pPr>
            <w:r w:rsidRPr="00CF3AB6">
              <w:rPr>
                <w:rFonts w:ascii="Calibri Light" w:hAnsi="Calibri Light" w:cs="Calibri Light"/>
                <w:sz w:val="22"/>
                <w:szCs w:val="22"/>
              </w:rPr>
              <w:t xml:space="preserve">Date </w:t>
            </w:r>
          </w:p>
        </w:tc>
        <w:tc>
          <w:tcPr>
            <w:tcW w:w="7621" w:type="dxa"/>
          </w:tcPr>
          <w:p w:rsidR="00501C2C" w:rsidRPr="00CF3AB6" w:rsidRDefault="00501C2C" w:rsidP="001C3F5C">
            <w:pPr>
              <w:pStyle w:val="TableHeader"/>
              <w:rPr>
                <w:rFonts w:ascii="Calibri Light" w:hAnsi="Calibri Light" w:cs="Calibri Light"/>
                <w:sz w:val="22"/>
                <w:szCs w:val="22"/>
              </w:rPr>
            </w:pPr>
            <w:r w:rsidRPr="00CF3AB6">
              <w:rPr>
                <w:rFonts w:ascii="Calibri Light" w:hAnsi="Calibri Light" w:cs="Calibri Light"/>
                <w:sz w:val="22"/>
                <w:szCs w:val="22"/>
              </w:rPr>
              <w:t>Status</w:t>
            </w:r>
          </w:p>
        </w:tc>
      </w:tr>
    </w:tbl>
    <w:p w:rsidR="00886BC1" w:rsidRPr="00CF3AB6" w:rsidRDefault="009F77DA" w:rsidP="00613E59">
      <w:pPr>
        <w:pStyle w:val="TOCHeading"/>
        <w:tabs>
          <w:tab w:val="left" w:pos="690"/>
          <w:tab w:val="right" w:pos="9923"/>
        </w:tabs>
        <w:spacing w:after="0"/>
        <w:ind w:left="1"/>
        <w:jc w:val="left"/>
        <w:outlineLvl w:val="0"/>
        <w:rPr>
          <w:rFonts w:asciiTheme="minorHAnsi" w:hAnsiTheme="minorHAnsi" w:cstheme="minorHAnsi"/>
          <w:color w:val="8064A2" w:themeColor="accent4"/>
        </w:rPr>
      </w:pPr>
      <w:r>
        <w:rPr>
          <w:rFonts w:asciiTheme="minorHAnsi" w:hAnsiTheme="minorHAnsi" w:cstheme="minorHAnsi"/>
          <w:color w:val="8064A2" w:themeColor="accent4"/>
        </w:rPr>
        <w:lastRenderedPageBreak/>
        <w:t xml:space="preserve">Table of </w:t>
      </w:r>
      <w:r w:rsidR="00886BC1" w:rsidRPr="00CF3AB6">
        <w:rPr>
          <w:rFonts w:asciiTheme="minorHAnsi" w:hAnsiTheme="minorHAnsi" w:cstheme="minorHAnsi"/>
          <w:color w:val="8064A2" w:themeColor="accent4"/>
        </w:rPr>
        <w:t>Content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Theme="minorHAnsi" w:hAnsiTheme="minorHAnsi" w:cstheme="minorHAnsi"/>
          <w:color w:val="8064A2" w:themeColor="accent4"/>
        </w:rPr>
        <w:t>s</w:t>
      </w:r>
    </w:p>
    <w:p w:rsidR="008A243D" w:rsidRDefault="00CF1428" w:rsidP="00E03ACD">
      <w:pPr>
        <w:ind w:left="1"/>
      </w:pPr>
      <w:r w:rsidRPr="00CF3AB6">
        <w:rPr>
          <w:rFonts w:cs="Calibri Light"/>
          <w:bCs/>
          <w:i/>
          <w:iCs/>
          <w:noProof/>
          <w:szCs w:val="22"/>
        </w:rPr>
        <w:fldChar w:fldCharType="begin"/>
      </w:r>
      <w:r w:rsidRPr="00CF3AB6">
        <w:rPr>
          <w:rFonts w:cs="Calibri Light"/>
          <w:i/>
          <w:iCs/>
          <w:noProof/>
          <w:szCs w:val="22"/>
        </w:rPr>
        <w:instrText xml:space="preserve"> TOC \o \t "Appendix 1;1" </w:instrText>
      </w:r>
      <w:r w:rsidRPr="00CF3AB6">
        <w:rPr>
          <w:rFonts w:cs="Calibri Light"/>
          <w:bCs/>
          <w:i/>
          <w:iCs/>
          <w:noProof/>
          <w:szCs w:val="22"/>
        </w:rPr>
        <w:fldChar w:fldCharType="separate"/>
      </w:r>
      <w:r w:rsidR="00846BBF">
        <w:rPr>
          <w:rFonts w:cs="Calibri Light"/>
          <w:b/>
          <w:i/>
          <w:iCs/>
          <w:noProof/>
          <w:szCs w:val="22"/>
          <w:lang w:val="en-US"/>
        </w:rPr>
        <w:t>No table of contents entries found.</w:t>
      </w:r>
      <w:r w:rsidRPr="00CF3AB6">
        <w:rPr>
          <w:rFonts w:cs="Calibri Light"/>
          <w:b/>
          <w:i/>
          <w:iCs/>
          <w:caps/>
          <w:noProof/>
          <w:szCs w:val="22"/>
        </w:rPr>
        <w:fldChar w:fldCharType="end"/>
      </w:r>
      <w:bookmarkStart w:id="7" w:name="_GoBack"/>
      <w:bookmarkEnd w:id="7"/>
    </w:p>
    <w:sectPr w:rsidR="008A243D" w:rsidSect="009C572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2378" w:right="1134" w:bottom="720" w:left="1134" w:header="851" w:footer="103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EAD" w:rsidRDefault="00A22EAD" w:rsidP="00886BC1">
      <w:pPr>
        <w:pStyle w:val="TipKeepWithNext"/>
      </w:pPr>
      <w:r>
        <w:separator/>
      </w:r>
    </w:p>
    <w:p w:rsidR="00A22EAD" w:rsidRDefault="00A22EAD"/>
    <w:p w:rsidR="00A22EAD" w:rsidRDefault="00A22EAD"/>
    <w:p w:rsidR="00A22EAD" w:rsidRDefault="00A22EAD"/>
    <w:p w:rsidR="00A22EAD" w:rsidRDefault="00A22EAD" w:rsidP="003F5D5C"/>
  </w:endnote>
  <w:endnote w:type="continuationSeparator" w:id="0">
    <w:p w:rsidR="00A22EAD" w:rsidRDefault="00A22EAD" w:rsidP="00886BC1">
      <w:pPr>
        <w:pStyle w:val="TipKeepWithNext"/>
      </w:pPr>
      <w:r>
        <w:continuationSeparator/>
      </w:r>
    </w:p>
    <w:p w:rsidR="00A22EAD" w:rsidRDefault="00A22EAD"/>
    <w:p w:rsidR="00A22EAD" w:rsidRDefault="00A22EAD"/>
    <w:p w:rsidR="00A22EAD" w:rsidRDefault="00A22EAD"/>
    <w:p w:rsidR="00A22EAD" w:rsidRDefault="00A22EAD" w:rsidP="003F5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Vodafone Lt">
    <w:altName w:val="Franklin Gothic Medium Cond"/>
    <w:panose1 w:val="020B0606040202020204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charset w:val="00"/>
    <w:family w:val="swiss"/>
    <w:pitch w:val="fixed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Std Bl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>
    <w:pPr>
      <w:pStyle w:val="Footer"/>
    </w:pPr>
  </w:p>
  <w:p w:rsidR="00962333" w:rsidRDefault="00962333">
    <w:pPr>
      <w:pStyle w:val="Footer"/>
    </w:pPr>
    <w:r>
      <w:fldChar w:fldCharType="begin"/>
    </w:r>
    <w:r>
      <w:instrText xml:space="preserve"> DOCPROPERTY  book_Draft  \* Charformat </w:instrText>
    </w:r>
    <w:r>
      <w:fldChar w:fldCharType="separate"/>
    </w:r>
    <w:r>
      <w:t>Draft</w:t>
    </w:r>
    <w:r>
      <w:fldChar w:fldCharType="end"/>
    </w:r>
  </w:p>
  <w:p w:rsidR="00962333" w:rsidRDefault="00962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>
    <w:r>
      <w:rPr>
        <w:noProof/>
        <w:lang w:val="de-DE" w:eastAsia="de-DE"/>
      </w:rPr>
      <w:drawing>
        <wp:anchor distT="0" distB="0" distL="114300" distR="114300" simplePos="0" relativeHeight="251659264" behindDoc="1" locked="1" layoutInCell="1" allowOverlap="1" wp14:anchorId="2DBBF7FA" wp14:editId="1F24EE97">
          <wp:simplePos x="0" y="0"/>
          <wp:positionH relativeFrom="page">
            <wp:posOffset>5818505</wp:posOffset>
          </wp:positionH>
          <wp:positionV relativeFrom="page">
            <wp:posOffset>9432925</wp:posOffset>
          </wp:positionV>
          <wp:extent cx="1202690" cy="721360"/>
          <wp:effectExtent l="19050" t="0" r="0" b="0"/>
          <wp:wrapNone/>
          <wp:docPr id="23" name="Picture 23" descr="sim c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im c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721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6E1D63E" wp14:editId="00E4FBFE">
              <wp:simplePos x="0" y="0"/>
              <wp:positionH relativeFrom="page">
                <wp:posOffset>1116330</wp:posOffset>
              </wp:positionH>
              <wp:positionV relativeFrom="page">
                <wp:posOffset>9126855</wp:posOffset>
              </wp:positionV>
              <wp:extent cx="0" cy="179705"/>
              <wp:effectExtent l="11430" t="11430" r="7620" b="8890"/>
              <wp:wrapNone/>
              <wp:docPr id="1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E665FFC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9pt,718.65pt" to="87.9pt,7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6BA3EF3A" wp14:editId="0B1D6781">
              <wp:simplePos x="0" y="0"/>
              <wp:positionH relativeFrom="page">
                <wp:posOffset>1116330</wp:posOffset>
              </wp:positionH>
              <wp:positionV relativeFrom="page">
                <wp:posOffset>1386205</wp:posOffset>
              </wp:positionV>
              <wp:extent cx="0" cy="179705"/>
              <wp:effectExtent l="11430" t="5080" r="7620" b="5715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16B7AEF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9pt,109.15pt" to="87.9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2096" behindDoc="0" locked="1" layoutInCell="0" allowOverlap="1" wp14:anchorId="02188061" wp14:editId="0101CBC7">
              <wp:simplePos x="0" y="0"/>
              <wp:positionH relativeFrom="page">
                <wp:posOffset>6444615</wp:posOffset>
              </wp:positionH>
              <wp:positionV relativeFrom="page">
                <wp:posOffset>1565910</wp:posOffset>
              </wp:positionV>
              <wp:extent cx="179705" cy="0"/>
              <wp:effectExtent l="5715" t="13335" r="5080" b="5715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AA1BEE0" id="Line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7.45pt,123.3pt" to="521.6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1072" behindDoc="0" locked="1" layoutInCell="0" allowOverlap="1" wp14:anchorId="3CF35029" wp14:editId="5D570E94">
              <wp:simplePos x="0" y="0"/>
              <wp:positionH relativeFrom="page">
                <wp:posOffset>6444615</wp:posOffset>
              </wp:positionH>
              <wp:positionV relativeFrom="page">
                <wp:posOffset>1386205</wp:posOffset>
              </wp:positionV>
              <wp:extent cx="0" cy="179705"/>
              <wp:effectExtent l="5715" t="5080" r="13335" b="5715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6D7300D" id="Line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7.45pt,109.15pt" to="507.4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0048" behindDoc="0" locked="1" layoutInCell="0" allowOverlap="1" wp14:anchorId="6FD71AC1" wp14:editId="2A2A59E5">
              <wp:simplePos x="0" y="0"/>
              <wp:positionH relativeFrom="page">
                <wp:posOffset>935990</wp:posOffset>
              </wp:positionH>
              <wp:positionV relativeFrom="page">
                <wp:posOffset>1565910</wp:posOffset>
              </wp:positionV>
              <wp:extent cx="179705" cy="0"/>
              <wp:effectExtent l="12065" t="13335" r="8255" b="571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EA9344F" id="Line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7pt,123.3pt" to="87.8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4HUFAIAACc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5168" behindDoc="0" locked="1" layoutInCell="0" allowOverlap="1" wp14:anchorId="35C782BB" wp14:editId="41EEFFEC">
              <wp:simplePos x="0" y="0"/>
              <wp:positionH relativeFrom="page">
                <wp:posOffset>6444615</wp:posOffset>
              </wp:positionH>
              <wp:positionV relativeFrom="page">
                <wp:posOffset>9126855</wp:posOffset>
              </wp:positionV>
              <wp:extent cx="179705" cy="0"/>
              <wp:effectExtent l="5715" t="11430" r="5080" b="762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C9C021C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7.45pt,718.65pt" to="521.6pt,7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TtEwIAACc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4144" behindDoc="0" locked="1" layoutInCell="0" allowOverlap="1" wp14:anchorId="08DCDF39" wp14:editId="1C6C430F">
              <wp:simplePos x="0" y="0"/>
              <wp:positionH relativeFrom="page">
                <wp:posOffset>6444615</wp:posOffset>
              </wp:positionH>
              <wp:positionV relativeFrom="page">
                <wp:posOffset>9126855</wp:posOffset>
              </wp:positionV>
              <wp:extent cx="0" cy="179705"/>
              <wp:effectExtent l="5715" t="11430" r="13335" b="889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21B4A00" id="Line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7.45pt,718.65pt" to="507.45pt,7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" o:allowincell="f" strokecolor="#969696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3120" behindDoc="0" locked="1" layoutInCell="0" allowOverlap="1" wp14:anchorId="00555684" wp14:editId="64E4C50A">
              <wp:simplePos x="0" y="0"/>
              <wp:positionH relativeFrom="page">
                <wp:posOffset>935990</wp:posOffset>
              </wp:positionH>
              <wp:positionV relativeFrom="page">
                <wp:posOffset>9126855</wp:posOffset>
              </wp:positionV>
              <wp:extent cx="179705" cy="0"/>
              <wp:effectExtent l="12065" t="11430" r="8255" b="762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CCCD4C9" id="Line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7pt,718.65pt" to="87.85pt,7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FJEwIAACc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" o:allowincell="f" strokecolor="#969696">
              <w10:wrap anchorx="page" anchory="page"/>
              <w10:anchorlock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Pr="00663F76" w:rsidRDefault="00962333" w:rsidP="00663F76">
    <w:pPr>
      <w:pStyle w:val="Footer"/>
    </w:pPr>
  </w:p>
  <w:p w:rsidR="00962333" w:rsidRDefault="00962333"/>
  <w:p w:rsidR="00962333" w:rsidRDefault="00962333"/>
  <w:p w:rsidR="00962333" w:rsidRDefault="00962333" w:rsidP="003F5D5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559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2333" w:rsidRDefault="00962333" w:rsidP="008C0329">
        <w:pPr>
          <w:pStyle w:val="Footer"/>
          <w:ind w:firstLine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A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2333" w:rsidRDefault="00962333" w:rsidP="003F5D5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 w:rsidP="00E7732E">
    <w:pPr>
      <w:pStyle w:val="Footer"/>
      <w:jc w:val="right"/>
    </w:pPr>
    <w:r>
      <w:tab/>
    </w:r>
  </w:p>
  <w:sdt>
    <w:sdtPr>
      <w:id w:val="1439944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2333" w:rsidRDefault="00962333" w:rsidP="008C03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A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2333" w:rsidRDefault="00962333"/>
  <w:p w:rsidR="00962333" w:rsidRDefault="00962333" w:rsidP="003F5D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EAD" w:rsidRPr="00EA1DB7" w:rsidRDefault="00A22EAD" w:rsidP="00EA1DB7">
      <w:pPr>
        <w:pStyle w:val="Footer"/>
      </w:pPr>
      <w:r>
        <w:separator/>
      </w:r>
    </w:p>
    <w:p w:rsidR="00A22EAD" w:rsidRDefault="00A22EAD"/>
    <w:p w:rsidR="00A22EAD" w:rsidRDefault="00A22EAD"/>
    <w:p w:rsidR="00A22EAD" w:rsidRDefault="00A22EAD"/>
    <w:p w:rsidR="00A22EAD" w:rsidRDefault="00A22EAD" w:rsidP="003F5D5C"/>
  </w:footnote>
  <w:footnote w:type="continuationSeparator" w:id="0">
    <w:p w:rsidR="00A22EAD" w:rsidRDefault="00A22EAD" w:rsidP="00886BC1">
      <w:pPr>
        <w:pStyle w:val="TipKeepWithNext"/>
      </w:pPr>
      <w:r>
        <w:continuationSeparator/>
      </w:r>
    </w:p>
    <w:p w:rsidR="00A22EAD" w:rsidRDefault="00A22EAD"/>
    <w:p w:rsidR="00A22EAD" w:rsidRDefault="00A22EAD"/>
    <w:p w:rsidR="00A22EAD" w:rsidRDefault="00A22EAD"/>
    <w:p w:rsidR="00A22EAD" w:rsidRDefault="00A22EAD" w:rsidP="003F5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>
    <w:pPr>
      <w:pStyle w:val="HeaderEven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tab/>
      <w:t>Login with Vodafone – Functional Requirements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 w:rsidP="00CC452C">
    <w:pPr>
      <w:pStyle w:val="HeaderOdd"/>
      <w:pBdr>
        <w:bottom w:val="none" w:sz="0" w:space="0" w:color="auto"/>
      </w:pBdr>
    </w:pPr>
    <w:r>
      <w:tab/>
    </w:r>
    <w:r>
      <w:tab/>
    </w:r>
  </w:p>
  <w:p w:rsidR="00962333" w:rsidRDefault="00962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Pr="005416AD" w:rsidRDefault="00962333">
    <w:pPr>
      <w:pStyle w:val="Header"/>
    </w:pPr>
    <w:r w:rsidRPr="005416AD">
      <w:rPr>
        <w:noProof/>
        <w:sz w:val="20"/>
        <w:lang w:val="de-DE" w:eastAsia="de-DE"/>
      </w:rPr>
      <w:drawing>
        <wp:anchor distT="0" distB="0" distL="0" distR="114300" simplePos="0" relativeHeight="251658240" behindDoc="1" locked="1" layoutInCell="1" allowOverlap="1" wp14:anchorId="4725D6AD" wp14:editId="11A97A0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390900" cy="10725150"/>
          <wp:effectExtent l="19050" t="0" r="0" b="0"/>
          <wp:wrapTight wrapText="bothSides">
            <wp:wrapPolygon edited="0">
              <wp:start x="-121" y="0"/>
              <wp:lineTo x="-121" y="21562"/>
              <wp:lineTo x="21600" y="21562"/>
              <wp:lineTo x="21600" y="21485"/>
              <wp:lineTo x="17596" y="19643"/>
              <wp:lineTo x="13834" y="17188"/>
              <wp:lineTo x="12620" y="15960"/>
              <wp:lineTo x="12013" y="15385"/>
              <wp:lineTo x="12013" y="15346"/>
              <wp:lineTo x="11649" y="14771"/>
              <wp:lineTo x="11043" y="13505"/>
              <wp:lineTo x="10800" y="12929"/>
              <wp:lineTo x="11528" y="7980"/>
              <wp:lineTo x="11771" y="7405"/>
              <wp:lineTo x="11771" y="7366"/>
              <wp:lineTo x="12256" y="6791"/>
              <wp:lineTo x="12256" y="6752"/>
              <wp:lineTo x="12620" y="6177"/>
              <wp:lineTo x="12620" y="6139"/>
              <wp:lineTo x="13227" y="5563"/>
              <wp:lineTo x="14440" y="4335"/>
              <wp:lineTo x="18688" y="1228"/>
              <wp:lineTo x="20872" y="38"/>
              <wp:lineTo x="20872" y="0"/>
              <wp:lineTo x="-121" y="0"/>
            </wp:wrapPolygon>
          </wp:wrapTight>
          <wp:docPr id="22" name="Picture 22" descr="final%20curve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inal%20curve_transpar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072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 w:rsidP="001559C0">
    <w:pPr>
      <w:pStyle w:val="HeaderLandscape"/>
      <w:jc w:val="right"/>
    </w:pPr>
    <w:r>
      <w:rPr>
        <w:noProof/>
        <w:color w:val="FF0000"/>
        <w:lang w:val="de-DE" w:eastAsia="de-DE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333116D" wp14:editId="59302297">
              <wp:simplePos x="0" y="0"/>
              <wp:positionH relativeFrom="column">
                <wp:posOffset>-728290</wp:posOffset>
              </wp:positionH>
              <wp:positionV relativeFrom="paragraph">
                <wp:posOffset>-555266</wp:posOffset>
              </wp:positionV>
              <wp:extent cx="1992702" cy="1233578"/>
              <wp:effectExtent l="0" t="0" r="7620" b="508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92702" cy="1233578"/>
                        <a:chOff x="0" y="0"/>
                        <a:chExt cx="1992702" cy="1233578"/>
                      </a:xfrm>
                    </wpg:grpSpPr>
                    <pic:pic xmlns:pic="http://schemas.openxmlformats.org/drawingml/2006/picture">
                      <pic:nvPicPr>
                        <pic:cNvPr id="3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992702" cy="123357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20" descr="VF_Roundel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8574" y="733246"/>
                          <a:ext cx="500332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29C2FB3" id="Group 15" o:spid="_x0000_s1026" style="position:absolute;margin-left:-57.35pt;margin-top:-43.7pt;width:156.9pt;height:97.15pt;z-index:251684864;mso-height-relative:margin" coordsize="19927,12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7" type="#_x0000_t75" style="position:absolute;width:19927;height:123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">
                <v:imagedata r:id="rId3" o:title=""/>
                <v:path arrowok="t"/>
              </v:shape>
              <v:shape id="Picture 20" o:spid="_x0000_s1028" type="#_x0000_t75" alt="VF_Roundel" style="position:absolute;left:4485;top:7332;width:5004;height:4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">
                <v:imagedata r:id="rId4" o:title="VF_Roundel"/>
              </v:shape>
            </v:group>
          </w:pict>
        </mc:Fallback>
      </mc:AlternateContent>
    </w:r>
    <w:r>
      <w:rPr>
        <w:rFonts w:ascii="Vodafone Lt" w:hAnsi="Vodafone Lt"/>
        <w:sz w:val="18"/>
      </w:rPr>
      <w:t xml:space="preserve"> </w:t>
    </w:r>
    <w:r w:rsidRPr="00880EDA">
      <w:rPr>
        <w:rStyle w:val="PageNumber"/>
        <w:rFonts w:ascii="Vodafone Rg" w:hAnsi="Vodafone Rg"/>
        <w:b w:val="0"/>
        <w:sz w:val="18"/>
      </w:rPr>
      <w:fldChar w:fldCharType="begin"/>
    </w:r>
    <w:r w:rsidRPr="00880EDA">
      <w:rPr>
        <w:rStyle w:val="PageNumber"/>
        <w:rFonts w:ascii="Vodafone Rg" w:hAnsi="Vodafone Rg"/>
        <w:b w:val="0"/>
        <w:sz w:val="18"/>
      </w:rPr>
      <w:instrText xml:space="preserve"> PAGE </w:instrText>
    </w:r>
    <w:r w:rsidRPr="00880EDA">
      <w:rPr>
        <w:rStyle w:val="PageNumber"/>
        <w:rFonts w:ascii="Vodafone Rg" w:hAnsi="Vodafone Rg"/>
        <w:b w:val="0"/>
        <w:sz w:val="18"/>
      </w:rPr>
      <w:fldChar w:fldCharType="separate"/>
    </w:r>
    <w:r>
      <w:rPr>
        <w:rStyle w:val="PageNumber"/>
        <w:rFonts w:ascii="Vodafone Rg" w:hAnsi="Vodafone Rg"/>
        <w:b w:val="0"/>
        <w:noProof/>
        <w:sz w:val="18"/>
      </w:rPr>
      <w:t>14</w:t>
    </w:r>
    <w:r w:rsidRPr="00880EDA">
      <w:rPr>
        <w:rStyle w:val="PageNumber"/>
        <w:rFonts w:ascii="Vodafone Rg" w:hAnsi="Vodafone Rg"/>
        <w:b w:val="0"/>
        <w:sz w:val="18"/>
      </w:rPr>
      <w:fldChar w:fldCharType="end"/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26ABEA34" wp14:editId="2C449439">
              <wp:simplePos x="0" y="0"/>
              <wp:positionH relativeFrom="page">
                <wp:posOffset>10009505</wp:posOffset>
              </wp:positionH>
              <wp:positionV relativeFrom="page">
                <wp:posOffset>629920</wp:posOffset>
              </wp:positionV>
              <wp:extent cx="635" cy="6299835"/>
              <wp:effectExtent l="8255" t="10795" r="10160" b="1397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2998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E9D2109" id="Line 1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8.15pt,49.6pt" to="788.2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" strokecolor="red">
              <w10:wrap anchorx="page"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c">
          <w:drawing>
            <wp:anchor distT="0" distB="0" distL="114300" distR="114300" simplePos="0" relativeHeight="251662336" behindDoc="1" locked="1" layoutInCell="1" allowOverlap="1" wp14:anchorId="5DF7258C" wp14:editId="6D6859B4">
              <wp:simplePos x="0" y="0"/>
              <wp:positionH relativeFrom="page">
                <wp:posOffset>9613265</wp:posOffset>
              </wp:positionH>
              <wp:positionV relativeFrom="page">
                <wp:posOffset>629920</wp:posOffset>
              </wp:positionV>
              <wp:extent cx="539750" cy="6659880"/>
              <wp:effectExtent l="2540" t="1270" r="635" b="0"/>
              <wp:wrapNone/>
              <wp:docPr id="24" name="Canvas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0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652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333" w:rsidRDefault="00962333">
                            <w:pPr>
                              <w:pStyle w:val="HeaderLandscape"/>
                            </w:pPr>
                            <w:r>
                              <w:rPr>
                                <w:rStyle w:val="PageNumber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noProof/>
                              </w:rPr>
                              <w:t>12</w:t>
                            </w:r>
                            <w:r>
                              <w:rPr>
                                <w:rStyle w:val="PageNumber"/>
                              </w:rPr>
                              <w:fldChar w:fldCharType="end"/>
                            </w:r>
                            <w: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STYLEREF "Title 1 (Project Name)"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 w:val="0"/>
                                <w:bCs/>
                                <w:noProof/>
                                <w:lang w:val="en-US"/>
                              </w:rPr>
                              <w:t>Error! No text of specified style in document.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"Title 2 (Guide Type)"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Software Stack Independent API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7258C" id="Canvas 24" o:spid="_x0000_s1026" editas="canvas" style="position:absolute;left:0;text-align:left;margin-left:756.95pt;margin-top:49.6pt;width:42.5pt;height:524.4pt;z-index:-251654144;mso-position-horizontal-relative:page;mso-position-vertical-relative:page" coordsize="5397,6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397;height:6659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width:5397;height:65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" filled="f" stroked="f">
                <v:textbox style="layout-flow:vertical" inset="0,0,0,0">
                  <w:txbxContent>
                    <w:p w:rsidR="00962333" w:rsidRDefault="00962333">
                      <w:pPr>
                        <w:pStyle w:val="HeaderLandscape"/>
                      </w:pPr>
                      <w:r>
                        <w:rPr>
                          <w:rStyle w:val="PageNumber"/>
                        </w:rPr>
                        <w:fldChar w:fldCharType="begin"/>
                      </w:r>
                      <w:r>
                        <w:rPr>
                          <w:rStyle w:val="PageNumber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</w:rPr>
                        <w:fldChar w:fldCharType="separate"/>
                      </w:r>
                      <w:r>
                        <w:rPr>
                          <w:rStyle w:val="PageNumber"/>
                          <w:noProof/>
                        </w:rPr>
                        <w:t>12</w:t>
                      </w:r>
                      <w:r>
                        <w:rPr>
                          <w:rStyle w:val="PageNumber"/>
                        </w:rPr>
                        <w:fldChar w:fldCharType="end"/>
                      </w:r>
                      <w:r>
                        <w:tab/>
                      </w:r>
                      <w:r>
                        <w:fldChar w:fldCharType="begin"/>
                      </w:r>
                      <w:r>
                        <w:instrText xml:space="preserve"> STYLEREF "Title 1 (Project Name)" </w:instrText>
                      </w:r>
                      <w:r>
                        <w:fldChar w:fldCharType="separate"/>
                      </w:r>
                      <w:r>
                        <w:rPr>
                          <w:b w:val="0"/>
                          <w:bCs/>
                          <w:noProof/>
                          <w:lang w:val="en-US"/>
                        </w:rPr>
                        <w:t>Error! No text of specified style in document.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"Title 2 (Guide Type)"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Software Stack Independent API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:rsidR="00962333" w:rsidRDefault="00962333"/>
  <w:p w:rsidR="00962333" w:rsidRDefault="00962333"/>
  <w:p w:rsidR="00962333" w:rsidRDefault="00962333"/>
  <w:p w:rsidR="00962333" w:rsidRDefault="00962333" w:rsidP="003F5D5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>
    <w:r>
      <w:rPr>
        <w:noProof/>
        <w:lang w:val="de-DE" w:eastAsia="de-DE"/>
      </w:rPr>
      <w:drawing>
        <wp:inline distT="0" distB="0" distL="0" distR="0">
          <wp:extent cx="750570" cy="777875"/>
          <wp:effectExtent l="0" t="0" r="0" b="3175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2333" w:rsidRDefault="00962333"/>
  <w:p w:rsidR="00962333" w:rsidRDefault="00962333" w:rsidP="003F5D5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33" w:rsidRDefault="00962333">
    <w:r>
      <w:rPr>
        <w:noProof/>
        <w:lang w:val="de-DE" w:eastAsia="de-DE"/>
      </w:rPr>
      <w:drawing>
        <wp:inline distT="0" distB="0" distL="0" distR="0">
          <wp:extent cx="750570" cy="777875"/>
          <wp:effectExtent l="0" t="0" r="0" b="3175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2333" w:rsidRDefault="00962333"/>
  <w:p w:rsidR="00962333" w:rsidRDefault="00962333" w:rsidP="003F5D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25F"/>
    <w:multiLevelType w:val="hybridMultilevel"/>
    <w:tmpl w:val="465E0F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31A"/>
    <w:multiLevelType w:val="hybridMultilevel"/>
    <w:tmpl w:val="133C24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BA865C8C">
      <w:start w:val="8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5595"/>
    <w:multiLevelType w:val="hybridMultilevel"/>
    <w:tmpl w:val="B192D4F6"/>
    <w:lvl w:ilvl="0" w:tplc="A190B1E8">
      <w:start w:val="1"/>
      <w:numFmt w:val="bullet"/>
      <w:pStyle w:val="BulletedNoteIndented2"/>
      <w:lvlText w:val=""/>
      <w:lvlJc w:val="left"/>
      <w:pPr>
        <w:tabs>
          <w:tab w:val="num" w:pos="3308"/>
        </w:tabs>
        <w:ind w:left="3288" w:hanging="340"/>
      </w:pPr>
      <w:rPr>
        <w:rFonts w:ascii="Wingdings" w:hAnsi="Wingdings" w:hint="default"/>
        <w:color w:val="FF0000"/>
      </w:rPr>
    </w:lvl>
    <w:lvl w:ilvl="1" w:tplc="89BECA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2CF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84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6A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DE1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84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C29B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D2B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2A05"/>
    <w:multiLevelType w:val="hybridMultilevel"/>
    <w:tmpl w:val="2AC2D402"/>
    <w:lvl w:ilvl="0" w:tplc="C4184DC8">
      <w:start w:val="1"/>
      <w:numFmt w:val="bullet"/>
      <w:pStyle w:val="NotetoTemplateUser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6243B7D"/>
    <w:multiLevelType w:val="hybridMultilevel"/>
    <w:tmpl w:val="EA46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E5214"/>
    <w:multiLevelType w:val="hybridMultilevel"/>
    <w:tmpl w:val="8BD607DE"/>
    <w:lvl w:ilvl="0" w:tplc="874A86BA">
      <w:start w:val="1"/>
      <w:numFmt w:val="bullet"/>
      <w:pStyle w:val="BulletIndented2"/>
      <w:lvlText w:val=""/>
      <w:lvlJc w:val="left"/>
      <w:pPr>
        <w:tabs>
          <w:tab w:val="num" w:pos="3875"/>
        </w:tabs>
        <w:ind w:left="3799" w:hanging="284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988"/>
        </w:tabs>
        <w:ind w:left="79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708"/>
        </w:tabs>
        <w:ind w:left="87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428"/>
        </w:tabs>
        <w:ind w:left="9428" w:hanging="360"/>
      </w:pPr>
      <w:rPr>
        <w:rFonts w:ascii="Wingdings" w:hAnsi="Wingdings" w:hint="default"/>
      </w:rPr>
    </w:lvl>
  </w:abstractNum>
  <w:abstractNum w:abstractNumId="6" w15:restartNumberingAfterBreak="0">
    <w:nsid w:val="1634740C"/>
    <w:multiLevelType w:val="hybridMultilevel"/>
    <w:tmpl w:val="95FC72E4"/>
    <w:lvl w:ilvl="0" w:tplc="2BAA7A8E">
      <w:start w:val="1"/>
      <w:numFmt w:val="bullet"/>
      <w:pStyle w:val="Fir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127D0"/>
    <w:multiLevelType w:val="hybridMultilevel"/>
    <w:tmpl w:val="E438DE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505"/>
    <w:multiLevelType w:val="multilevel"/>
    <w:tmpl w:val="4A4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B4B2FD3"/>
    <w:multiLevelType w:val="hybridMultilevel"/>
    <w:tmpl w:val="DD6C03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36730"/>
    <w:multiLevelType w:val="hybridMultilevel"/>
    <w:tmpl w:val="FC4CA1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B0BBD"/>
    <w:multiLevelType w:val="hybridMultilevel"/>
    <w:tmpl w:val="E438DE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47F5"/>
    <w:multiLevelType w:val="hybridMultilevel"/>
    <w:tmpl w:val="92A667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016F3"/>
    <w:multiLevelType w:val="hybridMultilevel"/>
    <w:tmpl w:val="19787AF0"/>
    <w:lvl w:ilvl="0" w:tplc="6F8CD08C">
      <w:start w:val="125"/>
      <w:numFmt w:val="decimal"/>
      <w:pStyle w:val="REQ"/>
      <w:lvlText w:val="[REQ_%1]"/>
      <w:lvlJc w:val="left"/>
      <w:pPr>
        <w:ind w:left="720" w:hanging="360"/>
      </w:pPr>
      <w:rPr>
        <w:sz w:val="22"/>
      </w:rPr>
    </w:lvl>
    <w:lvl w:ilvl="1" w:tplc="06066AA6">
      <w:start w:val="1"/>
      <w:numFmt w:val="lowerLetter"/>
      <w:lvlText w:val="%2."/>
      <w:lvlJc w:val="left"/>
      <w:pPr>
        <w:ind w:left="1440" w:hanging="360"/>
      </w:pPr>
    </w:lvl>
    <w:lvl w:ilvl="2" w:tplc="D88AE236">
      <w:start w:val="1"/>
      <w:numFmt w:val="lowerRoman"/>
      <w:lvlText w:val="%3."/>
      <w:lvlJc w:val="right"/>
      <w:pPr>
        <w:ind w:left="2160" w:hanging="180"/>
      </w:pPr>
    </w:lvl>
    <w:lvl w:ilvl="3" w:tplc="DA441AA8">
      <w:start w:val="1"/>
      <w:numFmt w:val="decimal"/>
      <w:lvlText w:val="%4."/>
      <w:lvlJc w:val="left"/>
      <w:pPr>
        <w:ind w:left="2880" w:hanging="360"/>
      </w:pPr>
    </w:lvl>
    <w:lvl w:ilvl="4" w:tplc="F3B65584">
      <w:start w:val="1"/>
      <w:numFmt w:val="lowerLetter"/>
      <w:lvlText w:val="%5."/>
      <w:lvlJc w:val="left"/>
      <w:pPr>
        <w:ind w:left="3600" w:hanging="360"/>
      </w:pPr>
    </w:lvl>
    <w:lvl w:ilvl="5" w:tplc="2DC672EE">
      <w:start w:val="1"/>
      <w:numFmt w:val="lowerRoman"/>
      <w:lvlText w:val="%6."/>
      <w:lvlJc w:val="right"/>
      <w:pPr>
        <w:ind w:left="4320" w:hanging="180"/>
      </w:pPr>
    </w:lvl>
    <w:lvl w:ilvl="6" w:tplc="A8A69B0C">
      <w:start w:val="1"/>
      <w:numFmt w:val="decimal"/>
      <w:lvlText w:val="%7."/>
      <w:lvlJc w:val="left"/>
      <w:pPr>
        <w:ind w:left="5040" w:hanging="360"/>
      </w:pPr>
    </w:lvl>
    <w:lvl w:ilvl="7" w:tplc="BCA8FF74">
      <w:start w:val="1"/>
      <w:numFmt w:val="lowerLetter"/>
      <w:lvlText w:val="%8."/>
      <w:lvlJc w:val="left"/>
      <w:pPr>
        <w:ind w:left="5760" w:hanging="360"/>
      </w:pPr>
    </w:lvl>
    <w:lvl w:ilvl="8" w:tplc="CEDA27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36DA2"/>
    <w:multiLevelType w:val="hybridMultilevel"/>
    <w:tmpl w:val="9600F6E4"/>
    <w:lvl w:ilvl="0" w:tplc="08090001">
      <w:start w:val="1"/>
      <w:numFmt w:val="bullet"/>
      <w:pStyle w:val="BulletTable"/>
      <w:lvlText w:val=""/>
      <w:lvlJc w:val="left"/>
      <w:pPr>
        <w:tabs>
          <w:tab w:val="num" w:pos="3904"/>
        </w:tabs>
        <w:ind w:left="3884" w:hanging="34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12EFB"/>
    <w:multiLevelType w:val="multilevel"/>
    <w:tmpl w:val="5E22CE94"/>
    <w:lvl w:ilvl="0">
      <w:start w:val="1"/>
      <w:numFmt w:val="none"/>
      <w:pStyle w:val="ChapterNumb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2944423E"/>
    <w:multiLevelType w:val="hybridMultilevel"/>
    <w:tmpl w:val="85520218"/>
    <w:lvl w:ilvl="0" w:tplc="EEBAE614">
      <w:start w:val="1"/>
      <w:numFmt w:val="bullet"/>
      <w:pStyle w:val="Bullet"/>
      <w:lvlText w:val="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color w:val="FF0000"/>
      </w:rPr>
    </w:lvl>
    <w:lvl w:ilvl="1" w:tplc="29FAD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365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8E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288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82EE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B60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9AC0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2C1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222A1"/>
    <w:multiLevelType w:val="hybridMultilevel"/>
    <w:tmpl w:val="E854740E"/>
    <w:lvl w:ilvl="0" w:tplc="BF0A63E2">
      <w:start w:val="1"/>
      <w:numFmt w:val="bullet"/>
      <w:pStyle w:val="TellUs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329E3"/>
    <w:multiLevelType w:val="multilevel"/>
    <w:tmpl w:val="FF145D76"/>
    <w:lvl w:ilvl="0">
      <w:start w:val="1"/>
      <w:numFmt w:val="none"/>
      <w:pStyle w:val="Subheading"/>
      <w:suff w:val="nothing"/>
      <w:lvlText w:val="%1"/>
      <w:lvlJc w:val="left"/>
      <w:pPr>
        <w:ind w:left="2268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060"/>
        </w:tabs>
        <w:ind w:left="30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08"/>
        </w:tabs>
        <w:ind w:left="34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28"/>
        </w:tabs>
        <w:ind w:left="39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88"/>
        </w:tabs>
        <w:ind w:left="45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08"/>
        </w:tabs>
        <w:ind w:left="50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68"/>
        </w:tabs>
        <w:ind w:left="55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8"/>
        </w:tabs>
        <w:ind w:left="60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08"/>
        </w:tabs>
        <w:ind w:left="6588" w:hanging="1440"/>
      </w:pPr>
      <w:rPr>
        <w:rFonts w:hint="default"/>
      </w:rPr>
    </w:lvl>
  </w:abstractNum>
  <w:abstractNum w:abstractNumId="19" w15:restartNumberingAfterBreak="0">
    <w:nsid w:val="324D67B8"/>
    <w:multiLevelType w:val="hybridMultilevel"/>
    <w:tmpl w:val="F4621E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9E06EF58">
      <w:start w:val="4"/>
      <w:numFmt w:val="bullet"/>
      <w:lvlText w:val="-"/>
      <w:lvlJc w:val="left"/>
      <w:pPr>
        <w:ind w:left="1440" w:hanging="360"/>
      </w:pPr>
      <w:rPr>
        <w:rFonts w:ascii="Vodafone Lt" w:eastAsia="Times New Roman" w:hAnsi="Vodafone Lt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7592A"/>
    <w:multiLevelType w:val="multilevel"/>
    <w:tmpl w:val="CEEAA7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Appendix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0" w:firstLine="22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9756DE"/>
    <w:multiLevelType w:val="hybridMultilevel"/>
    <w:tmpl w:val="741CCEE4"/>
    <w:lvl w:ilvl="0" w:tplc="04070011">
      <w:start w:val="1"/>
      <w:numFmt w:val="decimal"/>
      <w:lvlText w:val="%1)"/>
      <w:lvlJc w:val="left"/>
      <w:pPr>
        <w:ind w:left="721" w:hanging="360"/>
      </w:pPr>
    </w:lvl>
    <w:lvl w:ilvl="1" w:tplc="04070019" w:tentative="1">
      <w:start w:val="1"/>
      <w:numFmt w:val="lowerLetter"/>
      <w:lvlText w:val="%2."/>
      <w:lvlJc w:val="left"/>
      <w:pPr>
        <w:ind w:left="1441" w:hanging="360"/>
      </w:pPr>
    </w:lvl>
    <w:lvl w:ilvl="2" w:tplc="0407001B" w:tentative="1">
      <w:start w:val="1"/>
      <w:numFmt w:val="lowerRoman"/>
      <w:lvlText w:val="%3."/>
      <w:lvlJc w:val="right"/>
      <w:pPr>
        <w:ind w:left="2161" w:hanging="180"/>
      </w:pPr>
    </w:lvl>
    <w:lvl w:ilvl="3" w:tplc="0407000F" w:tentative="1">
      <w:start w:val="1"/>
      <w:numFmt w:val="decimal"/>
      <w:lvlText w:val="%4."/>
      <w:lvlJc w:val="left"/>
      <w:pPr>
        <w:ind w:left="2881" w:hanging="360"/>
      </w:pPr>
    </w:lvl>
    <w:lvl w:ilvl="4" w:tplc="04070019" w:tentative="1">
      <w:start w:val="1"/>
      <w:numFmt w:val="lowerLetter"/>
      <w:lvlText w:val="%5."/>
      <w:lvlJc w:val="left"/>
      <w:pPr>
        <w:ind w:left="3601" w:hanging="360"/>
      </w:pPr>
    </w:lvl>
    <w:lvl w:ilvl="5" w:tplc="0407001B" w:tentative="1">
      <w:start w:val="1"/>
      <w:numFmt w:val="lowerRoman"/>
      <w:lvlText w:val="%6."/>
      <w:lvlJc w:val="right"/>
      <w:pPr>
        <w:ind w:left="4321" w:hanging="180"/>
      </w:pPr>
    </w:lvl>
    <w:lvl w:ilvl="6" w:tplc="0407000F" w:tentative="1">
      <w:start w:val="1"/>
      <w:numFmt w:val="decimal"/>
      <w:lvlText w:val="%7."/>
      <w:lvlJc w:val="left"/>
      <w:pPr>
        <w:ind w:left="5041" w:hanging="360"/>
      </w:pPr>
    </w:lvl>
    <w:lvl w:ilvl="7" w:tplc="04070019" w:tentative="1">
      <w:start w:val="1"/>
      <w:numFmt w:val="lowerLetter"/>
      <w:lvlText w:val="%8."/>
      <w:lvlJc w:val="left"/>
      <w:pPr>
        <w:ind w:left="5761" w:hanging="360"/>
      </w:pPr>
    </w:lvl>
    <w:lvl w:ilvl="8" w:tplc="0407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3805596F"/>
    <w:multiLevelType w:val="hybridMultilevel"/>
    <w:tmpl w:val="5F5E02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344E7"/>
    <w:multiLevelType w:val="hybridMultilevel"/>
    <w:tmpl w:val="412A5D0E"/>
    <w:lvl w:ilvl="0" w:tplc="08090001">
      <w:start w:val="1"/>
      <w:numFmt w:val="bullet"/>
      <w:pStyle w:val="BulletedNote"/>
      <w:lvlText w:val="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F9041C0"/>
    <w:multiLevelType w:val="hybridMultilevel"/>
    <w:tmpl w:val="39D87C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17642"/>
    <w:multiLevelType w:val="hybridMultilevel"/>
    <w:tmpl w:val="12942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226F1"/>
    <w:multiLevelType w:val="hybridMultilevel"/>
    <w:tmpl w:val="356CE7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2380F"/>
    <w:multiLevelType w:val="hybridMultilevel"/>
    <w:tmpl w:val="CFCAFA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4229A"/>
    <w:multiLevelType w:val="hybridMultilevel"/>
    <w:tmpl w:val="DFD0D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9E06EF58">
      <w:start w:val="4"/>
      <w:numFmt w:val="bullet"/>
      <w:lvlText w:val="-"/>
      <w:lvlJc w:val="left"/>
      <w:pPr>
        <w:ind w:left="1440" w:hanging="360"/>
      </w:pPr>
      <w:rPr>
        <w:rFonts w:ascii="Vodafone Lt" w:eastAsia="Times New Roman" w:hAnsi="Vodafone Lt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46446"/>
    <w:multiLevelType w:val="multilevel"/>
    <w:tmpl w:val="09B49DD2"/>
    <w:lvl w:ilvl="0">
      <w:start w:val="1"/>
      <w:numFmt w:val="decimal"/>
      <w:pStyle w:val="StepAutoNumbered"/>
      <w:lvlText w:val="%1."/>
      <w:lvlJc w:val="left"/>
      <w:pPr>
        <w:tabs>
          <w:tab w:val="num" w:pos="2608"/>
        </w:tabs>
        <w:ind w:left="2608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948"/>
        </w:tabs>
        <w:ind w:left="2948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89"/>
        </w:tabs>
        <w:ind w:left="3289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629"/>
        </w:tabs>
        <w:ind w:left="362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69"/>
        </w:tabs>
        <w:ind w:left="3969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09"/>
        </w:tabs>
        <w:ind w:left="4309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49"/>
        </w:tabs>
        <w:ind w:left="464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90"/>
        </w:tabs>
        <w:ind w:left="4990" w:hanging="34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30"/>
        </w:tabs>
        <w:ind w:left="5330" w:hanging="340"/>
      </w:pPr>
      <w:rPr>
        <w:rFonts w:hint="default"/>
      </w:rPr>
    </w:lvl>
  </w:abstractNum>
  <w:abstractNum w:abstractNumId="30" w15:restartNumberingAfterBreak="0">
    <w:nsid w:val="5B825CB5"/>
    <w:multiLevelType w:val="hybridMultilevel"/>
    <w:tmpl w:val="CE1ED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24030"/>
    <w:multiLevelType w:val="hybridMultilevel"/>
    <w:tmpl w:val="3B466816"/>
    <w:lvl w:ilvl="0" w:tplc="08090001">
      <w:start w:val="1"/>
      <w:numFmt w:val="bullet"/>
      <w:pStyle w:val="BulletIndented1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14F35"/>
    <w:multiLevelType w:val="hybridMultilevel"/>
    <w:tmpl w:val="48C07CAE"/>
    <w:lvl w:ilvl="0" w:tplc="08090001">
      <w:start w:val="1"/>
      <w:numFmt w:val="bullet"/>
      <w:pStyle w:val="BulletedNoteIndented1"/>
      <w:lvlText w:val=""/>
      <w:lvlJc w:val="left"/>
      <w:pPr>
        <w:tabs>
          <w:tab w:val="num" w:pos="3535"/>
        </w:tabs>
        <w:ind w:left="3459" w:hanging="284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33" w15:restartNumberingAfterBreak="0">
    <w:nsid w:val="708E421E"/>
    <w:multiLevelType w:val="multilevel"/>
    <w:tmpl w:val="A1ACBE6E"/>
    <w:lvl w:ilvl="0">
      <w:start w:val="1"/>
      <w:numFmt w:val="none"/>
      <w:pStyle w:val="Appendix1Continuous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NewPag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2268" w:hanging="22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12F5837"/>
    <w:multiLevelType w:val="hybridMultilevel"/>
    <w:tmpl w:val="E10E58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0729A"/>
    <w:multiLevelType w:val="multilevel"/>
    <w:tmpl w:val="161C9F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3"/>
  </w:num>
  <w:num w:numId="2">
    <w:abstractNumId w:val="33"/>
  </w:num>
  <w:num w:numId="3">
    <w:abstractNumId w:val="16"/>
  </w:num>
  <w:num w:numId="4">
    <w:abstractNumId w:val="14"/>
  </w:num>
  <w:num w:numId="5">
    <w:abstractNumId w:val="31"/>
  </w:num>
  <w:num w:numId="6">
    <w:abstractNumId w:val="5"/>
  </w:num>
  <w:num w:numId="7">
    <w:abstractNumId w:val="23"/>
  </w:num>
  <w:num w:numId="8">
    <w:abstractNumId w:val="32"/>
  </w:num>
  <w:num w:numId="9">
    <w:abstractNumId w:val="2"/>
  </w:num>
  <w:num w:numId="10">
    <w:abstractNumId w:val="15"/>
  </w:num>
  <w:num w:numId="11">
    <w:abstractNumId w:val="3"/>
  </w:num>
  <w:num w:numId="12">
    <w:abstractNumId w:val="29"/>
  </w:num>
  <w:num w:numId="13">
    <w:abstractNumId w:val="18"/>
  </w:num>
  <w:num w:numId="14">
    <w:abstractNumId w:val="17"/>
  </w:num>
  <w:num w:numId="15">
    <w:abstractNumId w:val="20"/>
  </w:num>
  <w:num w:numId="16">
    <w:abstractNumId w:val="13"/>
    <w:lvlOverride w:ilvl="0">
      <w:startOverride w:val="1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6"/>
  </w:num>
  <w:num w:numId="21">
    <w:abstractNumId w:val="4"/>
  </w:num>
  <w:num w:numId="22">
    <w:abstractNumId w:val="30"/>
  </w:num>
  <w:num w:numId="23">
    <w:abstractNumId w:val="8"/>
  </w:num>
  <w:num w:numId="24">
    <w:abstractNumId w:val="21"/>
  </w:num>
  <w:num w:numId="25">
    <w:abstractNumId w:val="24"/>
  </w:num>
  <w:num w:numId="26">
    <w:abstractNumId w:val="12"/>
  </w:num>
  <w:num w:numId="27">
    <w:abstractNumId w:val="34"/>
  </w:num>
  <w:num w:numId="28">
    <w:abstractNumId w:val="0"/>
  </w:num>
  <w:num w:numId="29">
    <w:abstractNumId w:val="9"/>
  </w:num>
  <w:num w:numId="30">
    <w:abstractNumId w:val="26"/>
  </w:num>
  <w:num w:numId="31">
    <w:abstractNumId w:val="27"/>
  </w:num>
  <w:num w:numId="32">
    <w:abstractNumId w:val="22"/>
  </w:num>
  <w:num w:numId="33">
    <w:abstractNumId w:val="28"/>
  </w:num>
  <w:num w:numId="34">
    <w:abstractNumId w:val="10"/>
  </w:num>
  <w:num w:numId="35">
    <w:abstractNumId w:val="19"/>
  </w:num>
  <w:num w:numId="36">
    <w:abstractNumId w:val="11"/>
  </w:num>
  <w:num w:numId="37">
    <w:abstractNumId w:val="7"/>
  </w:num>
  <w:num w:numId="38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8" w:dllVersion="513" w:checkStyle="1"/>
  <w:activeWritingStyle w:appName="MSWord" w:lang="it-IT" w:vendorID="3" w:dllVersion="517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eaeaea,#de002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6D"/>
    <w:rsid w:val="0000050F"/>
    <w:rsid w:val="00000674"/>
    <w:rsid w:val="00000C41"/>
    <w:rsid w:val="000015F4"/>
    <w:rsid w:val="000015F9"/>
    <w:rsid w:val="00001A80"/>
    <w:rsid w:val="00002830"/>
    <w:rsid w:val="00002F0F"/>
    <w:rsid w:val="00003F46"/>
    <w:rsid w:val="0000431C"/>
    <w:rsid w:val="000046AA"/>
    <w:rsid w:val="00006516"/>
    <w:rsid w:val="00006616"/>
    <w:rsid w:val="00006C50"/>
    <w:rsid w:val="00006D67"/>
    <w:rsid w:val="000077D7"/>
    <w:rsid w:val="0000787B"/>
    <w:rsid w:val="000078C6"/>
    <w:rsid w:val="00007AB6"/>
    <w:rsid w:val="00007CB4"/>
    <w:rsid w:val="00007CFC"/>
    <w:rsid w:val="00010A6E"/>
    <w:rsid w:val="00011923"/>
    <w:rsid w:val="000121C7"/>
    <w:rsid w:val="00012548"/>
    <w:rsid w:val="000134C4"/>
    <w:rsid w:val="00013E27"/>
    <w:rsid w:val="00014BD5"/>
    <w:rsid w:val="00014DA1"/>
    <w:rsid w:val="00015093"/>
    <w:rsid w:val="00015CE2"/>
    <w:rsid w:val="0001660D"/>
    <w:rsid w:val="00016DEC"/>
    <w:rsid w:val="00017F7E"/>
    <w:rsid w:val="00020318"/>
    <w:rsid w:val="00022AC6"/>
    <w:rsid w:val="00022D9D"/>
    <w:rsid w:val="00022ED5"/>
    <w:rsid w:val="00023044"/>
    <w:rsid w:val="00023896"/>
    <w:rsid w:val="00023ABC"/>
    <w:rsid w:val="00025BD8"/>
    <w:rsid w:val="00026E58"/>
    <w:rsid w:val="000273CE"/>
    <w:rsid w:val="000300E1"/>
    <w:rsid w:val="00030B05"/>
    <w:rsid w:val="00030B67"/>
    <w:rsid w:val="00030F37"/>
    <w:rsid w:val="0003111B"/>
    <w:rsid w:val="00031470"/>
    <w:rsid w:val="000315D0"/>
    <w:rsid w:val="0003219E"/>
    <w:rsid w:val="0003520D"/>
    <w:rsid w:val="00035542"/>
    <w:rsid w:val="000356CE"/>
    <w:rsid w:val="0003576F"/>
    <w:rsid w:val="00035D83"/>
    <w:rsid w:val="00035F8C"/>
    <w:rsid w:val="000368A8"/>
    <w:rsid w:val="00036BF9"/>
    <w:rsid w:val="00037226"/>
    <w:rsid w:val="00037B4B"/>
    <w:rsid w:val="00037DDE"/>
    <w:rsid w:val="000409C2"/>
    <w:rsid w:val="00041018"/>
    <w:rsid w:val="0004120F"/>
    <w:rsid w:val="00041652"/>
    <w:rsid w:val="00041779"/>
    <w:rsid w:val="00041863"/>
    <w:rsid w:val="00041A46"/>
    <w:rsid w:val="00041F1A"/>
    <w:rsid w:val="000421A8"/>
    <w:rsid w:val="000423A8"/>
    <w:rsid w:val="0004308B"/>
    <w:rsid w:val="000440C1"/>
    <w:rsid w:val="00044B0C"/>
    <w:rsid w:val="00045E36"/>
    <w:rsid w:val="00045E99"/>
    <w:rsid w:val="00045ECB"/>
    <w:rsid w:val="00045F70"/>
    <w:rsid w:val="000461B0"/>
    <w:rsid w:val="00046572"/>
    <w:rsid w:val="000470C7"/>
    <w:rsid w:val="00047A7A"/>
    <w:rsid w:val="00047E39"/>
    <w:rsid w:val="0005019B"/>
    <w:rsid w:val="00050749"/>
    <w:rsid w:val="00050DC8"/>
    <w:rsid w:val="000516C7"/>
    <w:rsid w:val="00051A94"/>
    <w:rsid w:val="00051BCF"/>
    <w:rsid w:val="00051CBD"/>
    <w:rsid w:val="00052A24"/>
    <w:rsid w:val="00052CD1"/>
    <w:rsid w:val="000539B1"/>
    <w:rsid w:val="00054269"/>
    <w:rsid w:val="000547B7"/>
    <w:rsid w:val="00054A51"/>
    <w:rsid w:val="00056969"/>
    <w:rsid w:val="000571AD"/>
    <w:rsid w:val="00057643"/>
    <w:rsid w:val="00060296"/>
    <w:rsid w:val="00060D55"/>
    <w:rsid w:val="00060DD2"/>
    <w:rsid w:val="00061ACB"/>
    <w:rsid w:val="00061D7D"/>
    <w:rsid w:val="00061E70"/>
    <w:rsid w:val="00062024"/>
    <w:rsid w:val="00062A20"/>
    <w:rsid w:val="00062B41"/>
    <w:rsid w:val="0006349A"/>
    <w:rsid w:val="000635BE"/>
    <w:rsid w:val="00063B76"/>
    <w:rsid w:val="00063D5A"/>
    <w:rsid w:val="00064335"/>
    <w:rsid w:val="00064446"/>
    <w:rsid w:val="000649FF"/>
    <w:rsid w:val="0006511B"/>
    <w:rsid w:val="0006582C"/>
    <w:rsid w:val="00065B1F"/>
    <w:rsid w:val="00065E96"/>
    <w:rsid w:val="00066602"/>
    <w:rsid w:val="00067EE2"/>
    <w:rsid w:val="00067F69"/>
    <w:rsid w:val="00070DF6"/>
    <w:rsid w:val="00071165"/>
    <w:rsid w:val="000714E9"/>
    <w:rsid w:val="000716DC"/>
    <w:rsid w:val="00071754"/>
    <w:rsid w:val="0007199E"/>
    <w:rsid w:val="00071B85"/>
    <w:rsid w:val="00071D64"/>
    <w:rsid w:val="000736AF"/>
    <w:rsid w:val="00073F72"/>
    <w:rsid w:val="000745E6"/>
    <w:rsid w:val="00075802"/>
    <w:rsid w:val="00075BE9"/>
    <w:rsid w:val="0007606F"/>
    <w:rsid w:val="00077C65"/>
    <w:rsid w:val="000801B8"/>
    <w:rsid w:val="000803EF"/>
    <w:rsid w:val="000806F9"/>
    <w:rsid w:val="00080903"/>
    <w:rsid w:val="00080B2D"/>
    <w:rsid w:val="00081066"/>
    <w:rsid w:val="00081A06"/>
    <w:rsid w:val="000827E2"/>
    <w:rsid w:val="0008280C"/>
    <w:rsid w:val="00082D9B"/>
    <w:rsid w:val="000837D3"/>
    <w:rsid w:val="00083929"/>
    <w:rsid w:val="00083A54"/>
    <w:rsid w:val="00083CDD"/>
    <w:rsid w:val="00083E7E"/>
    <w:rsid w:val="000844CF"/>
    <w:rsid w:val="0008463A"/>
    <w:rsid w:val="00084A7A"/>
    <w:rsid w:val="00084D74"/>
    <w:rsid w:val="000858EF"/>
    <w:rsid w:val="00085B59"/>
    <w:rsid w:val="00085DA2"/>
    <w:rsid w:val="0008605C"/>
    <w:rsid w:val="00086CBA"/>
    <w:rsid w:val="00086D39"/>
    <w:rsid w:val="00087151"/>
    <w:rsid w:val="000906D3"/>
    <w:rsid w:val="00090789"/>
    <w:rsid w:val="000908BB"/>
    <w:rsid w:val="00090B27"/>
    <w:rsid w:val="00091708"/>
    <w:rsid w:val="00091B26"/>
    <w:rsid w:val="000924CB"/>
    <w:rsid w:val="00092BAB"/>
    <w:rsid w:val="00092C38"/>
    <w:rsid w:val="00092D92"/>
    <w:rsid w:val="0009316B"/>
    <w:rsid w:val="00093354"/>
    <w:rsid w:val="0009335F"/>
    <w:rsid w:val="00094477"/>
    <w:rsid w:val="00094701"/>
    <w:rsid w:val="00094A26"/>
    <w:rsid w:val="00095BBA"/>
    <w:rsid w:val="00095FB9"/>
    <w:rsid w:val="00097D10"/>
    <w:rsid w:val="000A0194"/>
    <w:rsid w:val="000A0270"/>
    <w:rsid w:val="000A1175"/>
    <w:rsid w:val="000A11B7"/>
    <w:rsid w:val="000A1C7D"/>
    <w:rsid w:val="000A221E"/>
    <w:rsid w:val="000A233F"/>
    <w:rsid w:val="000A259C"/>
    <w:rsid w:val="000A2FEB"/>
    <w:rsid w:val="000A3469"/>
    <w:rsid w:val="000A34B2"/>
    <w:rsid w:val="000A3858"/>
    <w:rsid w:val="000A3943"/>
    <w:rsid w:val="000A42F9"/>
    <w:rsid w:val="000A46ED"/>
    <w:rsid w:val="000A4E4C"/>
    <w:rsid w:val="000A5286"/>
    <w:rsid w:val="000A635D"/>
    <w:rsid w:val="000A67B8"/>
    <w:rsid w:val="000A703F"/>
    <w:rsid w:val="000A795B"/>
    <w:rsid w:val="000A7A00"/>
    <w:rsid w:val="000B0588"/>
    <w:rsid w:val="000B10DA"/>
    <w:rsid w:val="000B1A14"/>
    <w:rsid w:val="000B1BC2"/>
    <w:rsid w:val="000B1F82"/>
    <w:rsid w:val="000B208F"/>
    <w:rsid w:val="000B254C"/>
    <w:rsid w:val="000B2584"/>
    <w:rsid w:val="000B2682"/>
    <w:rsid w:val="000B2822"/>
    <w:rsid w:val="000B2BB5"/>
    <w:rsid w:val="000B2F46"/>
    <w:rsid w:val="000B2FD6"/>
    <w:rsid w:val="000B35B8"/>
    <w:rsid w:val="000B3703"/>
    <w:rsid w:val="000B3765"/>
    <w:rsid w:val="000B5559"/>
    <w:rsid w:val="000B5E9B"/>
    <w:rsid w:val="000B67CA"/>
    <w:rsid w:val="000B6AB0"/>
    <w:rsid w:val="000B6B8F"/>
    <w:rsid w:val="000B78D4"/>
    <w:rsid w:val="000C0553"/>
    <w:rsid w:val="000C10B5"/>
    <w:rsid w:val="000C10D0"/>
    <w:rsid w:val="000C122B"/>
    <w:rsid w:val="000C15E3"/>
    <w:rsid w:val="000C1763"/>
    <w:rsid w:val="000C1DDA"/>
    <w:rsid w:val="000C4854"/>
    <w:rsid w:val="000C4D1B"/>
    <w:rsid w:val="000C54F5"/>
    <w:rsid w:val="000C5EB3"/>
    <w:rsid w:val="000C5F32"/>
    <w:rsid w:val="000C60DF"/>
    <w:rsid w:val="000C6606"/>
    <w:rsid w:val="000C66B1"/>
    <w:rsid w:val="000C6876"/>
    <w:rsid w:val="000C69F9"/>
    <w:rsid w:val="000C7294"/>
    <w:rsid w:val="000C79ED"/>
    <w:rsid w:val="000C7CBA"/>
    <w:rsid w:val="000C7EAB"/>
    <w:rsid w:val="000D0913"/>
    <w:rsid w:val="000D13E6"/>
    <w:rsid w:val="000D180F"/>
    <w:rsid w:val="000D193C"/>
    <w:rsid w:val="000D19A9"/>
    <w:rsid w:val="000D1FC1"/>
    <w:rsid w:val="000D2FE9"/>
    <w:rsid w:val="000D3027"/>
    <w:rsid w:val="000D382F"/>
    <w:rsid w:val="000D4BFC"/>
    <w:rsid w:val="000D4CF4"/>
    <w:rsid w:val="000D4E07"/>
    <w:rsid w:val="000D6BB3"/>
    <w:rsid w:val="000D6C97"/>
    <w:rsid w:val="000D70DD"/>
    <w:rsid w:val="000D72E9"/>
    <w:rsid w:val="000D7862"/>
    <w:rsid w:val="000D794B"/>
    <w:rsid w:val="000E1B44"/>
    <w:rsid w:val="000E2192"/>
    <w:rsid w:val="000E42A3"/>
    <w:rsid w:val="000E42FE"/>
    <w:rsid w:val="000E43CE"/>
    <w:rsid w:val="000E4BB5"/>
    <w:rsid w:val="000E4D19"/>
    <w:rsid w:val="000E5C70"/>
    <w:rsid w:val="000E5DFF"/>
    <w:rsid w:val="000E6478"/>
    <w:rsid w:val="000E6DEC"/>
    <w:rsid w:val="000E6E26"/>
    <w:rsid w:val="000F065E"/>
    <w:rsid w:val="000F06C5"/>
    <w:rsid w:val="000F13FF"/>
    <w:rsid w:val="000F143B"/>
    <w:rsid w:val="000F1825"/>
    <w:rsid w:val="000F1CE6"/>
    <w:rsid w:val="000F222C"/>
    <w:rsid w:val="000F3040"/>
    <w:rsid w:val="000F30E7"/>
    <w:rsid w:val="000F4686"/>
    <w:rsid w:val="000F53A2"/>
    <w:rsid w:val="000F55F7"/>
    <w:rsid w:val="000F64AE"/>
    <w:rsid w:val="000F704D"/>
    <w:rsid w:val="000F7334"/>
    <w:rsid w:val="000F7811"/>
    <w:rsid w:val="000F787C"/>
    <w:rsid w:val="000F794C"/>
    <w:rsid w:val="000F7AE6"/>
    <w:rsid w:val="00100103"/>
    <w:rsid w:val="00100118"/>
    <w:rsid w:val="001005E3"/>
    <w:rsid w:val="00100715"/>
    <w:rsid w:val="00101530"/>
    <w:rsid w:val="001022B5"/>
    <w:rsid w:val="00103772"/>
    <w:rsid w:val="001037F8"/>
    <w:rsid w:val="00103C06"/>
    <w:rsid w:val="00103C1E"/>
    <w:rsid w:val="00104072"/>
    <w:rsid w:val="001041EC"/>
    <w:rsid w:val="00105252"/>
    <w:rsid w:val="00105383"/>
    <w:rsid w:val="00106968"/>
    <w:rsid w:val="0010756D"/>
    <w:rsid w:val="001077E7"/>
    <w:rsid w:val="00107E8A"/>
    <w:rsid w:val="001101B7"/>
    <w:rsid w:val="0011089F"/>
    <w:rsid w:val="00110B59"/>
    <w:rsid w:val="001113B0"/>
    <w:rsid w:val="00111657"/>
    <w:rsid w:val="001120C0"/>
    <w:rsid w:val="00113D31"/>
    <w:rsid w:val="0011550F"/>
    <w:rsid w:val="001156D6"/>
    <w:rsid w:val="001163A4"/>
    <w:rsid w:val="0011659A"/>
    <w:rsid w:val="00116F0E"/>
    <w:rsid w:val="00116FC6"/>
    <w:rsid w:val="0011749F"/>
    <w:rsid w:val="00117F66"/>
    <w:rsid w:val="00120062"/>
    <w:rsid w:val="00120A2B"/>
    <w:rsid w:val="00121B15"/>
    <w:rsid w:val="00122587"/>
    <w:rsid w:val="00122A1F"/>
    <w:rsid w:val="00122A66"/>
    <w:rsid w:val="0012305B"/>
    <w:rsid w:val="00123E3F"/>
    <w:rsid w:val="00123FA1"/>
    <w:rsid w:val="00124554"/>
    <w:rsid w:val="001249CD"/>
    <w:rsid w:val="00124AA8"/>
    <w:rsid w:val="001256B3"/>
    <w:rsid w:val="0012644B"/>
    <w:rsid w:val="00126604"/>
    <w:rsid w:val="00127229"/>
    <w:rsid w:val="001274C4"/>
    <w:rsid w:val="001276E9"/>
    <w:rsid w:val="00127BB5"/>
    <w:rsid w:val="00127D02"/>
    <w:rsid w:val="00130264"/>
    <w:rsid w:val="00131919"/>
    <w:rsid w:val="00132117"/>
    <w:rsid w:val="00132AA3"/>
    <w:rsid w:val="001335AF"/>
    <w:rsid w:val="0013477A"/>
    <w:rsid w:val="00134CD2"/>
    <w:rsid w:val="00135D6E"/>
    <w:rsid w:val="00135DC2"/>
    <w:rsid w:val="00135EAE"/>
    <w:rsid w:val="0013605F"/>
    <w:rsid w:val="00136FCA"/>
    <w:rsid w:val="001377EF"/>
    <w:rsid w:val="001378DC"/>
    <w:rsid w:val="00140403"/>
    <w:rsid w:val="001408DB"/>
    <w:rsid w:val="00140F21"/>
    <w:rsid w:val="001413AE"/>
    <w:rsid w:val="00141BC7"/>
    <w:rsid w:val="00141C25"/>
    <w:rsid w:val="00141FAD"/>
    <w:rsid w:val="00143341"/>
    <w:rsid w:val="00143E56"/>
    <w:rsid w:val="00143E95"/>
    <w:rsid w:val="00143F4E"/>
    <w:rsid w:val="00144218"/>
    <w:rsid w:val="0014432F"/>
    <w:rsid w:val="0014448F"/>
    <w:rsid w:val="00144B6A"/>
    <w:rsid w:val="00145012"/>
    <w:rsid w:val="00146712"/>
    <w:rsid w:val="001469D1"/>
    <w:rsid w:val="001469DC"/>
    <w:rsid w:val="0014739F"/>
    <w:rsid w:val="001478CC"/>
    <w:rsid w:val="00147CFB"/>
    <w:rsid w:val="00147EA5"/>
    <w:rsid w:val="00150DDB"/>
    <w:rsid w:val="00150DE1"/>
    <w:rsid w:val="00151214"/>
    <w:rsid w:val="0015145A"/>
    <w:rsid w:val="001523A7"/>
    <w:rsid w:val="00152F70"/>
    <w:rsid w:val="00153CE7"/>
    <w:rsid w:val="00153D2A"/>
    <w:rsid w:val="00155435"/>
    <w:rsid w:val="00155862"/>
    <w:rsid w:val="001559C0"/>
    <w:rsid w:val="00155DF0"/>
    <w:rsid w:val="00156177"/>
    <w:rsid w:val="001564B6"/>
    <w:rsid w:val="001567C6"/>
    <w:rsid w:val="001569C2"/>
    <w:rsid w:val="0015714D"/>
    <w:rsid w:val="00157FFC"/>
    <w:rsid w:val="001603A7"/>
    <w:rsid w:val="0016042F"/>
    <w:rsid w:val="0016044D"/>
    <w:rsid w:val="00160472"/>
    <w:rsid w:val="00160A94"/>
    <w:rsid w:val="00160B43"/>
    <w:rsid w:val="0016196D"/>
    <w:rsid w:val="00162806"/>
    <w:rsid w:val="00163086"/>
    <w:rsid w:val="00163794"/>
    <w:rsid w:val="001640B4"/>
    <w:rsid w:val="00164474"/>
    <w:rsid w:val="00164C08"/>
    <w:rsid w:val="00165417"/>
    <w:rsid w:val="00165B1B"/>
    <w:rsid w:val="00165C72"/>
    <w:rsid w:val="00165D85"/>
    <w:rsid w:val="00165DD5"/>
    <w:rsid w:val="0016745D"/>
    <w:rsid w:val="001675EE"/>
    <w:rsid w:val="0017018C"/>
    <w:rsid w:val="00170236"/>
    <w:rsid w:val="00171005"/>
    <w:rsid w:val="0017128C"/>
    <w:rsid w:val="001715B0"/>
    <w:rsid w:val="0017187C"/>
    <w:rsid w:val="00171E2A"/>
    <w:rsid w:val="00173174"/>
    <w:rsid w:val="00173841"/>
    <w:rsid w:val="00174561"/>
    <w:rsid w:val="00175135"/>
    <w:rsid w:val="00175A90"/>
    <w:rsid w:val="00175AC8"/>
    <w:rsid w:val="001765B0"/>
    <w:rsid w:val="0017698A"/>
    <w:rsid w:val="0017746A"/>
    <w:rsid w:val="00177A01"/>
    <w:rsid w:val="00180219"/>
    <w:rsid w:val="00180289"/>
    <w:rsid w:val="001802E6"/>
    <w:rsid w:val="001808BD"/>
    <w:rsid w:val="0018198E"/>
    <w:rsid w:val="00182074"/>
    <w:rsid w:val="00182E08"/>
    <w:rsid w:val="00183059"/>
    <w:rsid w:val="00183864"/>
    <w:rsid w:val="00183BB7"/>
    <w:rsid w:val="00183CAD"/>
    <w:rsid w:val="0018401F"/>
    <w:rsid w:val="001842D9"/>
    <w:rsid w:val="0018447D"/>
    <w:rsid w:val="00184855"/>
    <w:rsid w:val="00185256"/>
    <w:rsid w:val="001869BC"/>
    <w:rsid w:val="00186C0E"/>
    <w:rsid w:val="00186D92"/>
    <w:rsid w:val="00186FF9"/>
    <w:rsid w:val="001872CE"/>
    <w:rsid w:val="001875EB"/>
    <w:rsid w:val="00190F8E"/>
    <w:rsid w:val="0019185F"/>
    <w:rsid w:val="00191D0D"/>
    <w:rsid w:val="001923F1"/>
    <w:rsid w:val="00192812"/>
    <w:rsid w:val="00192DFF"/>
    <w:rsid w:val="0019383A"/>
    <w:rsid w:val="001939D1"/>
    <w:rsid w:val="00193C9A"/>
    <w:rsid w:val="00194099"/>
    <w:rsid w:val="001948AD"/>
    <w:rsid w:val="00194A8F"/>
    <w:rsid w:val="001954C1"/>
    <w:rsid w:val="00195E2F"/>
    <w:rsid w:val="001964FE"/>
    <w:rsid w:val="00197124"/>
    <w:rsid w:val="0019757F"/>
    <w:rsid w:val="001A0352"/>
    <w:rsid w:val="001A096F"/>
    <w:rsid w:val="001A2882"/>
    <w:rsid w:val="001A2F5A"/>
    <w:rsid w:val="001A2FCC"/>
    <w:rsid w:val="001A31EA"/>
    <w:rsid w:val="001A344B"/>
    <w:rsid w:val="001A4507"/>
    <w:rsid w:val="001A453D"/>
    <w:rsid w:val="001A4598"/>
    <w:rsid w:val="001A4CE4"/>
    <w:rsid w:val="001A543E"/>
    <w:rsid w:val="001A5498"/>
    <w:rsid w:val="001A63FF"/>
    <w:rsid w:val="001A6C2A"/>
    <w:rsid w:val="001A7530"/>
    <w:rsid w:val="001A75CC"/>
    <w:rsid w:val="001A7A8B"/>
    <w:rsid w:val="001B01C0"/>
    <w:rsid w:val="001B096A"/>
    <w:rsid w:val="001B0B94"/>
    <w:rsid w:val="001B0C74"/>
    <w:rsid w:val="001B2656"/>
    <w:rsid w:val="001B2D7E"/>
    <w:rsid w:val="001B333C"/>
    <w:rsid w:val="001B3D07"/>
    <w:rsid w:val="001B5987"/>
    <w:rsid w:val="001B5A81"/>
    <w:rsid w:val="001B5B69"/>
    <w:rsid w:val="001B5FE9"/>
    <w:rsid w:val="001B67DC"/>
    <w:rsid w:val="001B73F6"/>
    <w:rsid w:val="001B76CA"/>
    <w:rsid w:val="001B79E7"/>
    <w:rsid w:val="001B79EF"/>
    <w:rsid w:val="001B7C58"/>
    <w:rsid w:val="001C04E4"/>
    <w:rsid w:val="001C0DF5"/>
    <w:rsid w:val="001C10C6"/>
    <w:rsid w:val="001C1985"/>
    <w:rsid w:val="001C19E7"/>
    <w:rsid w:val="001C1B4D"/>
    <w:rsid w:val="001C30C7"/>
    <w:rsid w:val="001C31C7"/>
    <w:rsid w:val="001C359B"/>
    <w:rsid w:val="001C3980"/>
    <w:rsid w:val="001C3F5C"/>
    <w:rsid w:val="001C596D"/>
    <w:rsid w:val="001C5A16"/>
    <w:rsid w:val="001C5A31"/>
    <w:rsid w:val="001C5B84"/>
    <w:rsid w:val="001C6979"/>
    <w:rsid w:val="001C6E91"/>
    <w:rsid w:val="001C6F96"/>
    <w:rsid w:val="001C71B7"/>
    <w:rsid w:val="001C7205"/>
    <w:rsid w:val="001C72DC"/>
    <w:rsid w:val="001C74D2"/>
    <w:rsid w:val="001C76E6"/>
    <w:rsid w:val="001C7832"/>
    <w:rsid w:val="001D015A"/>
    <w:rsid w:val="001D04BE"/>
    <w:rsid w:val="001D0B10"/>
    <w:rsid w:val="001D1B26"/>
    <w:rsid w:val="001D25B8"/>
    <w:rsid w:val="001D2872"/>
    <w:rsid w:val="001D31B8"/>
    <w:rsid w:val="001D3896"/>
    <w:rsid w:val="001D39E6"/>
    <w:rsid w:val="001D3CE0"/>
    <w:rsid w:val="001D522B"/>
    <w:rsid w:val="001D526F"/>
    <w:rsid w:val="001D5CCE"/>
    <w:rsid w:val="001D5D6E"/>
    <w:rsid w:val="001D5FED"/>
    <w:rsid w:val="001D600B"/>
    <w:rsid w:val="001D68AF"/>
    <w:rsid w:val="001D7504"/>
    <w:rsid w:val="001D7935"/>
    <w:rsid w:val="001D7CD3"/>
    <w:rsid w:val="001D7DAE"/>
    <w:rsid w:val="001E0239"/>
    <w:rsid w:val="001E0F60"/>
    <w:rsid w:val="001E146F"/>
    <w:rsid w:val="001E1C9B"/>
    <w:rsid w:val="001E1E64"/>
    <w:rsid w:val="001E1E7D"/>
    <w:rsid w:val="001E2160"/>
    <w:rsid w:val="001E22F4"/>
    <w:rsid w:val="001E289E"/>
    <w:rsid w:val="001E444B"/>
    <w:rsid w:val="001E47D1"/>
    <w:rsid w:val="001E5AAA"/>
    <w:rsid w:val="001E6DDB"/>
    <w:rsid w:val="001E6FBE"/>
    <w:rsid w:val="001E7838"/>
    <w:rsid w:val="001F105D"/>
    <w:rsid w:val="001F18E3"/>
    <w:rsid w:val="001F27A6"/>
    <w:rsid w:val="001F2C16"/>
    <w:rsid w:val="001F32AF"/>
    <w:rsid w:val="001F3E96"/>
    <w:rsid w:val="001F442E"/>
    <w:rsid w:val="001F5A95"/>
    <w:rsid w:val="001F5DF5"/>
    <w:rsid w:val="001F618B"/>
    <w:rsid w:val="001F6A19"/>
    <w:rsid w:val="001F6E24"/>
    <w:rsid w:val="001F7103"/>
    <w:rsid w:val="0020035B"/>
    <w:rsid w:val="002007ED"/>
    <w:rsid w:val="00202450"/>
    <w:rsid w:val="00202F62"/>
    <w:rsid w:val="00203E55"/>
    <w:rsid w:val="002051D4"/>
    <w:rsid w:val="00205305"/>
    <w:rsid w:val="00205BB6"/>
    <w:rsid w:val="00205CAE"/>
    <w:rsid w:val="00205F97"/>
    <w:rsid w:val="00206A14"/>
    <w:rsid w:val="00206BA8"/>
    <w:rsid w:val="0021052C"/>
    <w:rsid w:val="002110A4"/>
    <w:rsid w:val="002115F2"/>
    <w:rsid w:val="00211B0B"/>
    <w:rsid w:val="00211E06"/>
    <w:rsid w:val="00211FA8"/>
    <w:rsid w:val="002123C4"/>
    <w:rsid w:val="002124E8"/>
    <w:rsid w:val="00212F2B"/>
    <w:rsid w:val="0021306C"/>
    <w:rsid w:val="00213DB8"/>
    <w:rsid w:val="00215688"/>
    <w:rsid w:val="00216A07"/>
    <w:rsid w:val="00216D07"/>
    <w:rsid w:val="00220683"/>
    <w:rsid w:val="00220C43"/>
    <w:rsid w:val="002217AD"/>
    <w:rsid w:val="0022197D"/>
    <w:rsid w:val="002221F5"/>
    <w:rsid w:val="0022257B"/>
    <w:rsid w:val="00223A71"/>
    <w:rsid w:val="0022408C"/>
    <w:rsid w:val="00224201"/>
    <w:rsid w:val="002249D4"/>
    <w:rsid w:val="00225264"/>
    <w:rsid w:val="002258CF"/>
    <w:rsid w:val="00225932"/>
    <w:rsid w:val="00225A38"/>
    <w:rsid w:val="002261BE"/>
    <w:rsid w:val="00226B6A"/>
    <w:rsid w:val="00226F0D"/>
    <w:rsid w:val="00227FF6"/>
    <w:rsid w:val="0023062A"/>
    <w:rsid w:val="00230F84"/>
    <w:rsid w:val="00231857"/>
    <w:rsid w:val="002321FA"/>
    <w:rsid w:val="00232F45"/>
    <w:rsid w:val="002334FF"/>
    <w:rsid w:val="00233526"/>
    <w:rsid w:val="00233636"/>
    <w:rsid w:val="00233C4F"/>
    <w:rsid w:val="00234F78"/>
    <w:rsid w:val="002358C1"/>
    <w:rsid w:val="0023683C"/>
    <w:rsid w:val="0023697A"/>
    <w:rsid w:val="00236A3F"/>
    <w:rsid w:val="00237A1C"/>
    <w:rsid w:val="00237BC5"/>
    <w:rsid w:val="00237C66"/>
    <w:rsid w:val="00237DD8"/>
    <w:rsid w:val="002400D8"/>
    <w:rsid w:val="00241591"/>
    <w:rsid w:val="00241DF9"/>
    <w:rsid w:val="00242211"/>
    <w:rsid w:val="00242773"/>
    <w:rsid w:val="00242952"/>
    <w:rsid w:val="00243828"/>
    <w:rsid w:val="0024384A"/>
    <w:rsid w:val="0024400C"/>
    <w:rsid w:val="002442A6"/>
    <w:rsid w:val="00244A86"/>
    <w:rsid w:val="00244C7C"/>
    <w:rsid w:val="00244CC7"/>
    <w:rsid w:val="0024513B"/>
    <w:rsid w:val="00245EA8"/>
    <w:rsid w:val="00245F09"/>
    <w:rsid w:val="0024605B"/>
    <w:rsid w:val="00246415"/>
    <w:rsid w:val="0024772B"/>
    <w:rsid w:val="00247DB8"/>
    <w:rsid w:val="002502B6"/>
    <w:rsid w:val="00250AF5"/>
    <w:rsid w:val="00250F8A"/>
    <w:rsid w:val="00251172"/>
    <w:rsid w:val="0025142D"/>
    <w:rsid w:val="00251D2E"/>
    <w:rsid w:val="00251DA8"/>
    <w:rsid w:val="00251F2D"/>
    <w:rsid w:val="0025207A"/>
    <w:rsid w:val="002526B6"/>
    <w:rsid w:val="0025360E"/>
    <w:rsid w:val="00253B78"/>
    <w:rsid w:val="00254057"/>
    <w:rsid w:val="002542E7"/>
    <w:rsid w:val="002543D0"/>
    <w:rsid w:val="002548E1"/>
    <w:rsid w:val="002559D5"/>
    <w:rsid w:val="00255B4E"/>
    <w:rsid w:val="00255B87"/>
    <w:rsid w:val="002566CF"/>
    <w:rsid w:val="002570E3"/>
    <w:rsid w:val="0025712E"/>
    <w:rsid w:val="00257B3F"/>
    <w:rsid w:val="002609A4"/>
    <w:rsid w:val="002612B1"/>
    <w:rsid w:val="00261B39"/>
    <w:rsid w:val="00262A19"/>
    <w:rsid w:val="00263101"/>
    <w:rsid w:val="002632DE"/>
    <w:rsid w:val="0026362F"/>
    <w:rsid w:val="00264C50"/>
    <w:rsid w:val="00264D0F"/>
    <w:rsid w:val="00266104"/>
    <w:rsid w:val="0026686A"/>
    <w:rsid w:val="00266AF4"/>
    <w:rsid w:val="00266C5D"/>
    <w:rsid w:val="002678FA"/>
    <w:rsid w:val="0026794E"/>
    <w:rsid w:val="00267B35"/>
    <w:rsid w:val="00267D50"/>
    <w:rsid w:val="0027045F"/>
    <w:rsid w:val="00270CE4"/>
    <w:rsid w:val="00270F58"/>
    <w:rsid w:val="00271BEC"/>
    <w:rsid w:val="00271E5C"/>
    <w:rsid w:val="00273061"/>
    <w:rsid w:val="002733E3"/>
    <w:rsid w:val="0027346C"/>
    <w:rsid w:val="00273537"/>
    <w:rsid w:val="00273573"/>
    <w:rsid w:val="002749CF"/>
    <w:rsid w:val="00275BEA"/>
    <w:rsid w:val="002762C9"/>
    <w:rsid w:val="00276473"/>
    <w:rsid w:val="0027704B"/>
    <w:rsid w:val="002774FB"/>
    <w:rsid w:val="00280099"/>
    <w:rsid w:val="002804B6"/>
    <w:rsid w:val="00280BB5"/>
    <w:rsid w:val="00280F8E"/>
    <w:rsid w:val="0028115B"/>
    <w:rsid w:val="002813F7"/>
    <w:rsid w:val="00281898"/>
    <w:rsid w:val="00281F78"/>
    <w:rsid w:val="0028273E"/>
    <w:rsid w:val="00282942"/>
    <w:rsid w:val="00283532"/>
    <w:rsid w:val="00284993"/>
    <w:rsid w:val="00284D8A"/>
    <w:rsid w:val="00284E37"/>
    <w:rsid w:val="00284FCF"/>
    <w:rsid w:val="00285C6F"/>
    <w:rsid w:val="00285FC0"/>
    <w:rsid w:val="00286542"/>
    <w:rsid w:val="002867ED"/>
    <w:rsid w:val="00286BA6"/>
    <w:rsid w:val="0028716A"/>
    <w:rsid w:val="00287691"/>
    <w:rsid w:val="00291658"/>
    <w:rsid w:val="00292FEE"/>
    <w:rsid w:val="00293051"/>
    <w:rsid w:val="00293A31"/>
    <w:rsid w:val="00293F04"/>
    <w:rsid w:val="00294025"/>
    <w:rsid w:val="002944D7"/>
    <w:rsid w:val="00294608"/>
    <w:rsid w:val="002948ED"/>
    <w:rsid w:val="0029516A"/>
    <w:rsid w:val="002955D0"/>
    <w:rsid w:val="00295778"/>
    <w:rsid w:val="00295BCB"/>
    <w:rsid w:val="002970D3"/>
    <w:rsid w:val="002A0221"/>
    <w:rsid w:val="002A07D0"/>
    <w:rsid w:val="002A197C"/>
    <w:rsid w:val="002A1ABE"/>
    <w:rsid w:val="002A4921"/>
    <w:rsid w:val="002A4A70"/>
    <w:rsid w:val="002A52F0"/>
    <w:rsid w:val="002A579C"/>
    <w:rsid w:val="002A59E0"/>
    <w:rsid w:val="002A5D36"/>
    <w:rsid w:val="002A5FEE"/>
    <w:rsid w:val="002A6507"/>
    <w:rsid w:val="002B068B"/>
    <w:rsid w:val="002B11B5"/>
    <w:rsid w:val="002B1A79"/>
    <w:rsid w:val="002B1B37"/>
    <w:rsid w:val="002B2C51"/>
    <w:rsid w:val="002B2C59"/>
    <w:rsid w:val="002B2FAC"/>
    <w:rsid w:val="002B48DF"/>
    <w:rsid w:val="002B57EF"/>
    <w:rsid w:val="002B5C72"/>
    <w:rsid w:val="002B5F44"/>
    <w:rsid w:val="002B6CA5"/>
    <w:rsid w:val="002B710B"/>
    <w:rsid w:val="002B7FAD"/>
    <w:rsid w:val="002C039C"/>
    <w:rsid w:val="002C03F5"/>
    <w:rsid w:val="002C04B5"/>
    <w:rsid w:val="002C0A2E"/>
    <w:rsid w:val="002C1425"/>
    <w:rsid w:val="002C196D"/>
    <w:rsid w:val="002C1C22"/>
    <w:rsid w:val="002C255C"/>
    <w:rsid w:val="002C25E8"/>
    <w:rsid w:val="002C3818"/>
    <w:rsid w:val="002C3C5D"/>
    <w:rsid w:val="002C404B"/>
    <w:rsid w:val="002C64FD"/>
    <w:rsid w:val="002C6BFE"/>
    <w:rsid w:val="002C7887"/>
    <w:rsid w:val="002D001A"/>
    <w:rsid w:val="002D0E27"/>
    <w:rsid w:val="002D0FCF"/>
    <w:rsid w:val="002D1127"/>
    <w:rsid w:val="002D17A6"/>
    <w:rsid w:val="002D1FC1"/>
    <w:rsid w:val="002D2094"/>
    <w:rsid w:val="002D249D"/>
    <w:rsid w:val="002D2D35"/>
    <w:rsid w:val="002D398D"/>
    <w:rsid w:val="002D6571"/>
    <w:rsid w:val="002D6A6C"/>
    <w:rsid w:val="002D6DCD"/>
    <w:rsid w:val="002D700C"/>
    <w:rsid w:val="002D70C9"/>
    <w:rsid w:val="002D755B"/>
    <w:rsid w:val="002D7988"/>
    <w:rsid w:val="002D7B0D"/>
    <w:rsid w:val="002E0C9A"/>
    <w:rsid w:val="002E1A52"/>
    <w:rsid w:val="002E1ED9"/>
    <w:rsid w:val="002E24A8"/>
    <w:rsid w:val="002E2594"/>
    <w:rsid w:val="002E2FDD"/>
    <w:rsid w:val="002E34D4"/>
    <w:rsid w:val="002E34D5"/>
    <w:rsid w:val="002E5149"/>
    <w:rsid w:val="002E5997"/>
    <w:rsid w:val="002E6D30"/>
    <w:rsid w:val="002E7276"/>
    <w:rsid w:val="002E7902"/>
    <w:rsid w:val="002E7C0D"/>
    <w:rsid w:val="002E7D1C"/>
    <w:rsid w:val="002F2521"/>
    <w:rsid w:val="002F3EEB"/>
    <w:rsid w:val="002F4143"/>
    <w:rsid w:val="002F4286"/>
    <w:rsid w:val="002F42DA"/>
    <w:rsid w:val="002F4D20"/>
    <w:rsid w:val="002F570A"/>
    <w:rsid w:val="002F577C"/>
    <w:rsid w:val="002F5D6B"/>
    <w:rsid w:val="002F6145"/>
    <w:rsid w:val="002F6924"/>
    <w:rsid w:val="002F6E9C"/>
    <w:rsid w:val="002F7B16"/>
    <w:rsid w:val="002F7DF4"/>
    <w:rsid w:val="002F7E32"/>
    <w:rsid w:val="00301BD8"/>
    <w:rsid w:val="00301E14"/>
    <w:rsid w:val="00302201"/>
    <w:rsid w:val="0030270F"/>
    <w:rsid w:val="0030280B"/>
    <w:rsid w:val="00303451"/>
    <w:rsid w:val="00303CB5"/>
    <w:rsid w:val="00303E99"/>
    <w:rsid w:val="003049E8"/>
    <w:rsid w:val="00304AC6"/>
    <w:rsid w:val="00305640"/>
    <w:rsid w:val="003057CD"/>
    <w:rsid w:val="00305ED7"/>
    <w:rsid w:val="00306039"/>
    <w:rsid w:val="00306405"/>
    <w:rsid w:val="00306FE6"/>
    <w:rsid w:val="00310569"/>
    <w:rsid w:val="00310BC5"/>
    <w:rsid w:val="00310FE9"/>
    <w:rsid w:val="0031126C"/>
    <w:rsid w:val="00311623"/>
    <w:rsid w:val="003119EA"/>
    <w:rsid w:val="00311BE1"/>
    <w:rsid w:val="003121A2"/>
    <w:rsid w:val="0031305F"/>
    <w:rsid w:val="003138AB"/>
    <w:rsid w:val="00313983"/>
    <w:rsid w:val="00313CED"/>
    <w:rsid w:val="003149FE"/>
    <w:rsid w:val="00314AAE"/>
    <w:rsid w:val="00314CDC"/>
    <w:rsid w:val="00314FF4"/>
    <w:rsid w:val="0031509E"/>
    <w:rsid w:val="003154BB"/>
    <w:rsid w:val="00315DE7"/>
    <w:rsid w:val="003161F8"/>
    <w:rsid w:val="00316A3F"/>
    <w:rsid w:val="00316E6D"/>
    <w:rsid w:val="003170D9"/>
    <w:rsid w:val="00317C38"/>
    <w:rsid w:val="00317C6C"/>
    <w:rsid w:val="00317CFD"/>
    <w:rsid w:val="00317F66"/>
    <w:rsid w:val="00320214"/>
    <w:rsid w:val="003202E0"/>
    <w:rsid w:val="00320331"/>
    <w:rsid w:val="00320362"/>
    <w:rsid w:val="00320C5E"/>
    <w:rsid w:val="00320D5E"/>
    <w:rsid w:val="00321009"/>
    <w:rsid w:val="0032107D"/>
    <w:rsid w:val="00321514"/>
    <w:rsid w:val="003216B6"/>
    <w:rsid w:val="0032196B"/>
    <w:rsid w:val="00321DE0"/>
    <w:rsid w:val="00322ABA"/>
    <w:rsid w:val="00323597"/>
    <w:rsid w:val="00324506"/>
    <w:rsid w:val="0032572F"/>
    <w:rsid w:val="00326218"/>
    <w:rsid w:val="0032650D"/>
    <w:rsid w:val="00326B9E"/>
    <w:rsid w:val="0032711B"/>
    <w:rsid w:val="003273DA"/>
    <w:rsid w:val="00327401"/>
    <w:rsid w:val="00330218"/>
    <w:rsid w:val="00330423"/>
    <w:rsid w:val="003309EA"/>
    <w:rsid w:val="0033186A"/>
    <w:rsid w:val="00331987"/>
    <w:rsid w:val="0033220B"/>
    <w:rsid w:val="00332D59"/>
    <w:rsid w:val="0033381D"/>
    <w:rsid w:val="00333970"/>
    <w:rsid w:val="00333CFA"/>
    <w:rsid w:val="00334E7D"/>
    <w:rsid w:val="00335634"/>
    <w:rsid w:val="0033692A"/>
    <w:rsid w:val="0033763F"/>
    <w:rsid w:val="00337AE0"/>
    <w:rsid w:val="00337B37"/>
    <w:rsid w:val="00340500"/>
    <w:rsid w:val="00340F2A"/>
    <w:rsid w:val="003417B5"/>
    <w:rsid w:val="0034195D"/>
    <w:rsid w:val="00342221"/>
    <w:rsid w:val="00342D53"/>
    <w:rsid w:val="003434E6"/>
    <w:rsid w:val="0034352F"/>
    <w:rsid w:val="0034382A"/>
    <w:rsid w:val="00343B09"/>
    <w:rsid w:val="00344427"/>
    <w:rsid w:val="00344B33"/>
    <w:rsid w:val="00344EF3"/>
    <w:rsid w:val="0034510E"/>
    <w:rsid w:val="003454E3"/>
    <w:rsid w:val="00345CC8"/>
    <w:rsid w:val="0034675D"/>
    <w:rsid w:val="0034680B"/>
    <w:rsid w:val="00346973"/>
    <w:rsid w:val="00346CD7"/>
    <w:rsid w:val="003472CD"/>
    <w:rsid w:val="00347D32"/>
    <w:rsid w:val="003505CF"/>
    <w:rsid w:val="00350834"/>
    <w:rsid w:val="00350A47"/>
    <w:rsid w:val="00350D9B"/>
    <w:rsid w:val="00351199"/>
    <w:rsid w:val="00352500"/>
    <w:rsid w:val="00352550"/>
    <w:rsid w:val="003529CD"/>
    <w:rsid w:val="003537ED"/>
    <w:rsid w:val="00353CD4"/>
    <w:rsid w:val="0035407D"/>
    <w:rsid w:val="003542B1"/>
    <w:rsid w:val="003549D9"/>
    <w:rsid w:val="00354A91"/>
    <w:rsid w:val="00354ED2"/>
    <w:rsid w:val="00355290"/>
    <w:rsid w:val="003557B4"/>
    <w:rsid w:val="00356B1E"/>
    <w:rsid w:val="003577DA"/>
    <w:rsid w:val="00360022"/>
    <w:rsid w:val="00360D79"/>
    <w:rsid w:val="00360E1C"/>
    <w:rsid w:val="00361562"/>
    <w:rsid w:val="00361B23"/>
    <w:rsid w:val="00361E79"/>
    <w:rsid w:val="003620D4"/>
    <w:rsid w:val="00362BD2"/>
    <w:rsid w:val="003634E7"/>
    <w:rsid w:val="00363B0E"/>
    <w:rsid w:val="00364259"/>
    <w:rsid w:val="003649E1"/>
    <w:rsid w:val="00364B39"/>
    <w:rsid w:val="00364BB5"/>
    <w:rsid w:val="00364EE2"/>
    <w:rsid w:val="00365595"/>
    <w:rsid w:val="003659EE"/>
    <w:rsid w:val="00365C76"/>
    <w:rsid w:val="00365F0A"/>
    <w:rsid w:val="003665FE"/>
    <w:rsid w:val="003667F5"/>
    <w:rsid w:val="0036751E"/>
    <w:rsid w:val="0036773A"/>
    <w:rsid w:val="00370007"/>
    <w:rsid w:val="003706E5"/>
    <w:rsid w:val="00372D08"/>
    <w:rsid w:val="00373CAB"/>
    <w:rsid w:val="00373DD7"/>
    <w:rsid w:val="003742D4"/>
    <w:rsid w:val="003750F8"/>
    <w:rsid w:val="003751B7"/>
    <w:rsid w:val="003753F4"/>
    <w:rsid w:val="00375889"/>
    <w:rsid w:val="00375A6F"/>
    <w:rsid w:val="00375E96"/>
    <w:rsid w:val="00376474"/>
    <w:rsid w:val="00376792"/>
    <w:rsid w:val="00377ADA"/>
    <w:rsid w:val="00377FBA"/>
    <w:rsid w:val="00380AB8"/>
    <w:rsid w:val="00381085"/>
    <w:rsid w:val="003812AE"/>
    <w:rsid w:val="003814B4"/>
    <w:rsid w:val="003817A8"/>
    <w:rsid w:val="00382966"/>
    <w:rsid w:val="00382D76"/>
    <w:rsid w:val="00382DF8"/>
    <w:rsid w:val="00384627"/>
    <w:rsid w:val="00384814"/>
    <w:rsid w:val="00385A7E"/>
    <w:rsid w:val="00385AF9"/>
    <w:rsid w:val="00386071"/>
    <w:rsid w:val="0038672A"/>
    <w:rsid w:val="003867B5"/>
    <w:rsid w:val="00386A95"/>
    <w:rsid w:val="00387028"/>
    <w:rsid w:val="00387873"/>
    <w:rsid w:val="00390B91"/>
    <w:rsid w:val="003912E1"/>
    <w:rsid w:val="00391EBF"/>
    <w:rsid w:val="00391F1B"/>
    <w:rsid w:val="003920CF"/>
    <w:rsid w:val="00392B85"/>
    <w:rsid w:val="0039358C"/>
    <w:rsid w:val="00393797"/>
    <w:rsid w:val="00393938"/>
    <w:rsid w:val="0039396C"/>
    <w:rsid w:val="003942E7"/>
    <w:rsid w:val="00394B03"/>
    <w:rsid w:val="00394B27"/>
    <w:rsid w:val="00395016"/>
    <w:rsid w:val="003951EC"/>
    <w:rsid w:val="003952F2"/>
    <w:rsid w:val="00395813"/>
    <w:rsid w:val="0039597E"/>
    <w:rsid w:val="00395B7E"/>
    <w:rsid w:val="00395E5F"/>
    <w:rsid w:val="00397654"/>
    <w:rsid w:val="00397AA7"/>
    <w:rsid w:val="003A0311"/>
    <w:rsid w:val="003A0EF2"/>
    <w:rsid w:val="003A0F0C"/>
    <w:rsid w:val="003A1B9E"/>
    <w:rsid w:val="003A245D"/>
    <w:rsid w:val="003A2C43"/>
    <w:rsid w:val="003A2C4A"/>
    <w:rsid w:val="003A4096"/>
    <w:rsid w:val="003A472C"/>
    <w:rsid w:val="003A480A"/>
    <w:rsid w:val="003A4EAC"/>
    <w:rsid w:val="003A54E7"/>
    <w:rsid w:val="003A5530"/>
    <w:rsid w:val="003A5B1D"/>
    <w:rsid w:val="003A6771"/>
    <w:rsid w:val="003A70CA"/>
    <w:rsid w:val="003A7852"/>
    <w:rsid w:val="003A7E73"/>
    <w:rsid w:val="003B022B"/>
    <w:rsid w:val="003B0660"/>
    <w:rsid w:val="003B0FF8"/>
    <w:rsid w:val="003B1D29"/>
    <w:rsid w:val="003B1E82"/>
    <w:rsid w:val="003B2B26"/>
    <w:rsid w:val="003B3738"/>
    <w:rsid w:val="003B4763"/>
    <w:rsid w:val="003B5033"/>
    <w:rsid w:val="003B5EC7"/>
    <w:rsid w:val="003B67C3"/>
    <w:rsid w:val="003B6CCE"/>
    <w:rsid w:val="003B6F01"/>
    <w:rsid w:val="003B751E"/>
    <w:rsid w:val="003B761D"/>
    <w:rsid w:val="003B7872"/>
    <w:rsid w:val="003B7CF1"/>
    <w:rsid w:val="003B7FF0"/>
    <w:rsid w:val="003C0805"/>
    <w:rsid w:val="003C0C09"/>
    <w:rsid w:val="003C0F70"/>
    <w:rsid w:val="003C1535"/>
    <w:rsid w:val="003C16B9"/>
    <w:rsid w:val="003C185D"/>
    <w:rsid w:val="003C1957"/>
    <w:rsid w:val="003C214F"/>
    <w:rsid w:val="003C22B0"/>
    <w:rsid w:val="003C2AE5"/>
    <w:rsid w:val="003C3FC6"/>
    <w:rsid w:val="003C493B"/>
    <w:rsid w:val="003C51F8"/>
    <w:rsid w:val="003C563D"/>
    <w:rsid w:val="003C6B61"/>
    <w:rsid w:val="003C6C93"/>
    <w:rsid w:val="003D0645"/>
    <w:rsid w:val="003D0834"/>
    <w:rsid w:val="003D08B8"/>
    <w:rsid w:val="003D0B74"/>
    <w:rsid w:val="003D1FA2"/>
    <w:rsid w:val="003D2581"/>
    <w:rsid w:val="003D30D9"/>
    <w:rsid w:val="003D3ECE"/>
    <w:rsid w:val="003D50EE"/>
    <w:rsid w:val="003D5159"/>
    <w:rsid w:val="003D5560"/>
    <w:rsid w:val="003D66F7"/>
    <w:rsid w:val="003D6C79"/>
    <w:rsid w:val="003D7E3E"/>
    <w:rsid w:val="003D7FCF"/>
    <w:rsid w:val="003D7FF7"/>
    <w:rsid w:val="003E0261"/>
    <w:rsid w:val="003E0390"/>
    <w:rsid w:val="003E0741"/>
    <w:rsid w:val="003E0B3A"/>
    <w:rsid w:val="003E2E05"/>
    <w:rsid w:val="003E3212"/>
    <w:rsid w:val="003E335C"/>
    <w:rsid w:val="003E3508"/>
    <w:rsid w:val="003E397B"/>
    <w:rsid w:val="003E4316"/>
    <w:rsid w:val="003E4E28"/>
    <w:rsid w:val="003E4E7F"/>
    <w:rsid w:val="003E55FD"/>
    <w:rsid w:val="003E5B4C"/>
    <w:rsid w:val="003E60DA"/>
    <w:rsid w:val="003E6D55"/>
    <w:rsid w:val="003E6EA7"/>
    <w:rsid w:val="003E6FA9"/>
    <w:rsid w:val="003E7411"/>
    <w:rsid w:val="003E78DE"/>
    <w:rsid w:val="003E7C7E"/>
    <w:rsid w:val="003E7EC1"/>
    <w:rsid w:val="003F0053"/>
    <w:rsid w:val="003F05A8"/>
    <w:rsid w:val="003F06E6"/>
    <w:rsid w:val="003F0B92"/>
    <w:rsid w:val="003F0D0F"/>
    <w:rsid w:val="003F1288"/>
    <w:rsid w:val="003F237D"/>
    <w:rsid w:val="003F3034"/>
    <w:rsid w:val="003F4E28"/>
    <w:rsid w:val="003F5D5C"/>
    <w:rsid w:val="003F6734"/>
    <w:rsid w:val="003F6B1B"/>
    <w:rsid w:val="003F79ED"/>
    <w:rsid w:val="003F7BCF"/>
    <w:rsid w:val="00400A61"/>
    <w:rsid w:val="00400F94"/>
    <w:rsid w:val="0040143A"/>
    <w:rsid w:val="00401ADB"/>
    <w:rsid w:val="00401B7A"/>
    <w:rsid w:val="00401BA9"/>
    <w:rsid w:val="00401BBC"/>
    <w:rsid w:val="00401F70"/>
    <w:rsid w:val="00402BE5"/>
    <w:rsid w:val="0040337D"/>
    <w:rsid w:val="00403766"/>
    <w:rsid w:val="00403EBB"/>
    <w:rsid w:val="00406118"/>
    <w:rsid w:val="00406434"/>
    <w:rsid w:val="0040679F"/>
    <w:rsid w:val="004072C1"/>
    <w:rsid w:val="00407803"/>
    <w:rsid w:val="00407D5E"/>
    <w:rsid w:val="00407F4E"/>
    <w:rsid w:val="004106B4"/>
    <w:rsid w:val="00410A6D"/>
    <w:rsid w:val="004114A4"/>
    <w:rsid w:val="00411B15"/>
    <w:rsid w:val="00412001"/>
    <w:rsid w:val="00412595"/>
    <w:rsid w:val="00412F90"/>
    <w:rsid w:val="0041344B"/>
    <w:rsid w:val="00413561"/>
    <w:rsid w:val="004137D1"/>
    <w:rsid w:val="00413AFB"/>
    <w:rsid w:val="00413C90"/>
    <w:rsid w:val="00413F4F"/>
    <w:rsid w:val="004142C5"/>
    <w:rsid w:val="00414A60"/>
    <w:rsid w:val="00414D07"/>
    <w:rsid w:val="004158C7"/>
    <w:rsid w:val="00415913"/>
    <w:rsid w:val="00416DAE"/>
    <w:rsid w:val="00417A54"/>
    <w:rsid w:val="00417AC0"/>
    <w:rsid w:val="00420106"/>
    <w:rsid w:val="004207FA"/>
    <w:rsid w:val="00420942"/>
    <w:rsid w:val="00420B6A"/>
    <w:rsid w:val="00421CC5"/>
    <w:rsid w:val="00421DB1"/>
    <w:rsid w:val="00422072"/>
    <w:rsid w:val="004222A0"/>
    <w:rsid w:val="004224A8"/>
    <w:rsid w:val="004229EB"/>
    <w:rsid w:val="00422F00"/>
    <w:rsid w:val="004230F8"/>
    <w:rsid w:val="004231B0"/>
    <w:rsid w:val="00425895"/>
    <w:rsid w:val="00425DC7"/>
    <w:rsid w:val="00425E58"/>
    <w:rsid w:val="00426337"/>
    <w:rsid w:val="00426447"/>
    <w:rsid w:val="00426C28"/>
    <w:rsid w:val="00426E0A"/>
    <w:rsid w:val="00427BE4"/>
    <w:rsid w:val="004304EF"/>
    <w:rsid w:val="00430B49"/>
    <w:rsid w:val="0043111C"/>
    <w:rsid w:val="00431795"/>
    <w:rsid w:val="004322CB"/>
    <w:rsid w:val="0043249C"/>
    <w:rsid w:val="00432556"/>
    <w:rsid w:val="0043272E"/>
    <w:rsid w:val="00432E91"/>
    <w:rsid w:val="004342DC"/>
    <w:rsid w:val="004343C2"/>
    <w:rsid w:val="00434C8C"/>
    <w:rsid w:val="00434DCF"/>
    <w:rsid w:val="00435756"/>
    <w:rsid w:val="004367C2"/>
    <w:rsid w:val="00441233"/>
    <w:rsid w:val="00442AEF"/>
    <w:rsid w:val="00442FC5"/>
    <w:rsid w:val="00443857"/>
    <w:rsid w:val="00444803"/>
    <w:rsid w:val="0044574C"/>
    <w:rsid w:val="00446181"/>
    <w:rsid w:val="004463BF"/>
    <w:rsid w:val="00447A46"/>
    <w:rsid w:val="00447C53"/>
    <w:rsid w:val="00447CB1"/>
    <w:rsid w:val="00451187"/>
    <w:rsid w:val="0045120E"/>
    <w:rsid w:val="004512BE"/>
    <w:rsid w:val="004519AB"/>
    <w:rsid w:val="00451A08"/>
    <w:rsid w:val="00451BE3"/>
    <w:rsid w:val="00452991"/>
    <w:rsid w:val="00453096"/>
    <w:rsid w:val="00453D44"/>
    <w:rsid w:val="004543EB"/>
    <w:rsid w:val="00454414"/>
    <w:rsid w:val="00454822"/>
    <w:rsid w:val="0045499A"/>
    <w:rsid w:val="00454DFF"/>
    <w:rsid w:val="004550CB"/>
    <w:rsid w:val="004550FA"/>
    <w:rsid w:val="004554D4"/>
    <w:rsid w:val="004554F0"/>
    <w:rsid w:val="00455AD5"/>
    <w:rsid w:val="00455B24"/>
    <w:rsid w:val="004561AC"/>
    <w:rsid w:val="004564FE"/>
    <w:rsid w:val="004565D0"/>
    <w:rsid w:val="00456CA5"/>
    <w:rsid w:val="00456F40"/>
    <w:rsid w:val="004600C3"/>
    <w:rsid w:val="00460EF9"/>
    <w:rsid w:val="0046264E"/>
    <w:rsid w:val="004636CE"/>
    <w:rsid w:val="00463D19"/>
    <w:rsid w:val="00463D1E"/>
    <w:rsid w:val="00463DB2"/>
    <w:rsid w:val="00464231"/>
    <w:rsid w:val="00464984"/>
    <w:rsid w:val="004649CD"/>
    <w:rsid w:val="004649DA"/>
    <w:rsid w:val="00465E37"/>
    <w:rsid w:val="00465F75"/>
    <w:rsid w:val="00466029"/>
    <w:rsid w:val="0046638E"/>
    <w:rsid w:val="00466A38"/>
    <w:rsid w:val="00466D12"/>
    <w:rsid w:val="00467D3C"/>
    <w:rsid w:val="00467FF7"/>
    <w:rsid w:val="0047048B"/>
    <w:rsid w:val="0047065B"/>
    <w:rsid w:val="0047088A"/>
    <w:rsid w:val="00470C99"/>
    <w:rsid w:val="004719FB"/>
    <w:rsid w:val="00471F92"/>
    <w:rsid w:val="0047267D"/>
    <w:rsid w:val="00472957"/>
    <w:rsid w:val="00473CE3"/>
    <w:rsid w:val="004740B3"/>
    <w:rsid w:val="004745AD"/>
    <w:rsid w:val="00475721"/>
    <w:rsid w:val="004758F9"/>
    <w:rsid w:val="00475995"/>
    <w:rsid w:val="00475AF8"/>
    <w:rsid w:val="00475C41"/>
    <w:rsid w:val="00475C96"/>
    <w:rsid w:val="00475DD5"/>
    <w:rsid w:val="0047609A"/>
    <w:rsid w:val="004762C3"/>
    <w:rsid w:val="00476BF8"/>
    <w:rsid w:val="00477369"/>
    <w:rsid w:val="0047754E"/>
    <w:rsid w:val="004775EA"/>
    <w:rsid w:val="00480FC4"/>
    <w:rsid w:val="004810C4"/>
    <w:rsid w:val="0048177E"/>
    <w:rsid w:val="00481F4D"/>
    <w:rsid w:val="0048253D"/>
    <w:rsid w:val="00482BFF"/>
    <w:rsid w:val="004839AE"/>
    <w:rsid w:val="00484509"/>
    <w:rsid w:val="00484C4F"/>
    <w:rsid w:val="00484D52"/>
    <w:rsid w:val="0048618D"/>
    <w:rsid w:val="0048619D"/>
    <w:rsid w:val="0048649D"/>
    <w:rsid w:val="0048659D"/>
    <w:rsid w:val="004868A0"/>
    <w:rsid w:val="0048774B"/>
    <w:rsid w:val="00487E55"/>
    <w:rsid w:val="004901C4"/>
    <w:rsid w:val="00490475"/>
    <w:rsid w:val="00491445"/>
    <w:rsid w:val="00492E86"/>
    <w:rsid w:val="00493327"/>
    <w:rsid w:val="00493A0D"/>
    <w:rsid w:val="00493DE1"/>
    <w:rsid w:val="00494167"/>
    <w:rsid w:val="0049591D"/>
    <w:rsid w:val="004977B9"/>
    <w:rsid w:val="0049790E"/>
    <w:rsid w:val="00497BA0"/>
    <w:rsid w:val="00497F61"/>
    <w:rsid w:val="004A1E92"/>
    <w:rsid w:val="004A20FB"/>
    <w:rsid w:val="004A26B9"/>
    <w:rsid w:val="004A2D38"/>
    <w:rsid w:val="004A36C6"/>
    <w:rsid w:val="004A4550"/>
    <w:rsid w:val="004A4E83"/>
    <w:rsid w:val="004A55B6"/>
    <w:rsid w:val="004A5F4C"/>
    <w:rsid w:val="004A5F84"/>
    <w:rsid w:val="004A6196"/>
    <w:rsid w:val="004A655A"/>
    <w:rsid w:val="004A692C"/>
    <w:rsid w:val="004A6CF8"/>
    <w:rsid w:val="004A7C0A"/>
    <w:rsid w:val="004A7C21"/>
    <w:rsid w:val="004A7E58"/>
    <w:rsid w:val="004B16B8"/>
    <w:rsid w:val="004B16FD"/>
    <w:rsid w:val="004B1EB9"/>
    <w:rsid w:val="004B220D"/>
    <w:rsid w:val="004B2389"/>
    <w:rsid w:val="004B2A91"/>
    <w:rsid w:val="004B2AD2"/>
    <w:rsid w:val="004B305A"/>
    <w:rsid w:val="004B3894"/>
    <w:rsid w:val="004B3C0A"/>
    <w:rsid w:val="004B4000"/>
    <w:rsid w:val="004B433D"/>
    <w:rsid w:val="004B4BDC"/>
    <w:rsid w:val="004B674A"/>
    <w:rsid w:val="004B6B7D"/>
    <w:rsid w:val="004B71D3"/>
    <w:rsid w:val="004C0B3C"/>
    <w:rsid w:val="004C0F00"/>
    <w:rsid w:val="004C11CA"/>
    <w:rsid w:val="004C1B10"/>
    <w:rsid w:val="004C41AF"/>
    <w:rsid w:val="004C4850"/>
    <w:rsid w:val="004C4DED"/>
    <w:rsid w:val="004C54A6"/>
    <w:rsid w:val="004C5A79"/>
    <w:rsid w:val="004C6D84"/>
    <w:rsid w:val="004C6E81"/>
    <w:rsid w:val="004C7522"/>
    <w:rsid w:val="004C7614"/>
    <w:rsid w:val="004C795B"/>
    <w:rsid w:val="004D06EA"/>
    <w:rsid w:val="004D0873"/>
    <w:rsid w:val="004D1208"/>
    <w:rsid w:val="004D1379"/>
    <w:rsid w:val="004D27CE"/>
    <w:rsid w:val="004D2B8D"/>
    <w:rsid w:val="004D3502"/>
    <w:rsid w:val="004D3F6E"/>
    <w:rsid w:val="004D40D0"/>
    <w:rsid w:val="004D4CD3"/>
    <w:rsid w:val="004D4DD3"/>
    <w:rsid w:val="004D53B5"/>
    <w:rsid w:val="004D69C9"/>
    <w:rsid w:val="004D7C8C"/>
    <w:rsid w:val="004D7E02"/>
    <w:rsid w:val="004E1020"/>
    <w:rsid w:val="004E1AA3"/>
    <w:rsid w:val="004E1F5B"/>
    <w:rsid w:val="004E25CB"/>
    <w:rsid w:val="004E36C1"/>
    <w:rsid w:val="004E3E1B"/>
    <w:rsid w:val="004E4714"/>
    <w:rsid w:val="004E5A3A"/>
    <w:rsid w:val="004E5FF1"/>
    <w:rsid w:val="004E606F"/>
    <w:rsid w:val="004E6649"/>
    <w:rsid w:val="004E6935"/>
    <w:rsid w:val="004E6938"/>
    <w:rsid w:val="004E7D64"/>
    <w:rsid w:val="004F0BA0"/>
    <w:rsid w:val="004F0D9C"/>
    <w:rsid w:val="004F1084"/>
    <w:rsid w:val="004F161D"/>
    <w:rsid w:val="004F1A0C"/>
    <w:rsid w:val="004F1CFC"/>
    <w:rsid w:val="004F1E1C"/>
    <w:rsid w:val="004F25E2"/>
    <w:rsid w:val="004F28B0"/>
    <w:rsid w:val="004F2E59"/>
    <w:rsid w:val="004F3048"/>
    <w:rsid w:val="004F364D"/>
    <w:rsid w:val="004F366D"/>
    <w:rsid w:val="004F3792"/>
    <w:rsid w:val="004F400E"/>
    <w:rsid w:val="004F4E5F"/>
    <w:rsid w:val="004F4FC6"/>
    <w:rsid w:val="004F71C1"/>
    <w:rsid w:val="0050005B"/>
    <w:rsid w:val="00501C2C"/>
    <w:rsid w:val="0050229C"/>
    <w:rsid w:val="005022D0"/>
    <w:rsid w:val="00502D4F"/>
    <w:rsid w:val="0050366E"/>
    <w:rsid w:val="005042D1"/>
    <w:rsid w:val="00506905"/>
    <w:rsid w:val="00506A43"/>
    <w:rsid w:val="00506CEF"/>
    <w:rsid w:val="00507296"/>
    <w:rsid w:val="00507DC2"/>
    <w:rsid w:val="005101FF"/>
    <w:rsid w:val="00510B6C"/>
    <w:rsid w:val="0051115E"/>
    <w:rsid w:val="00511779"/>
    <w:rsid w:val="00511A04"/>
    <w:rsid w:val="00511F05"/>
    <w:rsid w:val="005127C3"/>
    <w:rsid w:val="00512A90"/>
    <w:rsid w:val="00513966"/>
    <w:rsid w:val="00513C91"/>
    <w:rsid w:val="00513FF5"/>
    <w:rsid w:val="0051410E"/>
    <w:rsid w:val="00514FED"/>
    <w:rsid w:val="00515022"/>
    <w:rsid w:val="005151B8"/>
    <w:rsid w:val="005156C6"/>
    <w:rsid w:val="00515C3F"/>
    <w:rsid w:val="00515CC0"/>
    <w:rsid w:val="00516237"/>
    <w:rsid w:val="005165C5"/>
    <w:rsid w:val="00517123"/>
    <w:rsid w:val="00517CBF"/>
    <w:rsid w:val="00517FD8"/>
    <w:rsid w:val="005201E5"/>
    <w:rsid w:val="00520E86"/>
    <w:rsid w:val="0052153C"/>
    <w:rsid w:val="005237B2"/>
    <w:rsid w:val="005239D9"/>
    <w:rsid w:val="00523D81"/>
    <w:rsid w:val="00524B54"/>
    <w:rsid w:val="00524E16"/>
    <w:rsid w:val="0052529F"/>
    <w:rsid w:val="00525F27"/>
    <w:rsid w:val="005262D6"/>
    <w:rsid w:val="00526FCD"/>
    <w:rsid w:val="00527026"/>
    <w:rsid w:val="0052713B"/>
    <w:rsid w:val="0052727F"/>
    <w:rsid w:val="00530670"/>
    <w:rsid w:val="00530EDE"/>
    <w:rsid w:val="00530F87"/>
    <w:rsid w:val="005313BA"/>
    <w:rsid w:val="00531609"/>
    <w:rsid w:val="00531B4A"/>
    <w:rsid w:val="005321AC"/>
    <w:rsid w:val="0053222D"/>
    <w:rsid w:val="00532335"/>
    <w:rsid w:val="0053248B"/>
    <w:rsid w:val="00532F0B"/>
    <w:rsid w:val="0053373E"/>
    <w:rsid w:val="0053389B"/>
    <w:rsid w:val="00533AED"/>
    <w:rsid w:val="00533F43"/>
    <w:rsid w:val="00533FDB"/>
    <w:rsid w:val="0053417B"/>
    <w:rsid w:val="0053453F"/>
    <w:rsid w:val="00534BBB"/>
    <w:rsid w:val="00535EE8"/>
    <w:rsid w:val="00536188"/>
    <w:rsid w:val="0053633C"/>
    <w:rsid w:val="005363B3"/>
    <w:rsid w:val="00536714"/>
    <w:rsid w:val="005369D5"/>
    <w:rsid w:val="00536B91"/>
    <w:rsid w:val="00537BC5"/>
    <w:rsid w:val="00537EB7"/>
    <w:rsid w:val="0054093A"/>
    <w:rsid w:val="00540C9C"/>
    <w:rsid w:val="00540D43"/>
    <w:rsid w:val="00541403"/>
    <w:rsid w:val="005416AD"/>
    <w:rsid w:val="0054199A"/>
    <w:rsid w:val="00542F66"/>
    <w:rsid w:val="00543806"/>
    <w:rsid w:val="00543F9F"/>
    <w:rsid w:val="00544E44"/>
    <w:rsid w:val="00545140"/>
    <w:rsid w:val="005458D6"/>
    <w:rsid w:val="00546220"/>
    <w:rsid w:val="00546ACF"/>
    <w:rsid w:val="00546B11"/>
    <w:rsid w:val="005471F5"/>
    <w:rsid w:val="005473B2"/>
    <w:rsid w:val="005476D0"/>
    <w:rsid w:val="00547CD3"/>
    <w:rsid w:val="00550699"/>
    <w:rsid w:val="00550C3A"/>
    <w:rsid w:val="0055160D"/>
    <w:rsid w:val="00551DB7"/>
    <w:rsid w:val="00552129"/>
    <w:rsid w:val="00552670"/>
    <w:rsid w:val="00552C51"/>
    <w:rsid w:val="00552FFA"/>
    <w:rsid w:val="0055339A"/>
    <w:rsid w:val="005547A8"/>
    <w:rsid w:val="005549DE"/>
    <w:rsid w:val="00554B43"/>
    <w:rsid w:val="005568C1"/>
    <w:rsid w:val="00556A9A"/>
    <w:rsid w:val="00556C1B"/>
    <w:rsid w:val="00556D39"/>
    <w:rsid w:val="0055766E"/>
    <w:rsid w:val="00557796"/>
    <w:rsid w:val="0056086D"/>
    <w:rsid w:val="00560C40"/>
    <w:rsid w:val="0056160F"/>
    <w:rsid w:val="00561E46"/>
    <w:rsid w:val="00562146"/>
    <w:rsid w:val="00562A3F"/>
    <w:rsid w:val="0056315D"/>
    <w:rsid w:val="005631AE"/>
    <w:rsid w:val="00563C75"/>
    <w:rsid w:val="00563E1D"/>
    <w:rsid w:val="00564980"/>
    <w:rsid w:val="0056537C"/>
    <w:rsid w:val="00565519"/>
    <w:rsid w:val="005656E7"/>
    <w:rsid w:val="0056594A"/>
    <w:rsid w:val="00565BD7"/>
    <w:rsid w:val="00565E5F"/>
    <w:rsid w:val="00566048"/>
    <w:rsid w:val="00566510"/>
    <w:rsid w:val="0056676F"/>
    <w:rsid w:val="00566C8E"/>
    <w:rsid w:val="00567B93"/>
    <w:rsid w:val="00570E22"/>
    <w:rsid w:val="00571A5B"/>
    <w:rsid w:val="00572649"/>
    <w:rsid w:val="00572D28"/>
    <w:rsid w:val="00573524"/>
    <w:rsid w:val="00573A0F"/>
    <w:rsid w:val="00573A26"/>
    <w:rsid w:val="00573BD0"/>
    <w:rsid w:val="00574817"/>
    <w:rsid w:val="00575343"/>
    <w:rsid w:val="005754A3"/>
    <w:rsid w:val="00575741"/>
    <w:rsid w:val="00575FB9"/>
    <w:rsid w:val="005760C9"/>
    <w:rsid w:val="0057692C"/>
    <w:rsid w:val="00576F2E"/>
    <w:rsid w:val="00577043"/>
    <w:rsid w:val="0057745B"/>
    <w:rsid w:val="00577524"/>
    <w:rsid w:val="00577609"/>
    <w:rsid w:val="00577A14"/>
    <w:rsid w:val="00581391"/>
    <w:rsid w:val="00581ABA"/>
    <w:rsid w:val="00582000"/>
    <w:rsid w:val="00583B47"/>
    <w:rsid w:val="00583DAF"/>
    <w:rsid w:val="005847FC"/>
    <w:rsid w:val="00584EE8"/>
    <w:rsid w:val="0058582F"/>
    <w:rsid w:val="005859F6"/>
    <w:rsid w:val="00585DED"/>
    <w:rsid w:val="00586768"/>
    <w:rsid w:val="00587CA1"/>
    <w:rsid w:val="00590240"/>
    <w:rsid w:val="00591549"/>
    <w:rsid w:val="00592B44"/>
    <w:rsid w:val="00592F74"/>
    <w:rsid w:val="00593206"/>
    <w:rsid w:val="00593AEC"/>
    <w:rsid w:val="00593C81"/>
    <w:rsid w:val="005941FC"/>
    <w:rsid w:val="00594D02"/>
    <w:rsid w:val="00594FF2"/>
    <w:rsid w:val="00595428"/>
    <w:rsid w:val="00595BB6"/>
    <w:rsid w:val="00595E39"/>
    <w:rsid w:val="00595F14"/>
    <w:rsid w:val="00597F18"/>
    <w:rsid w:val="005A0DFF"/>
    <w:rsid w:val="005A0F7E"/>
    <w:rsid w:val="005A1B26"/>
    <w:rsid w:val="005A206F"/>
    <w:rsid w:val="005A3042"/>
    <w:rsid w:val="005A3568"/>
    <w:rsid w:val="005A4026"/>
    <w:rsid w:val="005A42B9"/>
    <w:rsid w:val="005A458C"/>
    <w:rsid w:val="005A489F"/>
    <w:rsid w:val="005A50FB"/>
    <w:rsid w:val="005A5C1C"/>
    <w:rsid w:val="005A6696"/>
    <w:rsid w:val="005A7355"/>
    <w:rsid w:val="005A789D"/>
    <w:rsid w:val="005B00A5"/>
    <w:rsid w:val="005B0460"/>
    <w:rsid w:val="005B0945"/>
    <w:rsid w:val="005B1BB9"/>
    <w:rsid w:val="005B22B7"/>
    <w:rsid w:val="005B22C7"/>
    <w:rsid w:val="005B308E"/>
    <w:rsid w:val="005B3DD9"/>
    <w:rsid w:val="005B4016"/>
    <w:rsid w:val="005B43F7"/>
    <w:rsid w:val="005B447A"/>
    <w:rsid w:val="005B4613"/>
    <w:rsid w:val="005B4962"/>
    <w:rsid w:val="005B676E"/>
    <w:rsid w:val="005B678E"/>
    <w:rsid w:val="005B6B59"/>
    <w:rsid w:val="005B7524"/>
    <w:rsid w:val="005C010B"/>
    <w:rsid w:val="005C11D9"/>
    <w:rsid w:val="005C17B3"/>
    <w:rsid w:val="005C1AB2"/>
    <w:rsid w:val="005C2320"/>
    <w:rsid w:val="005C3F71"/>
    <w:rsid w:val="005C4D76"/>
    <w:rsid w:val="005C55B4"/>
    <w:rsid w:val="005C56D6"/>
    <w:rsid w:val="005C5702"/>
    <w:rsid w:val="005C5E00"/>
    <w:rsid w:val="005C64AF"/>
    <w:rsid w:val="005C666B"/>
    <w:rsid w:val="005C66AE"/>
    <w:rsid w:val="005C66C8"/>
    <w:rsid w:val="005C6C36"/>
    <w:rsid w:val="005C7199"/>
    <w:rsid w:val="005D016F"/>
    <w:rsid w:val="005D04F6"/>
    <w:rsid w:val="005D0F81"/>
    <w:rsid w:val="005D1A57"/>
    <w:rsid w:val="005D2153"/>
    <w:rsid w:val="005D375B"/>
    <w:rsid w:val="005D3E53"/>
    <w:rsid w:val="005D4D5F"/>
    <w:rsid w:val="005D5A5D"/>
    <w:rsid w:val="005D6016"/>
    <w:rsid w:val="005D60A2"/>
    <w:rsid w:val="005D665D"/>
    <w:rsid w:val="005D6FB9"/>
    <w:rsid w:val="005D7078"/>
    <w:rsid w:val="005D7274"/>
    <w:rsid w:val="005D7FB9"/>
    <w:rsid w:val="005E0180"/>
    <w:rsid w:val="005E0558"/>
    <w:rsid w:val="005E07E7"/>
    <w:rsid w:val="005E14BC"/>
    <w:rsid w:val="005E1D7E"/>
    <w:rsid w:val="005E5C74"/>
    <w:rsid w:val="005E5D53"/>
    <w:rsid w:val="005E6097"/>
    <w:rsid w:val="005E679D"/>
    <w:rsid w:val="005E67FF"/>
    <w:rsid w:val="005E6C37"/>
    <w:rsid w:val="005E7FE3"/>
    <w:rsid w:val="005F110A"/>
    <w:rsid w:val="005F196A"/>
    <w:rsid w:val="005F1C1D"/>
    <w:rsid w:val="005F1DF0"/>
    <w:rsid w:val="005F1F0A"/>
    <w:rsid w:val="005F2072"/>
    <w:rsid w:val="005F2705"/>
    <w:rsid w:val="005F2B50"/>
    <w:rsid w:val="005F30A3"/>
    <w:rsid w:val="005F3351"/>
    <w:rsid w:val="005F36DA"/>
    <w:rsid w:val="005F42D9"/>
    <w:rsid w:val="005F51AC"/>
    <w:rsid w:val="005F5861"/>
    <w:rsid w:val="005F5F9D"/>
    <w:rsid w:val="005F6D2F"/>
    <w:rsid w:val="005F6E5F"/>
    <w:rsid w:val="005F7554"/>
    <w:rsid w:val="005F762A"/>
    <w:rsid w:val="005F765D"/>
    <w:rsid w:val="005F77B2"/>
    <w:rsid w:val="005F77E5"/>
    <w:rsid w:val="00600422"/>
    <w:rsid w:val="00600598"/>
    <w:rsid w:val="00601020"/>
    <w:rsid w:val="0060215E"/>
    <w:rsid w:val="00602EA1"/>
    <w:rsid w:val="00603100"/>
    <w:rsid w:val="00603791"/>
    <w:rsid w:val="00603E01"/>
    <w:rsid w:val="00604339"/>
    <w:rsid w:val="006047BC"/>
    <w:rsid w:val="006050D7"/>
    <w:rsid w:val="00605A29"/>
    <w:rsid w:val="00605ABA"/>
    <w:rsid w:val="00606B0C"/>
    <w:rsid w:val="00607029"/>
    <w:rsid w:val="006072D6"/>
    <w:rsid w:val="00611083"/>
    <w:rsid w:val="00612FE8"/>
    <w:rsid w:val="00613340"/>
    <w:rsid w:val="006136A0"/>
    <w:rsid w:val="0061374D"/>
    <w:rsid w:val="00613A46"/>
    <w:rsid w:val="00613B35"/>
    <w:rsid w:val="00613E59"/>
    <w:rsid w:val="00613EAA"/>
    <w:rsid w:val="006141BC"/>
    <w:rsid w:val="006142F2"/>
    <w:rsid w:val="006156AB"/>
    <w:rsid w:val="00615AFD"/>
    <w:rsid w:val="00615BF8"/>
    <w:rsid w:val="00615C71"/>
    <w:rsid w:val="00615EC1"/>
    <w:rsid w:val="006163BC"/>
    <w:rsid w:val="00616722"/>
    <w:rsid w:val="00616846"/>
    <w:rsid w:val="006174EB"/>
    <w:rsid w:val="00617848"/>
    <w:rsid w:val="00617AE8"/>
    <w:rsid w:val="00622DB9"/>
    <w:rsid w:val="00622EAE"/>
    <w:rsid w:val="00623293"/>
    <w:rsid w:val="006241B2"/>
    <w:rsid w:val="00625D9C"/>
    <w:rsid w:val="006262F0"/>
    <w:rsid w:val="0062661F"/>
    <w:rsid w:val="0062688B"/>
    <w:rsid w:val="00627A7C"/>
    <w:rsid w:val="006300B0"/>
    <w:rsid w:val="006301A7"/>
    <w:rsid w:val="00630A6B"/>
    <w:rsid w:val="00630BB4"/>
    <w:rsid w:val="00630D22"/>
    <w:rsid w:val="006319F1"/>
    <w:rsid w:val="006322BA"/>
    <w:rsid w:val="006324F1"/>
    <w:rsid w:val="00632B67"/>
    <w:rsid w:val="00632CB2"/>
    <w:rsid w:val="006330AB"/>
    <w:rsid w:val="006333D9"/>
    <w:rsid w:val="006339A2"/>
    <w:rsid w:val="00634B0A"/>
    <w:rsid w:val="00634D0E"/>
    <w:rsid w:val="00635025"/>
    <w:rsid w:val="00635091"/>
    <w:rsid w:val="006352A9"/>
    <w:rsid w:val="00635695"/>
    <w:rsid w:val="00635C08"/>
    <w:rsid w:val="00637E78"/>
    <w:rsid w:val="0064009E"/>
    <w:rsid w:val="006400B6"/>
    <w:rsid w:val="00640369"/>
    <w:rsid w:val="00640A42"/>
    <w:rsid w:val="00640FC3"/>
    <w:rsid w:val="00641D10"/>
    <w:rsid w:val="00641E01"/>
    <w:rsid w:val="00641E80"/>
    <w:rsid w:val="00642698"/>
    <w:rsid w:val="00642769"/>
    <w:rsid w:val="00642CA8"/>
    <w:rsid w:val="00644D74"/>
    <w:rsid w:val="0064603F"/>
    <w:rsid w:val="006460C2"/>
    <w:rsid w:val="006462AF"/>
    <w:rsid w:val="00646458"/>
    <w:rsid w:val="006464A7"/>
    <w:rsid w:val="00646B39"/>
    <w:rsid w:val="00647008"/>
    <w:rsid w:val="0064715F"/>
    <w:rsid w:val="00647518"/>
    <w:rsid w:val="006475B8"/>
    <w:rsid w:val="006478D4"/>
    <w:rsid w:val="00647EA2"/>
    <w:rsid w:val="006501D9"/>
    <w:rsid w:val="006506E2"/>
    <w:rsid w:val="006515BE"/>
    <w:rsid w:val="00652633"/>
    <w:rsid w:val="00652A68"/>
    <w:rsid w:val="00653292"/>
    <w:rsid w:val="00653C41"/>
    <w:rsid w:val="00654678"/>
    <w:rsid w:val="0065661C"/>
    <w:rsid w:val="00656643"/>
    <w:rsid w:val="00657C85"/>
    <w:rsid w:val="00660312"/>
    <w:rsid w:val="00660C7C"/>
    <w:rsid w:val="0066142A"/>
    <w:rsid w:val="0066247D"/>
    <w:rsid w:val="00663852"/>
    <w:rsid w:val="00663C44"/>
    <w:rsid w:val="00663F76"/>
    <w:rsid w:val="00664DCA"/>
    <w:rsid w:val="00665063"/>
    <w:rsid w:val="006657EF"/>
    <w:rsid w:val="00665E2A"/>
    <w:rsid w:val="006665F0"/>
    <w:rsid w:val="00667609"/>
    <w:rsid w:val="00667840"/>
    <w:rsid w:val="0067051E"/>
    <w:rsid w:val="00670A45"/>
    <w:rsid w:val="00670B5B"/>
    <w:rsid w:val="00670C53"/>
    <w:rsid w:val="006711F7"/>
    <w:rsid w:val="0067168C"/>
    <w:rsid w:val="0067204A"/>
    <w:rsid w:val="00672894"/>
    <w:rsid w:val="00672FFD"/>
    <w:rsid w:val="006737E1"/>
    <w:rsid w:val="00673FDE"/>
    <w:rsid w:val="006742FB"/>
    <w:rsid w:val="0067477C"/>
    <w:rsid w:val="00674AD8"/>
    <w:rsid w:val="00674B83"/>
    <w:rsid w:val="0067505B"/>
    <w:rsid w:val="006752ED"/>
    <w:rsid w:val="00675703"/>
    <w:rsid w:val="00675974"/>
    <w:rsid w:val="00676674"/>
    <w:rsid w:val="00676CA3"/>
    <w:rsid w:val="006774AA"/>
    <w:rsid w:val="00677BD1"/>
    <w:rsid w:val="0068290F"/>
    <w:rsid w:val="00682A24"/>
    <w:rsid w:val="0068342A"/>
    <w:rsid w:val="006846A1"/>
    <w:rsid w:val="00685A1E"/>
    <w:rsid w:val="00685F90"/>
    <w:rsid w:val="0068641E"/>
    <w:rsid w:val="00686EA9"/>
    <w:rsid w:val="006872F7"/>
    <w:rsid w:val="00687448"/>
    <w:rsid w:val="00687774"/>
    <w:rsid w:val="006907AA"/>
    <w:rsid w:val="006916D6"/>
    <w:rsid w:val="0069260E"/>
    <w:rsid w:val="006930ED"/>
    <w:rsid w:val="00694195"/>
    <w:rsid w:val="00694FBA"/>
    <w:rsid w:val="00695580"/>
    <w:rsid w:val="0069595E"/>
    <w:rsid w:val="006969D8"/>
    <w:rsid w:val="006971BE"/>
    <w:rsid w:val="006A0348"/>
    <w:rsid w:val="006A0445"/>
    <w:rsid w:val="006A18A1"/>
    <w:rsid w:val="006A1E1D"/>
    <w:rsid w:val="006A21EA"/>
    <w:rsid w:val="006A25CA"/>
    <w:rsid w:val="006A294B"/>
    <w:rsid w:val="006A426D"/>
    <w:rsid w:val="006A43CF"/>
    <w:rsid w:val="006A4837"/>
    <w:rsid w:val="006A60FB"/>
    <w:rsid w:val="006A6220"/>
    <w:rsid w:val="006A6425"/>
    <w:rsid w:val="006A7EC2"/>
    <w:rsid w:val="006A7F1C"/>
    <w:rsid w:val="006B037B"/>
    <w:rsid w:val="006B0F50"/>
    <w:rsid w:val="006B149F"/>
    <w:rsid w:val="006B16FE"/>
    <w:rsid w:val="006B184D"/>
    <w:rsid w:val="006B1F91"/>
    <w:rsid w:val="006B2691"/>
    <w:rsid w:val="006B3927"/>
    <w:rsid w:val="006B3B00"/>
    <w:rsid w:val="006B406E"/>
    <w:rsid w:val="006B41AB"/>
    <w:rsid w:val="006B4D2C"/>
    <w:rsid w:val="006B5DB6"/>
    <w:rsid w:val="006B5FC4"/>
    <w:rsid w:val="006B663A"/>
    <w:rsid w:val="006B6FDF"/>
    <w:rsid w:val="006B7438"/>
    <w:rsid w:val="006C084B"/>
    <w:rsid w:val="006C0F31"/>
    <w:rsid w:val="006C109F"/>
    <w:rsid w:val="006C13B8"/>
    <w:rsid w:val="006C1459"/>
    <w:rsid w:val="006C1B10"/>
    <w:rsid w:val="006C207D"/>
    <w:rsid w:val="006C3111"/>
    <w:rsid w:val="006C33DD"/>
    <w:rsid w:val="006C3EDB"/>
    <w:rsid w:val="006C3F2E"/>
    <w:rsid w:val="006C4628"/>
    <w:rsid w:val="006C5485"/>
    <w:rsid w:val="006C59F7"/>
    <w:rsid w:val="006C6AFC"/>
    <w:rsid w:val="006C6D12"/>
    <w:rsid w:val="006C6DAD"/>
    <w:rsid w:val="006C71A8"/>
    <w:rsid w:val="006C7AB8"/>
    <w:rsid w:val="006C7E13"/>
    <w:rsid w:val="006C7F1F"/>
    <w:rsid w:val="006C7F3E"/>
    <w:rsid w:val="006D031E"/>
    <w:rsid w:val="006D0929"/>
    <w:rsid w:val="006D1015"/>
    <w:rsid w:val="006D1031"/>
    <w:rsid w:val="006D1E75"/>
    <w:rsid w:val="006D2199"/>
    <w:rsid w:val="006D26AB"/>
    <w:rsid w:val="006D32EC"/>
    <w:rsid w:val="006D407A"/>
    <w:rsid w:val="006D5393"/>
    <w:rsid w:val="006D53EA"/>
    <w:rsid w:val="006D5A26"/>
    <w:rsid w:val="006D70DB"/>
    <w:rsid w:val="006E0B63"/>
    <w:rsid w:val="006E0FB1"/>
    <w:rsid w:val="006E13F1"/>
    <w:rsid w:val="006E24F3"/>
    <w:rsid w:val="006E268C"/>
    <w:rsid w:val="006E36B1"/>
    <w:rsid w:val="006E3AD5"/>
    <w:rsid w:val="006E3E1A"/>
    <w:rsid w:val="006E4291"/>
    <w:rsid w:val="006E4F3C"/>
    <w:rsid w:val="006E7074"/>
    <w:rsid w:val="006E7301"/>
    <w:rsid w:val="006E73F9"/>
    <w:rsid w:val="006E7454"/>
    <w:rsid w:val="006E7A33"/>
    <w:rsid w:val="006F0AD9"/>
    <w:rsid w:val="006F0D14"/>
    <w:rsid w:val="006F154E"/>
    <w:rsid w:val="006F1ACE"/>
    <w:rsid w:val="006F20FE"/>
    <w:rsid w:val="006F21A7"/>
    <w:rsid w:val="006F31E9"/>
    <w:rsid w:val="006F34A1"/>
    <w:rsid w:val="006F597E"/>
    <w:rsid w:val="006F6379"/>
    <w:rsid w:val="006F63C4"/>
    <w:rsid w:val="006F6978"/>
    <w:rsid w:val="006F766C"/>
    <w:rsid w:val="007002FD"/>
    <w:rsid w:val="00701389"/>
    <w:rsid w:val="007019E5"/>
    <w:rsid w:val="00702ED7"/>
    <w:rsid w:val="00703718"/>
    <w:rsid w:val="00703980"/>
    <w:rsid w:val="007040D4"/>
    <w:rsid w:val="00706146"/>
    <w:rsid w:val="007067A1"/>
    <w:rsid w:val="00707B58"/>
    <w:rsid w:val="0071052C"/>
    <w:rsid w:val="0071201C"/>
    <w:rsid w:val="00712166"/>
    <w:rsid w:val="007121AC"/>
    <w:rsid w:val="007135B6"/>
    <w:rsid w:val="00713DD0"/>
    <w:rsid w:val="0071432E"/>
    <w:rsid w:val="00714408"/>
    <w:rsid w:val="00714E96"/>
    <w:rsid w:val="00714EE9"/>
    <w:rsid w:val="00715012"/>
    <w:rsid w:val="007167A4"/>
    <w:rsid w:val="007168A2"/>
    <w:rsid w:val="00716ED3"/>
    <w:rsid w:val="00717508"/>
    <w:rsid w:val="00717669"/>
    <w:rsid w:val="00720115"/>
    <w:rsid w:val="0072182B"/>
    <w:rsid w:val="00721B4C"/>
    <w:rsid w:val="0072210A"/>
    <w:rsid w:val="007224E7"/>
    <w:rsid w:val="00722ABA"/>
    <w:rsid w:val="00722C88"/>
    <w:rsid w:val="00722E2E"/>
    <w:rsid w:val="007233E2"/>
    <w:rsid w:val="007239E8"/>
    <w:rsid w:val="00723FD5"/>
    <w:rsid w:val="007242FC"/>
    <w:rsid w:val="00724CE4"/>
    <w:rsid w:val="00724F97"/>
    <w:rsid w:val="007251B0"/>
    <w:rsid w:val="0072608F"/>
    <w:rsid w:val="007260AF"/>
    <w:rsid w:val="007268F3"/>
    <w:rsid w:val="00726A11"/>
    <w:rsid w:val="00727F2D"/>
    <w:rsid w:val="00730806"/>
    <w:rsid w:val="00730A5F"/>
    <w:rsid w:val="00730F7F"/>
    <w:rsid w:val="00732E73"/>
    <w:rsid w:val="00732FB4"/>
    <w:rsid w:val="00733709"/>
    <w:rsid w:val="00733F85"/>
    <w:rsid w:val="007345C0"/>
    <w:rsid w:val="0073505B"/>
    <w:rsid w:val="007351BD"/>
    <w:rsid w:val="007357F0"/>
    <w:rsid w:val="00736533"/>
    <w:rsid w:val="007367D6"/>
    <w:rsid w:val="00736B8C"/>
    <w:rsid w:val="00737AC2"/>
    <w:rsid w:val="007400D1"/>
    <w:rsid w:val="00741411"/>
    <w:rsid w:val="007414AA"/>
    <w:rsid w:val="007414D7"/>
    <w:rsid w:val="00741537"/>
    <w:rsid w:val="0074168C"/>
    <w:rsid w:val="007421CB"/>
    <w:rsid w:val="00742413"/>
    <w:rsid w:val="00742AC1"/>
    <w:rsid w:val="00742F07"/>
    <w:rsid w:val="007432DB"/>
    <w:rsid w:val="007433DF"/>
    <w:rsid w:val="00743550"/>
    <w:rsid w:val="00743DB7"/>
    <w:rsid w:val="00744F00"/>
    <w:rsid w:val="00745895"/>
    <w:rsid w:val="0074656C"/>
    <w:rsid w:val="00746823"/>
    <w:rsid w:val="007468E2"/>
    <w:rsid w:val="0075030B"/>
    <w:rsid w:val="00750FEC"/>
    <w:rsid w:val="00751107"/>
    <w:rsid w:val="00751820"/>
    <w:rsid w:val="00751C18"/>
    <w:rsid w:val="007520CB"/>
    <w:rsid w:val="00752663"/>
    <w:rsid w:val="007526AB"/>
    <w:rsid w:val="00752D69"/>
    <w:rsid w:val="00752F6D"/>
    <w:rsid w:val="00753618"/>
    <w:rsid w:val="00753760"/>
    <w:rsid w:val="00753836"/>
    <w:rsid w:val="00753A63"/>
    <w:rsid w:val="00754C50"/>
    <w:rsid w:val="007561C6"/>
    <w:rsid w:val="00756628"/>
    <w:rsid w:val="007568EA"/>
    <w:rsid w:val="00756943"/>
    <w:rsid w:val="00757758"/>
    <w:rsid w:val="00757B7F"/>
    <w:rsid w:val="00760805"/>
    <w:rsid w:val="00760F20"/>
    <w:rsid w:val="0076157A"/>
    <w:rsid w:val="00761CB1"/>
    <w:rsid w:val="00762132"/>
    <w:rsid w:val="007621BE"/>
    <w:rsid w:val="00762AD9"/>
    <w:rsid w:val="00762C6B"/>
    <w:rsid w:val="0076300E"/>
    <w:rsid w:val="00763195"/>
    <w:rsid w:val="00763D13"/>
    <w:rsid w:val="00764E3C"/>
    <w:rsid w:val="0076511E"/>
    <w:rsid w:val="007654C2"/>
    <w:rsid w:val="007654C9"/>
    <w:rsid w:val="007654D6"/>
    <w:rsid w:val="00766054"/>
    <w:rsid w:val="007663B1"/>
    <w:rsid w:val="00767A77"/>
    <w:rsid w:val="00770BED"/>
    <w:rsid w:val="00770ED9"/>
    <w:rsid w:val="00770F1B"/>
    <w:rsid w:val="00771956"/>
    <w:rsid w:val="00771EBD"/>
    <w:rsid w:val="0077261F"/>
    <w:rsid w:val="00772E45"/>
    <w:rsid w:val="00773F0E"/>
    <w:rsid w:val="00774345"/>
    <w:rsid w:val="007743D0"/>
    <w:rsid w:val="00775475"/>
    <w:rsid w:val="007756D1"/>
    <w:rsid w:val="007762C3"/>
    <w:rsid w:val="0077681B"/>
    <w:rsid w:val="0077746D"/>
    <w:rsid w:val="007774C7"/>
    <w:rsid w:val="00777AFE"/>
    <w:rsid w:val="0078005C"/>
    <w:rsid w:val="00780E77"/>
    <w:rsid w:val="00780F0C"/>
    <w:rsid w:val="00781236"/>
    <w:rsid w:val="0078259C"/>
    <w:rsid w:val="00782C2B"/>
    <w:rsid w:val="00784A6B"/>
    <w:rsid w:val="00784C93"/>
    <w:rsid w:val="00784EAB"/>
    <w:rsid w:val="007853DD"/>
    <w:rsid w:val="00785512"/>
    <w:rsid w:val="0078665A"/>
    <w:rsid w:val="00787469"/>
    <w:rsid w:val="00787C1B"/>
    <w:rsid w:val="00787C34"/>
    <w:rsid w:val="00787E72"/>
    <w:rsid w:val="00790245"/>
    <w:rsid w:val="00790498"/>
    <w:rsid w:val="0079077B"/>
    <w:rsid w:val="00790C4E"/>
    <w:rsid w:val="0079146A"/>
    <w:rsid w:val="0079191C"/>
    <w:rsid w:val="00792AA1"/>
    <w:rsid w:val="00792BD3"/>
    <w:rsid w:val="00792F73"/>
    <w:rsid w:val="00793540"/>
    <w:rsid w:val="007937A2"/>
    <w:rsid w:val="00793C59"/>
    <w:rsid w:val="0079461D"/>
    <w:rsid w:val="00794DD0"/>
    <w:rsid w:val="00795A78"/>
    <w:rsid w:val="00795EE5"/>
    <w:rsid w:val="0079613F"/>
    <w:rsid w:val="00796581"/>
    <w:rsid w:val="0079662B"/>
    <w:rsid w:val="007974DF"/>
    <w:rsid w:val="007A08FF"/>
    <w:rsid w:val="007A0D61"/>
    <w:rsid w:val="007A1200"/>
    <w:rsid w:val="007A1FC7"/>
    <w:rsid w:val="007A22D6"/>
    <w:rsid w:val="007A2D68"/>
    <w:rsid w:val="007A30E7"/>
    <w:rsid w:val="007A43E7"/>
    <w:rsid w:val="007A491A"/>
    <w:rsid w:val="007A500D"/>
    <w:rsid w:val="007A5208"/>
    <w:rsid w:val="007A5A92"/>
    <w:rsid w:val="007A61F8"/>
    <w:rsid w:val="007A6301"/>
    <w:rsid w:val="007A7FCA"/>
    <w:rsid w:val="007B008D"/>
    <w:rsid w:val="007B0BBF"/>
    <w:rsid w:val="007B18DB"/>
    <w:rsid w:val="007B1D8F"/>
    <w:rsid w:val="007B1F1D"/>
    <w:rsid w:val="007B2E58"/>
    <w:rsid w:val="007B2EB3"/>
    <w:rsid w:val="007B3439"/>
    <w:rsid w:val="007B3B07"/>
    <w:rsid w:val="007B3FE6"/>
    <w:rsid w:val="007B4789"/>
    <w:rsid w:val="007B5401"/>
    <w:rsid w:val="007B67A7"/>
    <w:rsid w:val="007B7316"/>
    <w:rsid w:val="007C04AC"/>
    <w:rsid w:val="007C065A"/>
    <w:rsid w:val="007C08E2"/>
    <w:rsid w:val="007C0977"/>
    <w:rsid w:val="007C228C"/>
    <w:rsid w:val="007C3688"/>
    <w:rsid w:val="007C392E"/>
    <w:rsid w:val="007C4AF4"/>
    <w:rsid w:val="007C4C4E"/>
    <w:rsid w:val="007C54A7"/>
    <w:rsid w:val="007C5B88"/>
    <w:rsid w:val="007C5E78"/>
    <w:rsid w:val="007C62F8"/>
    <w:rsid w:val="007C6A9E"/>
    <w:rsid w:val="007C717F"/>
    <w:rsid w:val="007C796D"/>
    <w:rsid w:val="007C7AB5"/>
    <w:rsid w:val="007D0FE7"/>
    <w:rsid w:val="007D172A"/>
    <w:rsid w:val="007D193A"/>
    <w:rsid w:val="007D1E25"/>
    <w:rsid w:val="007D2B1E"/>
    <w:rsid w:val="007D35C9"/>
    <w:rsid w:val="007D3898"/>
    <w:rsid w:val="007D3AE8"/>
    <w:rsid w:val="007D5284"/>
    <w:rsid w:val="007D555E"/>
    <w:rsid w:val="007D5F4C"/>
    <w:rsid w:val="007D651C"/>
    <w:rsid w:val="007D7058"/>
    <w:rsid w:val="007E04AA"/>
    <w:rsid w:val="007E099B"/>
    <w:rsid w:val="007E0B72"/>
    <w:rsid w:val="007E0B9C"/>
    <w:rsid w:val="007E20A5"/>
    <w:rsid w:val="007E214A"/>
    <w:rsid w:val="007E23D2"/>
    <w:rsid w:val="007E24FA"/>
    <w:rsid w:val="007E35E4"/>
    <w:rsid w:val="007E3949"/>
    <w:rsid w:val="007E3D0F"/>
    <w:rsid w:val="007E4768"/>
    <w:rsid w:val="007E54D7"/>
    <w:rsid w:val="007E5B8B"/>
    <w:rsid w:val="007E5F18"/>
    <w:rsid w:val="007E71AB"/>
    <w:rsid w:val="007E76B8"/>
    <w:rsid w:val="007E7E87"/>
    <w:rsid w:val="007F008C"/>
    <w:rsid w:val="007F0DEC"/>
    <w:rsid w:val="007F182D"/>
    <w:rsid w:val="007F1AC1"/>
    <w:rsid w:val="007F1C6D"/>
    <w:rsid w:val="007F1E6C"/>
    <w:rsid w:val="007F23FE"/>
    <w:rsid w:val="007F329C"/>
    <w:rsid w:val="007F39C7"/>
    <w:rsid w:val="007F45CD"/>
    <w:rsid w:val="007F4BB6"/>
    <w:rsid w:val="007F54DC"/>
    <w:rsid w:val="007F55FC"/>
    <w:rsid w:val="007F5755"/>
    <w:rsid w:val="007F59FA"/>
    <w:rsid w:val="007F618C"/>
    <w:rsid w:val="007F6D49"/>
    <w:rsid w:val="007F7354"/>
    <w:rsid w:val="007F7B66"/>
    <w:rsid w:val="008003FD"/>
    <w:rsid w:val="008007B3"/>
    <w:rsid w:val="008008E5"/>
    <w:rsid w:val="0080153B"/>
    <w:rsid w:val="00801D35"/>
    <w:rsid w:val="00801E73"/>
    <w:rsid w:val="00802A48"/>
    <w:rsid w:val="00802E39"/>
    <w:rsid w:val="008032CC"/>
    <w:rsid w:val="008036F8"/>
    <w:rsid w:val="00803798"/>
    <w:rsid w:val="00803805"/>
    <w:rsid w:val="008038CD"/>
    <w:rsid w:val="00803AFC"/>
    <w:rsid w:val="0080498F"/>
    <w:rsid w:val="008053A1"/>
    <w:rsid w:val="0080576A"/>
    <w:rsid w:val="00807178"/>
    <w:rsid w:val="008106F5"/>
    <w:rsid w:val="00810F21"/>
    <w:rsid w:val="008112A4"/>
    <w:rsid w:val="00811608"/>
    <w:rsid w:val="00812746"/>
    <w:rsid w:val="00812A67"/>
    <w:rsid w:val="00812DC0"/>
    <w:rsid w:val="008135B8"/>
    <w:rsid w:val="00813C4C"/>
    <w:rsid w:val="008146F8"/>
    <w:rsid w:val="00814E68"/>
    <w:rsid w:val="00815217"/>
    <w:rsid w:val="008153D2"/>
    <w:rsid w:val="00816B22"/>
    <w:rsid w:val="00816F6F"/>
    <w:rsid w:val="0081781C"/>
    <w:rsid w:val="00817897"/>
    <w:rsid w:val="00817985"/>
    <w:rsid w:val="00817DAD"/>
    <w:rsid w:val="00817F90"/>
    <w:rsid w:val="00820AA2"/>
    <w:rsid w:val="00820F63"/>
    <w:rsid w:val="00821C5A"/>
    <w:rsid w:val="00822148"/>
    <w:rsid w:val="0082243D"/>
    <w:rsid w:val="00822C21"/>
    <w:rsid w:val="00822D2A"/>
    <w:rsid w:val="00822FED"/>
    <w:rsid w:val="00822FFA"/>
    <w:rsid w:val="00823AD0"/>
    <w:rsid w:val="0082463C"/>
    <w:rsid w:val="00824FFC"/>
    <w:rsid w:val="008260C9"/>
    <w:rsid w:val="0082614A"/>
    <w:rsid w:val="008268D1"/>
    <w:rsid w:val="0082743A"/>
    <w:rsid w:val="00827BB7"/>
    <w:rsid w:val="008303AF"/>
    <w:rsid w:val="008306F1"/>
    <w:rsid w:val="008309C3"/>
    <w:rsid w:val="00830A4A"/>
    <w:rsid w:val="00831262"/>
    <w:rsid w:val="00831DFD"/>
    <w:rsid w:val="0083231A"/>
    <w:rsid w:val="00832354"/>
    <w:rsid w:val="00833AC0"/>
    <w:rsid w:val="0083484F"/>
    <w:rsid w:val="0083516D"/>
    <w:rsid w:val="00835E05"/>
    <w:rsid w:val="00836538"/>
    <w:rsid w:val="00836ADA"/>
    <w:rsid w:val="00836FE0"/>
    <w:rsid w:val="00840876"/>
    <w:rsid w:val="008409B4"/>
    <w:rsid w:val="00840DC4"/>
    <w:rsid w:val="008411A2"/>
    <w:rsid w:val="00841C6F"/>
    <w:rsid w:val="00842174"/>
    <w:rsid w:val="0084338D"/>
    <w:rsid w:val="00843F9F"/>
    <w:rsid w:val="0084417A"/>
    <w:rsid w:val="0084474A"/>
    <w:rsid w:val="00844A69"/>
    <w:rsid w:val="008454D2"/>
    <w:rsid w:val="00845701"/>
    <w:rsid w:val="00845E10"/>
    <w:rsid w:val="00845E51"/>
    <w:rsid w:val="00846BBF"/>
    <w:rsid w:val="008474C1"/>
    <w:rsid w:val="008478E2"/>
    <w:rsid w:val="00847A9D"/>
    <w:rsid w:val="00847F50"/>
    <w:rsid w:val="0085072C"/>
    <w:rsid w:val="0085075B"/>
    <w:rsid w:val="00850937"/>
    <w:rsid w:val="00850FD8"/>
    <w:rsid w:val="008518F3"/>
    <w:rsid w:val="00851AAF"/>
    <w:rsid w:val="00851E5F"/>
    <w:rsid w:val="00852C5F"/>
    <w:rsid w:val="00852D0F"/>
    <w:rsid w:val="0085332D"/>
    <w:rsid w:val="00853B3B"/>
    <w:rsid w:val="00853EDA"/>
    <w:rsid w:val="00854231"/>
    <w:rsid w:val="0085453D"/>
    <w:rsid w:val="00854BC6"/>
    <w:rsid w:val="00854C8D"/>
    <w:rsid w:val="00856E13"/>
    <w:rsid w:val="00857BEB"/>
    <w:rsid w:val="00857F36"/>
    <w:rsid w:val="00857FDF"/>
    <w:rsid w:val="00860143"/>
    <w:rsid w:val="00860B00"/>
    <w:rsid w:val="008613AE"/>
    <w:rsid w:val="00861733"/>
    <w:rsid w:val="008617A4"/>
    <w:rsid w:val="0086342A"/>
    <w:rsid w:val="00863A4D"/>
    <w:rsid w:val="00863FF4"/>
    <w:rsid w:val="008642F1"/>
    <w:rsid w:val="008642F7"/>
    <w:rsid w:val="00864414"/>
    <w:rsid w:val="00865484"/>
    <w:rsid w:val="00866822"/>
    <w:rsid w:val="00866929"/>
    <w:rsid w:val="00866B04"/>
    <w:rsid w:val="00867933"/>
    <w:rsid w:val="00867BE1"/>
    <w:rsid w:val="00867F2E"/>
    <w:rsid w:val="0087014B"/>
    <w:rsid w:val="00871DF9"/>
    <w:rsid w:val="008723EA"/>
    <w:rsid w:val="008724C2"/>
    <w:rsid w:val="008727C6"/>
    <w:rsid w:val="0087289D"/>
    <w:rsid w:val="00872DE7"/>
    <w:rsid w:val="00873349"/>
    <w:rsid w:val="00873D1D"/>
    <w:rsid w:val="008749AE"/>
    <w:rsid w:val="008757B8"/>
    <w:rsid w:val="008759A5"/>
    <w:rsid w:val="00876EEE"/>
    <w:rsid w:val="00877481"/>
    <w:rsid w:val="0087773F"/>
    <w:rsid w:val="00877E13"/>
    <w:rsid w:val="008804C7"/>
    <w:rsid w:val="008807DE"/>
    <w:rsid w:val="00880A05"/>
    <w:rsid w:val="00880EDA"/>
    <w:rsid w:val="0088162A"/>
    <w:rsid w:val="00882F24"/>
    <w:rsid w:val="00883107"/>
    <w:rsid w:val="00883309"/>
    <w:rsid w:val="0088375E"/>
    <w:rsid w:val="008837A3"/>
    <w:rsid w:val="008845FF"/>
    <w:rsid w:val="00885B12"/>
    <w:rsid w:val="00885D54"/>
    <w:rsid w:val="00885DAA"/>
    <w:rsid w:val="0088674D"/>
    <w:rsid w:val="0088699A"/>
    <w:rsid w:val="00886A88"/>
    <w:rsid w:val="00886BC1"/>
    <w:rsid w:val="008903A0"/>
    <w:rsid w:val="00890CD0"/>
    <w:rsid w:val="00891988"/>
    <w:rsid w:val="00891E81"/>
    <w:rsid w:val="008927CD"/>
    <w:rsid w:val="0089315F"/>
    <w:rsid w:val="008942C2"/>
    <w:rsid w:val="00894695"/>
    <w:rsid w:val="008946FA"/>
    <w:rsid w:val="00894799"/>
    <w:rsid w:val="00894EEC"/>
    <w:rsid w:val="00895825"/>
    <w:rsid w:val="008A0733"/>
    <w:rsid w:val="008A124F"/>
    <w:rsid w:val="008A243D"/>
    <w:rsid w:val="008A2FB7"/>
    <w:rsid w:val="008A313E"/>
    <w:rsid w:val="008A3C48"/>
    <w:rsid w:val="008A3D00"/>
    <w:rsid w:val="008A406D"/>
    <w:rsid w:val="008A46BB"/>
    <w:rsid w:val="008A483A"/>
    <w:rsid w:val="008A5043"/>
    <w:rsid w:val="008A5858"/>
    <w:rsid w:val="008A61C0"/>
    <w:rsid w:val="008A6864"/>
    <w:rsid w:val="008A6E65"/>
    <w:rsid w:val="008A7C34"/>
    <w:rsid w:val="008B0D06"/>
    <w:rsid w:val="008B1411"/>
    <w:rsid w:val="008B1463"/>
    <w:rsid w:val="008B16C8"/>
    <w:rsid w:val="008B175E"/>
    <w:rsid w:val="008B1807"/>
    <w:rsid w:val="008B18EE"/>
    <w:rsid w:val="008B1FC7"/>
    <w:rsid w:val="008B300F"/>
    <w:rsid w:val="008B3E37"/>
    <w:rsid w:val="008B415A"/>
    <w:rsid w:val="008B4244"/>
    <w:rsid w:val="008B424D"/>
    <w:rsid w:val="008B440B"/>
    <w:rsid w:val="008B58D5"/>
    <w:rsid w:val="008B59C2"/>
    <w:rsid w:val="008B5FCB"/>
    <w:rsid w:val="008B7503"/>
    <w:rsid w:val="008B7A8E"/>
    <w:rsid w:val="008C001D"/>
    <w:rsid w:val="008C0329"/>
    <w:rsid w:val="008C07E2"/>
    <w:rsid w:val="008C1907"/>
    <w:rsid w:val="008C2239"/>
    <w:rsid w:val="008C2B91"/>
    <w:rsid w:val="008C30D7"/>
    <w:rsid w:val="008C36EA"/>
    <w:rsid w:val="008C4215"/>
    <w:rsid w:val="008C45B2"/>
    <w:rsid w:val="008C4FA9"/>
    <w:rsid w:val="008C5304"/>
    <w:rsid w:val="008C5765"/>
    <w:rsid w:val="008C5AC0"/>
    <w:rsid w:val="008C60A5"/>
    <w:rsid w:val="008C60FC"/>
    <w:rsid w:val="008C659B"/>
    <w:rsid w:val="008C6DE3"/>
    <w:rsid w:val="008C6E90"/>
    <w:rsid w:val="008C6EC4"/>
    <w:rsid w:val="008D07D7"/>
    <w:rsid w:val="008D0D7D"/>
    <w:rsid w:val="008D15AA"/>
    <w:rsid w:val="008D1773"/>
    <w:rsid w:val="008D23E5"/>
    <w:rsid w:val="008D2497"/>
    <w:rsid w:val="008D2963"/>
    <w:rsid w:val="008D2AB2"/>
    <w:rsid w:val="008D2EB4"/>
    <w:rsid w:val="008D3555"/>
    <w:rsid w:val="008D3EA2"/>
    <w:rsid w:val="008D3FDE"/>
    <w:rsid w:val="008D4532"/>
    <w:rsid w:val="008D5B0F"/>
    <w:rsid w:val="008D5C0D"/>
    <w:rsid w:val="008D6534"/>
    <w:rsid w:val="008D678E"/>
    <w:rsid w:val="008D7808"/>
    <w:rsid w:val="008D7902"/>
    <w:rsid w:val="008E01D6"/>
    <w:rsid w:val="008E0692"/>
    <w:rsid w:val="008E07B3"/>
    <w:rsid w:val="008E0911"/>
    <w:rsid w:val="008E0C39"/>
    <w:rsid w:val="008E12AD"/>
    <w:rsid w:val="008E1435"/>
    <w:rsid w:val="008E20D7"/>
    <w:rsid w:val="008E3A53"/>
    <w:rsid w:val="008E3E0C"/>
    <w:rsid w:val="008E410F"/>
    <w:rsid w:val="008E4270"/>
    <w:rsid w:val="008E4EB3"/>
    <w:rsid w:val="008E5B46"/>
    <w:rsid w:val="008E6793"/>
    <w:rsid w:val="008E695D"/>
    <w:rsid w:val="008E6C94"/>
    <w:rsid w:val="008E6FE8"/>
    <w:rsid w:val="008E7136"/>
    <w:rsid w:val="008E72C8"/>
    <w:rsid w:val="008E79D3"/>
    <w:rsid w:val="008F0A69"/>
    <w:rsid w:val="008F0C8C"/>
    <w:rsid w:val="008F209F"/>
    <w:rsid w:val="008F2405"/>
    <w:rsid w:val="008F2CFB"/>
    <w:rsid w:val="008F33AA"/>
    <w:rsid w:val="008F3B3F"/>
    <w:rsid w:val="008F3F5B"/>
    <w:rsid w:val="008F4457"/>
    <w:rsid w:val="008F4A8C"/>
    <w:rsid w:val="008F4C5A"/>
    <w:rsid w:val="008F6645"/>
    <w:rsid w:val="008F752C"/>
    <w:rsid w:val="008F7E71"/>
    <w:rsid w:val="008F7F30"/>
    <w:rsid w:val="00900B08"/>
    <w:rsid w:val="0090144D"/>
    <w:rsid w:val="0090153C"/>
    <w:rsid w:val="00901A3F"/>
    <w:rsid w:val="009030E3"/>
    <w:rsid w:val="009036D6"/>
    <w:rsid w:val="00903713"/>
    <w:rsid w:val="00903DAD"/>
    <w:rsid w:val="00903E73"/>
    <w:rsid w:val="00904107"/>
    <w:rsid w:val="009043C8"/>
    <w:rsid w:val="00904981"/>
    <w:rsid w:val="009049F6"/>
    <w:rsid w:val="00904B34"/>
    <w:rsid w:val="009054BE"/>
    <w:rsid w:val="00905B90"/>
    <w:rsid w:val="00905E42"/>
    <w:rsid w:val="0090626E"/>
    <w:rsid w:val="009063A9"/>
    <w:rsid w:val="00906C57"/>
    <w:rsid w:val="00907AE0"/>
    <w:rsid w:val="00910CDC"/>
    <w:rsid w:val="0091145F"/>
    <w:rsid w:val="00911601"/>
    <w:rsid w:val="009118C8"/>
    <w:rsid w:val="00912A51"/>
    <w:rsid w:val="00912C48"/>
    <w:rsid w:val="00912ECC"/>
    <w:rsid w:val="0091376D"/>
    <w:rsid w:val="009139B7"/>
    <w:rsid w:val="00913A3C"/>
    <w:rsid w:val="00913DE9"/>
    <w:rsid w:val="0091406F"/>
    <w:rsid w:val="0091431A"/>
    <w:rsid w:val="00914CC1"/>
    <w:rsid w:val="0091528E"/>
    <w:rsid w:val="00916D65"/>
    <w:rsid w:val="00917127"/>
    <w:rsid w:val="00917327"/>
    <w:rsid w:val="0091790C"/>
    <w:rsid w:val="009200D6"/>
    <w:rsid w:val="00920438"/>
    <w:rsid w:val="009205A6"/>
    <w:rsid w:val="00920C4F"/>
    <w:rsid w:val="00920ED6"/>
    <w:rsid w:val="009211BF"/>
    <w:rsid w:val="009216A7"/>
    <w:rsid w:val="00921FDA"/>
    <w:rsid w:val="00922252"/>
    <w:rsid w:val="00923139"/>
    <w:rsid w:val="009234CF"/>
    <w:rsid w:val="00924C50"/>
    <w:rsid w:val="00925238"/>
    <w:rsid w:val="0092697B"/>
    <w:rsid w:val="00926E63"/>
    <w:rsid w:val="00927D3E"/>
    <w:rsid w:val="00927D84"/>
    <w:rsid w:val="009306D0"/>
    <w:rsid w:val="00930A4B"/>
    <w:rsid w:val="00930DAF"/>
    <w:rsid w:val="00930FC3"/>
    <w:rsid w:val="00931C1F"/>
    <w:rsid w:val="00931FF3"/>
    <w:rsid w:val="00932A94"/>
    <w:rsid w:val="00932FE5"/>
    <w:rsid w:val="00933AA9"/>
    <w:rsid w:val="009343FD"/>
    <w:rsid w:val="0093452A"/>
    <w:rsid w:val="00934BE1"/>
    <w:rsid w:val="00935881"/>
    <w:rsid w:val="00935D08"/>
    <w:rsid w:val="0093699B"/>
    <w:rsid w:val="00937544"/>
    <w:rsid w:val="00937AB2"/>
    <w:rsid w:val="00937AB5"/>
    <w:rsid w:val="0094005F"/>
    <w:rsid w:val="00940C5C"/>
    <w:rsid w:val="009410D8"/>
    <w:rsid w:val="00942789"/>
    <w:rsid w:val="00942EA7"/>
    <w:rsid w:val="0094355F"/>
    <w:rsid w:val="009450B4"/>
    <w:rsid w:val="0094616A"/>
    <w:rsid w:val="00946472"/>
    <w:rsid w:val="00946955"/>
    <w:rsid w:val="00946B79"/>
    <w:rsid w:val="00951300"/>
    <w:rsid w:val="00951924"/>
    <w:rsid w:val="00951F0F"/>
    <w:rsid w:val="00952AF0"/>
    <w:rsid w:val="00952F39"/>
    <w:rsid w:val="00953310"/>
    <w:rsid w:val="00953D4E"/>
    <w:rsid w:val="0095484A"/>
    <w:rsid w:val="00955028"/>
    <w:rsid w:val="0095503E"/>
    <w:rsid w:val="00955D75"/>
    <w:rsid w:val="009563F9"/>
    <w:rsid w:val="00956626"/>
    <w:rsid w:val="0095685C"/>
    <w:rsid w:val="00956AB2"/>
    <w:rsid w:val="00957E21"/>
    <w:rsid w:val="00960FD0"/>
    <w:rsid w:val="00961875"/>
    <w:rsid w:val="00962079"/>
    <w:rsid w:val="0096215F"/>
    <w:rsid w:val="00962333"/>
    <w:rsid w:val="0096271F"/>
    <w:rsid w:val="00963AA1"/>
    <w:rsid w:val="00963EAB"/>
    <w:rsid w:val="009653A6"/>
    <w:rsid w:val="00965836"/>
    <w:rsid w:val="00966048"/>
    <w:rsid w:val="009660ED"/>
    <w:rsid w:val="009661E1"/>
    <w:rsid w:val="0096727A"/>
    <w:rsid w:val="0096782C"/>
    <w:rsid w:val="00967D67"/>
    <w:rsid w:val="00967D6D"/>
    <w:rsid w:val="00967E5E"/>
    <w:rsid w:val="00967FBB"/>
    <w:rsid w:val="009719A5"/>
    <w:rsid w:val="009719F8"/>
    <w:rsid w:val="00971AE1"/>
    <w:rsid w:val="00971FCF"/>
    <w:rsid w:val="009729B2"/>
    <w:rsid w:val="009731F1"/>
    <w:rsid w:val="00973951"/>
    <w:rsid w:val="00973CDF"/>
    <w:rsid w:val="00974003"/>
    <w:rsid w:val="0097523F"/>
    <w:rsid w:val="00975858"/>
    <w:rsid w:val="00975FD7"/>
    <w:rsid w:val="009761AD"/>
    <w:rsid w:val="00976224"/>
    <w:rsid w:val="00980756"/>
    <w:rsid w:val="009809E6"/>
    <w:rsid w:val="009811DE"/>
    <w:rsid w:val="0098237F"/>
    <w:rsid w:val="0098334D"/>
    <w:rsid w:val="00983653"/>
    <w:rsid w:val="0098389C"/>
    <w:rsid w:val="00984488"/>
    <w:rsid w:val="00984B73"/>
    <w:rsid w:val="009850FF"/>
    <w:rsid w:val="0098554E"/>
    <w:rsid w:val="009856C3"/>
    <w:rsid w:val="0098634B"/>
    <w:rsid w:val="009867F6"/>
    <w:rsid w:val="0098682F"/>
    <w:rsid w:val="0098764E"/>
    <w:rsid w:val="00987EA5"/>
    <w:rsid w:val="009908E5"/>
    <w:rsid w:val="00991AD2"/>
    <w:rsid w:val="00994237"/>
    <w:rsid w:val="00994C36"/>
    <w:rsid w:val="00995018"/>
    <w:rsid w:val="00996039"/>
    <w:rsid w:val="009973AC"/>
    <w:rsid w:val="009976D0"/>
    <w:rsid w:val="00997C7C"/>
    <w:rsid w:val="009A05AB"/>
    <w:rsid w:val="009A0691"/>
    <w:rsid w:val="009A142D"/>
    <w:rsid w:val="009A211D"/>
    <w:rsid w:val="009A2136"/>
    <w:rsid w:val="009A3409"/>
    <w:rsid w:val="009A3ED1"/>
    <w:rsid w:val="009A4AF7"/>
    <w:rsid w:val="009A4E6A"/>
    <w:rsid w:val="009A625A"/>
    <w:rsid w:val="009A6374"/>
    <w:rsid w:val="009A6954"/>
    <w:rsid w:val="009A7160"/>
    <w:rsid w:val="009A77B6"/>
    <w:rsid w:val="009B013E"/>
    <w:rsid w:val="009B02C4"/>
    <w:rsid w:val="009B063C"/>
    <w:rsid w:val="009B095A"/>
    <w:rsid w:val="009B228E"/>
    <w:rsid w:val="009B32ED"/>
    <w:rsid w:val="009B492C"/>
    <w:rsid w:val="009B4DBE"/>
    <w:rsid w:val="009B696D"/>
    <w:rsid w:val="009B6B8B"/>
    <w:rsid w:val="009B6DE4"/>
    <w:rsid w:val="009B792A"/>
    <w:rsid w:val="009C007D"/>
    <w:rsid w:val="009C1B76"/>
    <w:rsid w:val="009C3275"/>
    <w:rsid w:val="009C359E"/>
    <w:rsid w:val="009C38D8"/>
    <w:rsid w:val="009C4247"/>
    <w:rsid w:val="009C4B6C"/>
    <w:rsid w:val="009C4F5C"/>
    <w:rsid w:val="009C5724"/>
    <w:rsid w:val="009C681E"/>
    <w:rsid w:val="009C6D55"/>
    <w:rsid w:val="009C7937"/>
    <w:rsid w:val="009C79EE"/>
    <w:rsid w:val="009C7B0F"/>
    <w:rsid w:val="009C7C7B"/>
    <w:rsid w:val="009D0B73"/>
    <w:rsid w:val="009D1491"/>
    <w:rsid w:val="009D1E75"/>
    <w:rsid w:val="009D22A7"/>
    <w:rsid w:val="009D2BF3"/>
    <w:rsid w:val="009D319C"/>
    <w:rsid w:val="009D3429"/>
    <w:rsid w:val="009D351B"/>
    <w:rsid w:val="009D3916"/>
    <w:rsid w:val="009D3B58"/>
    <w:rsid w:val="009D3BE5"/>
    <w:rsid w:val="009D46BF"/>
    <w:rsid w:val="009D48F3"/>
    <w:rsid w:val="009D493D"/>
    <w:rsid w:val="009D4F07"/>
    <w:rsid w:val="009D5245"/>
    <w:rsid w:val="009D5CC2"/>
    <w:rsid w:val="009D64A8"/>
    <w:rsid w:val="009D655A"/>
    <w:rsid w:val="009D6667"/>
    <w:rsid w:val="009D69F1"/>
    <w:rsid w:val="009D73A9"/>
    <w:rsid w:val="009D7506"/>
    <w:rsid w:val="009E04DF"/>
    <w:rsid w:val="009E05B0"/>
    <w:rsid w:val="009E0634"/>
    <w:rsid w:val="009E0F97"/>
    <w:rsid w:val="009E164C"/>
    <w:rsid w:val="009E327A"/>
    <w:rsid w:val="009E40C0"/>
    <w:rsid w:val="009E4435"/>
    <w:rsid w:val="009E46C1"/>
    <w:rsid w:val="009E4869"/>
    <w:rsid w:val="009E4C49"/>
    <w:rsid w:val="009E5225"/>
    <w:rsid w:val="009E606F"/>
    <w:rsid w:val="009E6918"/>
    <w:rsid w:val="009E6A8F"/>
    <w:rsid w:val="009E6D72"/>
    <w:rsid w:val="009E6EA4"/>
    <w:rsid w:val="009E7256"/>
    <w:rsid w:val="009E7A38"/>
    <w:rsid w:val="009F07A4"/>
    <w:rsid w:val="009F0D5B"/>
    <w:rsid w:val="009F2BF1"/>
    <w:rsid w:val="009F41E1"/>
    <w:rsid w:val="009F5398"/>
    <w:rsid w:val="009F652F"/>
    <w:rsid w:val="009F6C79"/>
    <w:rsid w:val="009F7750"/>
    <w:rsid w:val="009F77DA"/>
    <w:rsid w:val="009F7802"/>
    <w:rsid w:val="009F794B"/>
    <w:rsid w:val="00A0026D"/>
    <w:rsid w:val="00A010D2"/>
    <w:rsid w:val="00A01A83"/>
    <w:rsid w:val="00A01CB6"/>
    <w:rsid w:val="00A01F9F"/>
    <w:rsid w:val="00A022D2"/>
    <w:rsid w:val="00A027E3"/>
    <w:rsid w:val="00A02C5A"/>
    <w:rsid w:val="00A03AB3"/>
    <w:rsid w:val="00A03DF4"/>
    <w:rsid w:val="00A052C4"/>
    <w:rsid w:val="00A06F11"/>
    <w:rsid w:val="00A0708B"/>
    <w:rsid w:val="00A07183"/>
    <w:rsid w:val="00A104FB"/>
    <w:rsid w:val="00A1051C"/>
    <w:rsid w:val="00A107F4"/>
    <w:rsid w:val="00A10E38"/>
    <w:rsid w:val="00A10FCC"/>
    <w:rsid w:val="00A1265C"/>
    <w:rsid w:val="00A12901"/>
    <w:rsid w:val="00A1303E"/>
    <w:rsid w:val="00A13E6C"/>
    <w:rsid w:val="00A13E9C"/>
    <w:rsid w:val="00A13F10"/>
    <w:rsid w:val="00A14263"/>
    <w:rsid w:val="00A14C42"/>
    <w:rsid w:val="00A1522C"/>
    <w:rsid w:val="00A15313"/>
    <w:rsid w:val="00A1576A"/>
    <w:rsid w:val="00A15B8E"/>
    <w:rsid w:val="00A15E1E"/>
    <w:rsid w:val="00A1660F"/>
    <w:rsid w:val="00A168B5"/>
    <w:rsid w:val="00A16A46"/>
    <w:rsid w:val="00A17589"/>
    <w:rsid w:val="00A200A3"/>
    <w:rsid w:val="00A2244D"/>
    <w:rsid w:val="00A228BF"/>
    <w:rsid w:val="00A22EAD"/>
    <w:rsid w:val="00A232A9"/>
    <w:rsid w:val="00A2352A"/>
    <w:rsid w:val="00A235AD"/>
    <w:rsid w:val="00A236C5"/>
    <w:rsid w:val="00A2389E"/>
    <w:rsid w:val="00A246A3"/>
    <w:rsid w:val="00A24DB1"/>
    <w:rsid w:val="00A25C28"/>
    <w:rsid w:val="00A267BE"/>
    <w:rsid w:val="00A27237"/>
    <w:rsid w:val="00A27621"/>
    <w:rsid w:val="00A27B97"/>
    <w:rsid w:val="00A3044B"/>
    <w:rsid w:val="00A3081A"/>
    <w:rsid w:val="00A3120A"/>
    <w:rsid w:val="00A315EF"/>
    <w:rsid w:val="00A315F8"/>
    <w:rsid w:val="00A31658"/>
    <w:rsid w:val="00A319C4"/>
    <w:rsid w:val="00A335DE"/>
    <w:rsid w:val="00A33A75"/>
    <w:rsid w:val="00A33E9B"/>
    <w:rsid w:val="00A33EC7"/>
    <w:rsid w:val="00A3423A"/>
    <w:rsid w:val="00A346C0"/>
    <w:rsid w:val="00A34806"/>
    <w:rsid w:val="00A34C09"/>
    <w:rsid w:val="00A350D9"/>
    <w:rsid w:val="00A3597D"/>
    <w:rsid w:val="00A35FC4"/>
    <w:rsid w:val="00A36172"/>
    <w:rsid w:val="00A36201"/>
    <w:rsid w:val="00A36B62"/>
    <w:rsid w:val="00A37595"/>
    <w:rsid w:val="00A40CE6"/>
    <w:rsid w:val="00A40CEB"/>
    <w:rsid w:val="00A415BD"/>
    <w:rsid w:val="00A41851"/>
    <w:rsid w:val="00A41FE9"/>
    <w:rsid w:val="00A4208F"/>
    <w:rsid w:val="00A43B82"/>
    <w:rsid w:val="00A4423F"/>
    <w:rsid w:val="00A45212"/>
    <w:rsid w:val="00A46E35"/>
    <w:rsid w:val="00A475ED"/>
    <w:rsid w:val="00A478F2"/>
    <w:rsid w:val="00A47EDC"/>
    <w:rsid w:val="00A5003C"/>
    <w:rsid w:val="00A505B2"/>
    <w:rsid w:val="00A50BBD"/>
    <w:rsid w:val="00A50FE2"/>
    <w:rsid w:val="00A51E2C"/>
    <w:rsid w:val="00A54358"/>
    <w:rsid w:val="00A54463"/>
    <w:rsid w:val="00A54ED5"/>
    <w:rsid w:val="00A5568B"/>
    <w:rsid w:val="00A55A8A"/>
    <w:rsid w:val="00A55CF7"/>
    <w:rsid w:val="00A560BD"/>
    <w:rsid w:val="00A561A0"/>
    <w:rsid w:val="00A562D0"/>
    <w:rsid w:val="00A562F4"/>
    <w:rsid w:val="00A56788"/>
    <w:rsid w:val="00A568BB"/>
    <w:rsid w:val="00A56C6A"/>
    <w:rsid w:val="00A56FCB"/>
    <w:rsid w:val="00A578FD"/>
    <w:rsid w:val="00A57F2E"/>
    <w:rsid w:val="00A60A07"/>
    <w:rsid w:val="00A60ABA"/>
    <w:rsid w:val="00A61AEB"/>
    <w:rsid w:val="00A61CCB"/>
    <w:rsid w:val="00A62BB4"/>
    <w:rsid w:val="00A62BFE"/>
    <w:rsid w:val="00A63EEB"/>
    <w:rsid w:val="00A64D0C"/>
    <w:rsid w:val="00A654AA"/>
    <w:rsid w:val="00A66E69"/>
    <w:rsid w:val="00A66FFB"/>
    <w:rsid w:val="00A672E0"/>
    <w:rsid w:val="00A67939"/>
    <w:rsid w:val="00A700C4"/>
    <w:rsid w:val="00A70B74"/>
    <w:rsid w:val="00A70F68"/>
    <w:rsid w:val="00A7154F"/>
    <w:rsid w:val="00A71BE5"/>
    <w:rsid w:val="00A72084"/>
    <w:rsid w:val="00A720C1"/>
    <w:rsid w:val="00A72270"/>
    <w:rsid w:val="00A73796"/>
    <w:rsid w:val="00A73A42"/>
    <w:rsid w:val="00A73C2E"/>
    <w:rsid w:val="00A73D03"/>
    <w:rsid w:val="00A74206"/>
    <w:rsid w:val="00A74D3E"/>
    <w:rsid w:val="00A750EE"/>
    <w:rsid w:val="00A771E0"/>
    <w:rsid w:val="00A775BE"/>
    <w:rsid w:val="00A7765F"/>
    <w:rsid w:val="00A777DA"/>
    <w:rsid w:val="00A806DA"/>
    <w:rsid w:val="00A8097B"/>
    <w:rsid w:val="00A80CA1"/>
    <w:rsid w:val="00A818E7"/>
    <w:rsid w:val="00A81D3A"/>
    <w:rsid w:val="00A820EE"/>
    <w:rsid w:val="00A82BE9"/>
    <w:rsid w:val="00A82D40"/>
    <w:rsid w:val="00A833B0"/>
    <w:rsid w:val="00A838F5"/>
    <w:rsid w:val="00A83E8F"/>
    <w:rsid w:val="00A85436"/>
    <w:rsid w:val="00A86DD9"/>
    <w:rsid w:val="00A870D9"/>
    <w:rsid w:val="00A87154"/>
    <w:rsid w:val="00A8735E"/>
    <w:rsid w:val="00A878BF"/>
    <w:rsid w:val="00A87E4D"/>
    <w:rsid w:val="00A90057"/>
    <w:rsid w:val="00A9008F"/>
    <w:rsid w:val="00A90704"/>
    <w:rsid w:val="00A91A8B"/>
    <w:rsid w:val="00A91ECF"/>
    <w:rsid w:val="00A92876"/>
    <w:rsid w:val="00A92BEB"/>
    <w:rsid w:val="00A92E39"/>
    <w:rsid w:val="00A93278"/>
    <w:rsid w:val="00A93468"/>
    <w:rsid w:val="00A93774"/>
    <w:rsid w:val="00A94DCA"/>
    <w:rsid w:val="00A9558C"/>
    <w:rsid w:val="00A95BE8"/>
    <w:rsid w:val="00A95CB2"/>
    <w:rsid w:val="00A9644E"/>
    <w:rsid w:val="00A968F5"/>
    <w:rsid w:val="00A96C55"/>
    <w:rsid w:val="00A96CD6"/>
    <w:rsid w:val="00A97A8C"/>
    <w:rsid w:val="00AA0172"/>
    <w:rsid w:val="00AA0312"/>
    <w:rsid w:val="00AA14F1"/>
    <w:rsid w:val="00AA1CB9"/>
    <w:rsid w:val="00AA1F11"/>
    <w:rsid w:val="00AA26BF"/>
    <w:rsid w:val="00AA2FF0"/>
    <w:rsid w:val="00AA496D"/>
    <w:rsid w:val="00AA52D2"/>
    <w:rsid w:val="00AA67B6"/>
    <w:rsid w:val="00AA6A6B"/>
    <w:rsid w:val="00AA6E28"/>
    <w:rsid w:val="00AA7865"/>
    <w:rsid w:val="00AA7F53"/>
    <w:rsid w:val="00AB00C0"/>
    <w:rsid w:val="00AB0350"/>
    <w:rsid w:val="00AB05AA"/>
    <w:rsid w:val="00AB0AA9"/>
    <w:rsid w:val="00AB126E"/>
    <w:rsid w:val="00AB1E0E"/>
    <w:rsid w:val="00AB2825"/>
    <w:rsid w:val="00AB2C56"/>
    <w:rsid w:val="00AB2C81"/>
    <w:rsid w:val="00AB304E"/>
    <w:rsid w:val="00AB3735"/>
    <w:rsid w:val="00AB3E51"/>
    <w:rsid w:val="00AB4B56"/>
    <w:rsid w:val="00AB4E00"/>
    <w:rsid w:val="00AB506A"/>
    <w:rsid w:val="00AB52BB"/>
    <w:rsid w:val="00AB575A"/>
    <w:rsid w:val="00AB57AC"/>
    <w:rsid w:val="00AB5904"/>
    <w:rsid w:val="00AB5E37"/>
    <w:rsid w:val="00AB5F70"/>
    <w:rsid w:val="00AB61AA"/>
    <w:rsid w:val="00AB6262"/>
    <w:rsid w:val="00AB63B0"/>
    <w:rsid w:val="00AB63D1"/>
    <w:rsid w:val="00AB6854"/>
    <w:rsid w:val="00AB69AD"/>
    <w:rsid w:val="00AB78D1"/>
    <w:rsid w:val="00AB7B13"/>
    <w:rsid w:val="00AB7B3D"/>
    <w:rsid w:val="00AC0283"/>
    <w:rsid w:val="00AC05B3"/>
    <w:rsid w:val="00AC0805"/>
    <w:rsid w:val="00AC0AF6"/>
    <w:rsid w:val="00AC1E54"/>
    <w:rsid w:val="00AC2190"/>
    <w:rsid w:val="00AC25C5"/>
    <w:rsid w:val="00AC3F80"/>
    <w:rsid w:val="00AC414B"/>
    <w:rsid w:val="00AC4B99"/>
    <w:rsid w:val="00AC52BE"/>
    <w:rsid w:val="00AC54A9"/>
    <w:rsid w:val="00AC5EEF"/>
    <w:rsid w:val="00AC65BE"/>
    <w:rsid w:val="00AC6A42"/>
    <w:rsid w:val="00AC6CD4"/>
    <w:rsid w:val="00AC77E7"/>
    <w:rsid w:val="00AD0BD5"/>
    <w:rsid w:val="00AD0E55"/>
    <w:rsid w:val="00AD18BB"/>
    <w:rsid w:val="00AD1D19"/>
    <w:rsid w:val="00AD1F4E"/>
    <w:rsid w:val="00AD2204"/>
    <w:rsid w:val="00AD2334"/>
    <w:rsid w:val="00AD2C0A"/>
    <w:rsid w:val="00AD2EB4"/>
    <w:rsid w:val="00AD3EEF"/>
    <w:rsid w:val="00AD4582"/>
    <w:rsid w:val="00AD4F77"/>
    <w:rsid w:val="00AD5155"/>
    <w:rsid w:val="00AD5259"/>
    <w:rsid w:val="00AD5948"/>
    <w:rsid w:val="00AD5ABA"/>
    <w:rsid w:val="00AD5B30"/>
    <w:rsid w:val="00AD6685"/>
    <w:rsid w:val="00AD6C87"/>
    <w:rsid w:val="00AD713C"/>
    <w:rsid w:val="00AD7973"/>
    <w:rsid w:val="00AD7E1F"/>
    <w:rsid w:val="00AE014C"/>
    <w:rsid w:val="00AE0889"/>
    <w:rsid w:val="00AE27B6"/>
    <w:rsid w:val="00AE37B2"/>
    <w:rsid w:val="00AE446F"/>
    <w:rsid w:val="00AE47CB"/>
    <w:rsid w:val="00AE498D"/>
    <w:rsid w:val="00AE5133"/>
    <w:rsid w:val="00AE6526"/>
    <w:rsid w:val="00AE67B4"/>
    <w:rsid w:val="00AE6B67"/>
    <w:rsid w:val="00AE7095"/>
    <w:rsid w:val="00AE7E6D"/>
    <w:rsid w:val="00AF0027"/>
    <w:rsid w:val="00AF0BF0"/>
    <w:rsid w:val="00AF2807"/>
    <w:rsid w:val="00AF2F61"/>
    <w:rsid w:val="00AF38DB"/>
    <w:rsid w:val="00AF471E"/>
    <w:rsid w:val="00AF4F12"/>
    <w:rsid w:val="00AF4F9F"/>
    <w:rsid w:val="00AF5692"/>
    <w:rsid w:val="00AF7377"/>
    <w:rsid w:val="00AF7CF6"/>
    <w:rsid w:val="00B00350"/>
    <w:rsid w:val="00B003FC"/>
    <w:rsid w:val="00B00577"/>
    <w:rsid w:val="00B01116"/>
    <w:rsid w:val="00B01348"/>
    <w:rsid w:val="00B01842"/>
    <w:rsid w:val="00B01A01"/>
    <w:rsid w:val="00B01C7C"/>
    <w:rsid w:val="00B02084"/>
    <w:rsid w:val="00B02770"/>
    <w:rsid w:val="00B030AF"/>
    <w:rsid w:val="00B031CA"/>
    <w:rsid w:val="00B0422B"/>
    <w:rsid w:val="00B043D3"/>
    <w:rsid w:val="00B058EA"/>
    <w:rsid w:val="00B05F72"/>
    <w:rsid w:val="00B061BF"/>
    <w:rsid w:val="00B07564"/>
    <w:rsid w:val="00B075C5"/>
    <w:rsid w:val="00B0799E"/>
    <w:rsid w:val="00B10177"/>
    <w:rsid w:val="00B1047E"/>
    <w:rsid w:val="00B10532"/>
    <w:rsid w:val="00B1141C"/>
    <w:rsid w:val="00B127AB"/>
    <w:rsid w:val="00B136AD"/>
    <w:rsid w:val="00B13FF0"/>
    <w:rsid w:val="00B14195"/>
    <w:rsid w:val="00B143D9"/>
    <w:rsid w:val="00B143FA"/>
    <w:rsid w:val="00B160E6"/>
    <w:rsid w:val="00B16576"/>
    <w:rsid w:val="00B1657E"/>
    <w:rsid w:val="00B167E9"/>
    <w:rsid w:val="00B16F59"/>
    <w:rsid w:val="00B173DF"/>
    <w:rsid w:val="00B17F94"/>
    <w:rsid w:val="00B204AE"/>
    <w:rsid w:val="00B20873"/>
    <w:rsid w:val="00B20B83"/>
    <w:rsid w:val="00B213B9"/>
    <w:rsid w:val="00B214C7"/>
    <w:rsid w:val="00B222EC"/>
    <w:rsid w:val="00B22525"/>
    <w:rsid w:val="00B22B56"/>
    <w:rsid w:val="00B22C32"/>
    <w:rsid w:val="00B23235"/>
    <w:rsid w:val="00B232A2"/>
    <w:rsid w:val="00B23CD7"/>
    <w:rsid w:val="00B24BB0"/>
    <w:rsid w:val="00B250FB"/>
    <w:rsid w:val="00B252EB"/>
    <w:rsid w:val="00B2591A"/>
    <w:rsid w:val="00B25E8C"/>
    <w:rsid w:val="00B26054"/>
    <w:rsid w:val="00B26705"/>
    <w:rsid w:val="00B27FE9"/>
    <w:rsid w:val="00B30444"/>
    <w:rsid w:val="00B30B90"/>
    <w:rsid w:val="00B3119F"/>
    <w:rsid w:val="00B311FC"/>
    <w:rsid w:val="00B315D1"/>
    <w:rsid w:val="00B31B13"/>
    <w:rsid w:val="00B31D6F"/>
    <w:rsid w:val="00B32AB0"/>
    <w:rsid w:val="00B32B12"/>
    <w:rsid w:val="00B34666"/>
    <w:rsid w:val="00B34859"/>
    <w:rsid w:val="00B34E74"/>
    <w:rsid w:val="00B35387"/>
    <w:rsid w:val="00B355E2"/>
    <w:rsid w:val="00B35A13"/>
    <w:rsid w:val="00B35DD3"/>
    <w:rsid w:val="00B3627D"/>
    <w:rsid w:val="00B3781A"/>
    <w:rsid w:val="00B379AF"/>
    <w:rsid w:val="00B37A30"/>
    <w:rsid w:val="00B401D3"/>
    <w:rsid w:val="00B40217"/>
    <w:rsid w:val="00B40E8C"/>
    <w:rsid w:val="00B4103D"/>
    <w:rsid w:val="00B4276A"/>
    <w:rsid w:val="00B42A4D"/>
    <w:rsid w:val="00B42B9E"/>
    <w:rsid w:val="00B44163"/>
    <w:rsid w:val="00B44960"/>
    <w:rsid w:val="00B44DF9"/>
    <w:rsid w:val="00B44E16"/>
    <w:rsid w:val="00B4522C"/>
    <w:rsid w:val="00B4555E"/>
    <w:rsid w:val="00B4589E"/>
    <w:rsid w:val="00B45B5D"/>
    <w:rsid w:val="00B46235"/>
    <w:rsid w:val="00B46364"/>
    <w:rsid w:val="00B4675C"/>
    <w:rsid w:val="00B46837"/>
    <w:rsid w:val="00B47F68"/>
    <w:rsid w:val="00B50281"/>
    <w:rsid w:val="00B516EF"/>
    <w:rsid w:val="00B52C9A"/>
    <w:rsid w:val="00B530D6"/>
    <w:rsid w:val="00B535C8"/>
    <w:rsid w:val="00B539B8"/>
    <w:rsid w:val="00B53EB4"/>
    <w:rsid w:val="00B544E5"/>
    <w:rsid w:val="00B54D76"/>
    <w:rsid w:val="00B54E29"/>
    <w:rsid w:val="00B556AC"/>
    <w:rsid w:val="00B55E8F"/>
    <w:rsid w:val="00B561C2"/>
    <w:rsid w:val="00B56494"/>
    <w:rsid w:val="00B56900"/>
    <w:rsid w:val="00B56C35"/>
    <w:rsid w:val="00B5788A"/>
    <w:rsid w:val="00B57F17"/>
    <w:rsid w:val="00B57F30"/>
    <w:rsid w:val="00B60061"/>
    <w:rsid w:val="00B60A66"/>
    <w:rsid w:val="00B6195F"/>
    <w:rsid w:val="00B61E3C"/>
    <w:rsid w:val="00B61FFE"/>
    <w:rsid w:val="00B623B3"/>
    <w:rsid w:val="00B636A4"/>
    <w:rsid w:val="00B6386C"/>
    <w:rsid w:val="00B639C3"/>
    <w:rsid w:val="00B653C5"/>
    <w:rsid w:val="00B658BD"/>
    <w:rsid w:val="00B65974"/>
    <w:rsid w:val="00B6620A"/>
    <w:rsid w:val="00B66418"/>
    <w:rsid w:val="00B66C2E"/>
    <w:rsid w:val="00B66D82"/>
    <w:rsid w:val="00B67259"/>
    <w:rsid w:val="00B6777C"/>
    <w:rsid w:val="00B67EC1"/>
    <w:rsid w:val="00B705FB"/>
    <w:rsid w:val="00B709BE"/>
    <w:rsid w:val="00B70B94"/>
    <w:rsid w:val="00B712AA"/>
    <w:rsid w:val="00B71725"/>
    <w:rsid w:val="00B71763"/>
    <w:rsid w:val="00B71A64"/>
    <w:rsid w:val="00B71C8A"/>
    <w:rsid w:val="00B71EE1"/>
    <w:rsid w:val="00B7227F"/>
    <w:rsid w:val="00B72D35"/>
    <w:rsid w:val="00B73263"/>
    <w:rsid w:val="00B73306"/>
    <w:rsid w:val="00B73D2C"/>
    <w:rsid w:val="00B745E9"/>
    <w:rsid w:val="00B74CAE"/>
    <w:rsid w:val="00B759AA"/>
    <w:rsid w:val="00B76342"/>
    <w:rsid w:val="00B76A62"/>
    <w:rsid w:val="00B76E51"/>
    <w:rsid w:val="00B76FF0"/>
    <w:rsid w:val="00B77635"/>
    <w:rsid w:val="00B808D2"/>
    <w:rsid w:val="00B81069"/>
    <w:rsid w:val="00B811B5"/>
    <w:rsid w:val="00B818EB"/>
    <w:rsid w:val="00B8242C"/>
    <w:rsid w:val="00B831C7"/>
    <w:rsid w:val="00B832FE"/>
    <w:rsid w:val="00B83879"/>
    <w:rsid w:val="00B84079"/>
    <w:rsid w:val="00B858B1"/>
    <w:rsid w:val="00B85E3C"/>
    <w:rsid w:val="00B87050"/>
    <w:rsid w:val="00B872C9"/>
    <w:rsid w:val="00B87828"/>
    <w:rsid w:val="00B87AAF"/>
    <w:rsid w:val="00B87D2F"/>
    <w:rsid w:val="00B90479"/>
    <w:rsid w:val="00B90D27"/>
    <w:rsid w:val="00B91D20"/>
    <w:rsid w:val="00B91DAF"/>
    <w:rsid w:val="00B921D9"/>
    <w:rsid w:val="00B9249A"/>
    <w:rsid w:val="00B92864"/>
    <w:rsid w:val="00B93141"/>
    <w:rsid w:val="00B937C3"/>
    <w:rsid w:val="00B93CC5"/>
    <w:rsid w:val="00B94476"/>
    <w:rsid w:val="00B944F4"/>
    <w:rsid w:val="00B945FC"/>
    <w:rsid w:val="00B948E2"/>
    <w:rsid w:val="00B949A7"/>
    <w:rsid w:val="00B95802"/>
    <w:rsid w:val="00B95808"/>
    <w:rsid w:val="00B95B7A"/>
    <w:rsid w:val="00B96427"/>
    <w:rsid w:val="00B96972"/>
    <w:rsid w:val="00B96AC4"/>
    <w:rsid w:val="00B97BDD"/>
    <w:rsid w:val="00B97C12"/>
    <w:rsid w:val="00BA187B"/>
    <w:rsid w:val="00BA1EAE"/>
    <w:rsid w:val="00BA1F08"/>
    <w:rsid w:val="00BA246C"/>
    <w:rsid w:val="00BA3086"/>
    <w:rsid w:val="00BA3459"/>
    <w:rsid w:val="00BA3BB6"/>
    <w:rsid w:val="00BA3D2C"/>
    <w:rsid w:val="00BA4BC7"/>
    <w:rsid w:val="00BA5DD0"/>
    <w:rsid w:val="00BA658C"/>
    <w:rsid w:val="00BA6932"/>
    <w:rsid w:val="00BA6B2E"/>
    <w:rsid w:val="00BA6D42"/>
    <w:rsid w:val="00BA76EA"/>
    <w:rsid w:val="00BA7949"/>
    <w:rsid w:val="00BA7C02"/>
    <w:rsid w:val="00BB043C"/>
    <w:rsid w:val="00BB06CC"/>
    <w:rsid w:val="00BB08E3"/>
    <w:rsid w:val="00BB18E9"/>
    <w:rsid w:val="00BB1B4F"/>
    <w:rsid w:val="00BB1B53"/>
    <w:rsid w:val="00BB1E0D"/>
    <w:rsid w:val="00BB3074"/>
    <w:rsid w:val="00BB3243"/>
    <w:rsid w:val="00BB34D4"/>
    <w:rsid w:val="00BB3A17"/>
    <w:rsid w:val="00BB4011"/>
    <w:rsid w:val="00BB4E29"/>
    <w:rsid w:val="00BB6194"/>
    <w:rsid w:val="00BB67C2"/>
    <w:rsid w:val="00BB67EA"/>
    <w:rsid w:val="00BB6934"/>
    <w:rsid w:val="00BB6ABD"/>
    <w:rsid w:val="00BB71A8"/>
    <w:rsid w:val="00BB7BD0"/>
    <w:rsid w:val="00BC076D"/>
    <w:rsid w:val="00BC0DF8"/>
    <w:rsid w:val="00BC0EB9"/>
    <w:rsid w:val="00BC1145"/>
    <w:rsid w:val="00BC119C"/>
    <w:rsid w:val="00BC15E6"/>
    <w:rsid w:val="00BC27A3"/>
    <w:rsid w:val="00BC29A7"/>
    <w:rsid w:val="00BC2CE4"/>
    <w:rsid w:val="00BC2F8F"/>
    <w:rsid w:val="00BC4325"/>
    <w:rsid w:val="00BC51CA"/>
    <w:rsid w:val="00BC5319"/>
    <w:rsid w:val="00BC5CC9"/>
    <w:rsid w:val="00BC5CD7"/>
    <w:rsid w:val="00BC5EB0"/>
    <w:rsid w:val="00BC61A4"/>
    <w:rsid w:val="00BC6C1F"/>
    <w:rsid w:val="00BC7131"/>
    <w:rsid w:val="00BC7288"/>
    <w:rsid w:val="00BC7342"/>
    <w:rsid w:val="00BC7A7F"/>
    <w:rsid w:val="00BC7BB6"/>
    <w:rsid w:val="00BD03BA"/>
    <w:rsid w:val="00BD056E"/>
    <w:rsid w:val="00BD0E89"/>
    <w:rsid w:val="00BD13C3"/>
    <w:rsid w:val="00BD15EC"/>
    <w:rsid w:val="00BD1882"/>
    <w:rsid w:val="00BD240E"/>
    <w:rsid w:val="00BD2C7C"/>
    <w:rsid w:val="00BD30E0"/>
    <w:rsid w:val="00BD3243"/>
    <w:rsid w:val="00BD40A3"/>
    <w:rsid w:val="00BD4956"/>
    <w:rsid w:val="00BD580F"/>
    <w:rsid w:val="00BD5BEE"/>
    <w:rsid w:val="00BD6EA8"/>
    <w:rsid w:val="00BD738F"/>
    <w:rsid w:val="00BD755C"/>
    <w:rsid w:val="00BD7740"/>
    <w:rsid w:val="00BD7AB0"/>
    <w:rsid w:val="00BE0349"/>
    <w:rsid w:val="00BE049D"/>
    <w:rsid w:val="00BE0A79"/>
    <w:rsid w:val="00BE0F91"/>
    <w:rsid w:val="00BE21A2"/>
    <w:rsid w:val="00BE21FA"/>
    <w:rsid w:val="00BE2C86"/>
    <w:rsid w:val="00BE2E0B"/>
    <w:rsid w:val="00BE422A"/>
    <w:rsid w:val="00BE48CD"/>
    <w:rsid w:val="00BE4AFC"/>
    <w:rsid w:val="00BE684D"/>
    <w:rsid w:val="00BE6AD8"/>
    <w:rsid w:val="00BE70C3"/>
    <w:rsid w:val="00BE7F49"/>
    <w:rsid w:val="00BF024C"/>
    <w:rsid w:val="00BF046E"/>
    <w:rsid w:val="00BF088A"/>
    <w:rsid w:val="00BF09C6"/>
    <w:rsid w:val="00BF0BBA"/>
    <w:rsid w:val="00BF355E"/>
    <w:rsid w:val="00BF386C"/>
    <w:rsid w:val="00BF393E"/>
    <w:rsid w:val="00BF3B9B"/>
    <w:rsid w:val="00BF4D7F"/>
    <w:rsid w:val="00BF5159"/>
    <w:rsid w:val="00BF51E4"/>
    <w:rsid w:val="00BF51F7"/>
    <w:rsid w:val="00BF53D5"/>
    <w:rsid w:val="00BF5482"/>
    <w:rsid w:val="00BF58F8"/>
    <w:rsid w:val="00BF6130"/>
    <w:rsid w:val="00BF6E8E"/>
    <w:rsid w:val="00BF7AC9"/>
    <w:rsid w:val="00C002B3"/>
    <w:rsid w:val="00C0067C"/>
    <w:rsid w:val="00C00E6C"/>
    <w:rsid w:val="00C01131"/>
    <w:rsid w:val="00C01772"/>
    <w:rsid w:val="00C01C9B"/>
    <w:rsid w:val="00C02353"/>
    <w:rsid w:val="00C02FE6"/>
    <w:rsid w:val="00C05501"/>
    <w:rsid w:val="00C0678C"/>
    <w:rsid w:val="00C06845"/>
    <w:rsid w:val="00C06B7A"/>
    <w:rsid w:val="00C06E87"/>
    <w:rsid w:val="00C073FA"/>
    <w:rsid w:val="00C079AC"/>
    <w:rsid w:val="00C07C81"/>
    <w:rsid w:val="00C10ED9"/>
    <w:rsid w:val="00C10EEC"/>
    <w:rsid w:val="00C1108B"/>
    <w:rsid w:val="00C12591"/>
    <w:rsid w:val="00C12B62"/>
    <w:rsid w:val="00C1578D"/>
    <w:rsid w:val="00C158C4"/>
    <w:rsid w:val="00C15B50"/>
    <w:rsid w:val="00C15EE9"/>
    <w:rsid w:val="00C16AA0"/>
    <w:rsid w:val="00C16EB8"/>
    <w:rsid w:val="00C1751F"/>
    <w:rsid w:val="00C21744"/>
    <w:rsid w:val="00C21B9F"/>
    <w:rsid w:val="00C22957"/>
    <w:rsid w:val="00C229D3"/>
    <w:rsid w:val="00C238D7"/>
    <w:rsid w:val="00C241AB"/>
    <w:rsid w:val="00C2482D"/>
    <w:rsid w:val="00C251C1"/>
    <w:rsid w:val="00C2648B"/>
    <w:rsid w:val="00C2654C"/>
    <w:rsid w:val="00C26C01"/>
    <w:rsid w:val="00C26CC5"/>
    <w:rsid w:val="00C27095"/>
    <w:rsid w:val="00C275A0"/>
    <w:rsid w:val="00C276CA"/>
    <w:rsid w:val="00C27752"/>
    <w:rsid w:val="00C27FC6"/>
    <w:rsid w:val="00C313E4"/>
    <w:rsid w:val="00C3182F"/>
    <w:rsid w:val="00C324C1"/>
    <w:rsid w:val="00C3298D"/>
    <w:rsid w:val="00C32A9F"/>
    <w:rsid w:val="00C32B68"/>
    <w:rsid w:val="00C3308E"/>
    <w:rsid w:val="00C33AA4"/>
    <w:rsid w:val="00C33D1F"/>
    <w:rsid w:val="00C342BA"/>
    <w:rsid w:val="00C34CE8"/>
    <w:rsid w:val="00C35270"/>
    <w:rsid w:val="00C35603"/>
    <w:rsid w:val="00C361E1"/>
    <w:rsid w:val="00C3665E"/>
    <w:rsid w:val="00C36E5A"/>
    <w:rsid w:val="00C37025"/>
    <w:rsid w:val="00C4025E"/>
    <w:rsid w:val="00C4035D"/>
    <w:rsid w:val="00C40C07"/>
    <w:rsid w:val="00C425C0"/>
    <w:rsid w:val="00C42B0A"/>
    <w:rsid w:val="00C42DD3"/>
    <w:rsid w:val="00C42E6D"/>
    <w:rsid w:val="00C4412C"/>
    <w:rsid w:val="00C47B26"/>
    <w:rsid w:val="00C5074C"/>
    <w:rsid w:val="00C50ED0"/>
    <w:rsid w:val="00C525DE"/>
    <w:rsid w:val="00C52B16"/>
    <w:rsid w:val="00C5336D"/>
    <w:rsid w:val="00C53C4C"/>
    <w:rsid w:val="00C540C7"/>
    <w:rsid w:val="00C54797"/>
    <w:rsid w:val="00C54861"/>
    <w:rsid w:val="00C557E4"/>
    <w:rsid w:val="00C559D2"/>
    <w:rsid w:val="00C5661B"/>
    <w:rsid w:val="00C56681"/>
    <w:rsid w:val="00C566E2"/>
    <w:rsid w:val="00C56FC0"/>
    <w:rsid w:val="00C57093"/>
    <w:rsid w:val="00C600DA"/>
    <w:rsid w:val="00C602AF"/>
    <w:rsid w:val="00C60586"/>
    <w:rsid w:val="00C61811"/>
    <w:rsid w:val="00C61E2F"/>
    <w:rsid w:val="00C61E68"/>
    <w:rsid w:val="00C620BC"/>
    <w:rsid w:val="00C622FD"/>
    <w:rsid w:val="00C6314F"/>
    <w:rsid w:val="00C64AB9"/>
    <w:rsid w:val="00C64DED"/>
    <w:rsid w:val="00C6533D"/>
    <w:rsid w:val="00C6534C"/>
    <w:rsid w:val="00C6547C"/>
    <w:rsid w:val="00C6548F"/>
    <w:rsid w:val="00C65905"/>
    <w:rsid w:val="00C65A12"/>
    <w:rsid w:val="00C65D0E"/>
    <w:rsid w:val="00C65D64"/>
    <w:rsid w:val="00C665D4"/>
    <w:rsid w:val="00C66C97"/>
    <w:rsid w:val="00C700DD"/>
    <w:rsid w:val="00C7041A"/>
    <w:rsid w:val="00C70469"/>
    <w:rsid w:val="00C704FC"/>
    <w:rsid w:val="00C70DD7"/>
    <w:rsid w:val="00C7192F"/>
    <w:rsid w:val="00C719A4"/>
    <w:rsid w:val="00C71CB2"/>
    <w:rsid w:val="00C71F78"/>
    <w:rsid w:val="00C7239B"/>
    <w:rsid w:val="00C72572"/>
    <w:rsid w:val="00C72A12"/>
    <w:rsid w:val="00C73543"/>
    <w:rsid w:val="00C73D68"/>
    <w:rsid w:val="00C7429A"/>
    <w:rsid w:val="00C742E3"/>
    <w:rsid w:val="00C7431F"/>
    <w:rsid w:val="00C74569"/>
    <w:rsid w:val="00C7474F"/>
    <w:rsid w:val="00C74971"/>
    <w:rsid w:val="00C74E1C"/>
    <w:rsid w:val="00C75982"/>
    <w:rsid w:val="00C75B01"/>
    <w:rsid w:val="00C76002"/>
    <w:rsid w:val="00C760B9"/>
    <w:rsid w:val="00C76286"/>
    <w:rsid w:val="00C76507"/>
    <w:rsid w:val="00C77061"/>
    <w:rsid w:val="00C7789B"/>
    <w:rsid w:val="00C800B2"/>
    <w:rsid w:val="00C80A8F"/>
    <w:rsid w:val="00C80B15"/>
    <w:rsid w:val="00C8126C"/>
    <w:rsid w:val="00C81295"/>
    <w:rsid w:val="00C816FA"/>
    <w:rsid w:val="00C81828"/>
    <w:rsid w:val="00C825CD"/>
    <w:rsid w:val="00C8277C"/>
    <w:rsid w:val="00C832CD"/>
    <w:rsid w:val="00C8349B"/>
    <w:rsid w:val="00C83790"/>
    <w:rsid w:val="00C83B9A"/>
    <w:rsid w:val="00C83E90"/>
    <w:rsid w:val="00C842B4"/>
    <w:rsid w:val="00C85F04"/>
    <w:rsid w:val="00C87306"/>
    <w:rsid w:val="00C87446"/>
    <w:rsid w:val="00C87D7E"/>
    <w:rsid w:val="00C90224"/>
    <w:rsid w:val="00C903A5"/>
    <w:rsid w:val="00C90BD3"/>
    <w:rsid w:val="00C913DF"/>
    <w:rsid w:val="00C92621"/>
    <w:rsid w:val="00C928E8"/>
    <w:rsid w:val="00C932E5"/>
    <w:rsid w:val="00C93FE1"/>
    <w:rsid w:val="00C94441"/>
    <w:rsid w:val="00C9517C"/>
    <w:rsid w:val="00C9559B"/>
    <w:rsid w:val="00C95898"/>
    <w:rsid w:val="00C958B6"/>
    <w:rsid w:val="00C95A70"/>
    <w:rsid w:val="00CA017E"/>
    <w:rsid w:val="00CA131E"/>
    <w:rsid w:val="00CA1649"/>
    <w:rsid w:val="00CA1BE4"/>
    <w:rsid w:val="00CA35F6"/>
    <w:rsid w:val="00CA4E80"/>
    <w:rsid w:val="00CA56DC"/>
    <w:rsid w:val="00CA5864"/>
    <w:rsid w:val="00CA62A0"/>
    <w:rsid w:val="00CA6A69"/>
    <w:rsid w:val="00CA6B77"/>
    <w:rsid w:val="00CA752B"/>
    <w:rsid w:val="00CB0418"/>
    <w:rsid w:val="00CB0524"/>
    <w:rsid w:val="00CB10B3"/>
    <w:rsid w:val="00CB1432"/>
    <w:rsid w:val="00CB1823"/>
    <w:rsid w:val="00CB1AF0"/>
    <w:rsid w:val="00CB23E6"/>
    <w:rsid w:val="00CB2D0A"/>
    <w:rsid w:val="00CB3204"/>
    <w:rsid w:val="00CB3528"/>
    <w:rsid w:val="00CB3753"/>
    <w:rsid w:val="00CB3877"/>
    <w:rsid w:val="00CB3916"/>
    <w:rsid w:val="00CB4A29"/>
    <w:rsid w:val="00CB4AB2"/>
    <w:rsid w:val="00CB5711"/>
    <w:rsid w:val="00CB65F4"/>
    <w:rsid w:val="00CB67B7"/>
    <w:rsid w:val="00CB68C0"/>
    <w:rsid w:val="00CB69C7"/>
    <w:rsid w:val="00CB69D3"/>
    <w:rsid w:val="00CB74C7"/>
    <w:rsid w:val="00CB75CC"/>
    <w:rsid w:val="00CB79C1"/>
    <w:rsid w:val="00CC0759"/>
    <w:rsid w:val="00CC0C1D"/>
    <w:rsid w:val="00CC118C"/>
    <w:rsid w:val="00CC12BC"/>
    <w:rsid w:val="00CC1E27"/>
    <w:rsid w:val="00CC21B5"/>
    <w:rsid w:val="00CC244A"/>
    <w:rsid w:val="00CC2CD9"/>
    <w:rsid w:val="00CC323C"/>
    <w:rsid w:val="00CC34C4"/>
    <w:rsid w:val="00CC41BE"/>
    <w:rsid w:val="00CC452C"/>
    <w:rsid w:val="00CC48A4"/>
    <w:rsid w:val="00CC496D"/>
    <w:rsid w:val="00CC4D5F"/>
    <w:rsid w:val="00CC513A"/>
    <w:rsid w:val="00CC51A8"/>
    <w:rsid w:val="00CC57BE"/>
    <w:rsid w:val="00CC5ABB"/>
    <w:rsid w:val="00CC5D7C"/>
    <w:rsid w:val="00CC6383"/>
    <w:rsid w:val="00CC6464"/>
    <w:rsid w:val="00CC73C7"/>
    <w:rsid w:val="00CC7826"/>
    <w:rsid w:val="00CD07C7"/>
    <w:rsid w:val="00CD0B19"/>
    <w:rsid w:val="00CD12AB"/>
    <w:rsid w:val="00CD137F"/>
    <w:rsid w:val="00CD14B5"/>
    <w:rsid w:val="00CD1943"/>
    <w:rsid w:val="00CD2D5F"/>
    <w:rsid w:val="00CD2DA1"/>
    <w:rsid w:val="00CD2E0E"/>
    <w:rsid w:val="00CD2E22"/>
    <w:rsid w:val="00CD308D"/>
    <w:rsid w:val="00CD3B2A"/>
    <w:rsid w:val="00CD40E6"/>
    <w:rsid w:val="00CD4752"/>
    <w:rsid w:val="00CD4E74"/>
    <w:rsid w:val="00CD65AB"/>
    <w:rsid w:val="00CD6871"/>
    <w:rsid w:val="00CD6989"/>
    <w:rsid w:val="00CD69EE"/>
    <w:rsid w:val="00CD6AD9"/>
    <w:rsid w:val="00CD71BD"/>
    <w:rsid w:val="00CD727F"/>
    <w:rsid w:val="00CD7339"/>
    <w:rsid w:val="00CD740E"/>
    <w:rsid w:val="00CD7DBC"/>
    <w:rsid w:val="00CE082E"/>
    <w:rsid w:val="00CE10B9"/>
    <w:rsid w:val="00CE10D5"/>
    <w:rsid w:val="00CE124B"/>
    <w:rsid w:val="00CE2375"/>
    <w:rsid w:val="00CE29FE"/>
    <w:rsid w:val="00CE2B7B"/>
    <w:rsid w:val="00CE2D88"/>
    <w:rsid w:val="00CE439F"/>
    <w:rsid w:val="00CE4D8C"/>
    <w:rsid w:val="00CE63BB"/>
    <w:rsid w:val="00CE6F55"/>
    <w:rsid w:val="00CE7183"/>
    <w:rsid w:val="00CE733D"/>
    <w:rsid w:val="00CE75B3"/>
    <w:rsid w:val="00CE79C1"/>
    <w:rsid w:val="00CE7ACF"/>
    <w:rsid w:val="00CF020A"/>
    <w:rsid w:val="00CF1428"/>
    <w:rsid w:val="00CF3AB6"/>
    <w:rsid w:val="00CF42BE"/>
    <w:rsid w:val="00CF49B8"/>
    <w:rsid w:val="00CF4B17"/>
    <w:rsid w:val="00CF52A9"/>
    <w:rsid w:val="00CF5442"/>
    <w:rsid w:val="00CF5634"/>
    <w:rsid w:val="00CF5878"/>
    <w:rsid w:val="00CF6EB2"/>
    <w:rsid w:val="00CF7292"/>
    <w:rsid w:val="00CF7630"/>
    <w:rsid w:val="00CF7EE7"/>
    <w:rsid w:val="00D00C11"/>
    <w:rsid w:val="00D00E0D"/>
    <w:rsid w:val="00D01631"/>
    <w:rsid w:val="00D028A1"/>
    <w:rsid w:val="00D0324F"/>
    <w:rsid w:val="00D0371F"/>
    <w:rsid w:val="00D03800"/>
    <w:rsid w:val="00D03CDD"/>
    <w:rsid w:val="00D04A55"/>
    <w:rsid w:val="00D04E35"/>
    <w:rsid w:val="00D05C6E"/>
    <w:rsid w:val="00D06465"/>
    <w:rsid w:val="00D07035"/>
    <w:rsid w:val="00D0733A"/>
    <w:rsid w:val="00D07BAD"/>
    <w:rsid w:val="00D07D6B"/>
    <w:rsid w:val="00D07EEA"/>
    <w:rsid w:val="00D10ED5"/>
    <w:rsid w:val="00D11059"/>
    <w:rsid w:val="00D11253"/>
    <w:rsid w:val="00D11A8E"/>
    <w:rsid w:val="00D11F64"/>
    <w:rsid w:val="00D121F4"/>
    <w:rsid w:val="00D12895"/>
    <w:rsid w:val="00D12FF4"/>
    <w:rsid w:val="00D13238"/>
    <w:rsid w:val="00D1355B"/>
    <w:rsid w:val="00D1449B"/>
    <w:rsid w:val="00D14886"/>
    <w:rsid w:val="00D14E0E"/>
    <w:rsid w:val="00D15292"/>
    <w:rsid w:val="00D15C8F"/>
    <w:rsid w:val="00D15DF6"/>
    <w:rsid w:val="00D1690F"/>
    <w:rsid w:val="00D16DEB"/>
    <w:rsid w:val="00D1706B"/>
    <w:rsid w:val="00D170F0"/>
    <w:rsid w:val="00D204E6"/>
    <w:rsid w:val="00D20674"/>
    <w:rsid w:val="00D21051"/>
    <w:rsid w:val="00D214F4"/>
    <w:rsid w:val="00D21961"/>
    <w:rsid w:val="00D228A4"/>
    <w:rsid w:val="00D22986"/>
    <w:rsid w:val="00D22CC5"/>
    <w:rsid w:val="00D22D2C"/>
    <w:rsid w:val="00D23A2F"/>
    <w:rsid w:val="00D24049"/>
    <w:rsid w:val="00D245F6"/>
    <w:rsid w:val="00D250E6"/>
    <w:rsid w:val="00D25594"/>
    <w:rsid w:val="00D25A79"/>
    <w:rsid w:val="00D25BE0"/>
    <w:rsid w:val="00D25EC6"/>
    <w:rsid w:val="00D266DB"/>
    <w:rsid w:val="00D269FB"/>
    <w:rsid w:val="00D26E37"/>
    <w:rsid w:val="00D27920"/>
    <w:rsid w:val="00D27B06"/>
    <w:rsid w:val="00D27EBB"/>
    <w:rsid w:val="00D304FF"/>
    <w:rsid w:val="00D30B85"/>
    <w:rsid w:val="00D30C93"/>
    <w:rsid w:val="00D30E75"/>
    <w:rsid w:val="00D30F8B"/>
    <w:rsid w:val="00D3155F"/>
    <w:rsid w:val="00D31AA6"/>
    <w:rsid w:val="00D31FC9"/>
    <w:rsid w:val="00D33C3E"/>
    <w:rsid w:val="00D34A30"/>
    <w:rsid w:val="00D35EE7"/>
    <w:rsid w:val="00D36528"/>
    <w:rsid w:val="00D36C48"/>
    <w:rsid w:val="00D36F7B"/>
    <w:rsid w:val="00D3734F"/>
    <w:rsid w:val="00D408EA"/>
    <w:rsid w:val="00D4092D"/>
    <w:rsid w:val="00D40EEF"/>
    <w:rsid w:val="00D41082"/>
    <w:rsid w:val="00D4151A"/>
    <w:rsid w:val="00D41644"/>
    <w:rsid w:val="00D4262C"/>
    <w:rsid w:val="00D42C50"/>
    <w:rsid w:val="00D42F41"/>
    <w:rsid w:val="00D440BE"/>
    <w:rsid w:val="00D445E1"/>
    <w:rsid w:val="00D45321"/>
    <w:rsid w:val="00D45953"/>
    <w:rsid w:val="00D46761"/>
    <w:rsid w:val="00D47408"/>
    <w:rsid w:val="00D47B73"/>
    <w:rsid w:val="00D47D95"/>
    <w:rsid w:val="00D507DE"/>
    <w:rsid w:val="00D5191D"/>
    <w:rsid w:val="00D51924"/>
    <w:rsid w:val="00D51C69"/>
    <w:rsid w:val="00D5214F"/>
    <w:rsid w:val="00D521B1"/>
    <w:rsid w:val="00D52258"/>
    <w:rsid w:val="00D522A0"/>
    <w:rsid w:val="00D52646"/>
    <w:rsid w:val="00D53B5F"/>
    <w:rsid w:val="00D54975"/>
    <w:rsid w:val="00D54CAA"/>
    <w:rsid w:val="00D54E5B"/>
    <w:rsid w:val="00D555B2"/>
    <w:rsid w:val="00D55956"/>
    <w:rsid w:val="00D5601F"/>
    <w:rsid w:val="00D5654B"/>
    <w:rsid w:val="00D56AD8"/>
    <w:rsid w:val="00D5716C"/>
    <w:rsid w:val="00D573B6"/>
    <w:rsid w:val="00D601E4"/>
    <w:rsid w:val="00D60309"/>
    <w:rsid w:val="00D60D17"/>
    <w:rsid w:val="00D6367B"/>
    <w:rsid w:val="00D63F6A"/>
    <w:rsid w:val="00D6444B"/>
    <w:rsid w:val="00D64D92"/>
    <w:rsid w:val="00D652E1"/>
    <w:rsid w:val="00D655E9"/>
    <w:rsid w:val="00D656F8"/>
    <w:rsid w:val="00D66558"/>
    <w:rsid w:val="00D665A2"/>
    <w:rsid w:val="00D66A1B"/>
    <w:rsid w:val="00D678AB"/>
    <w:rsid w:val="00D67B08"/>
    <w:rsid w:val="00D67C2B"/>
    <w:rsid w:val="00D67E8F"/>
    <w:rsid w:val="00D70C2E"/>
    <w:rsid w:val="00D70DF2"/>
    <w:rsid w:val="00D70ED9"/>
    <w:rsid w:val="00D71133"/>
    <w:rsid w:val="00D71B45"/>
    <w:rsid w:val="00D71FBB"/>
    <w:rsid w:val="00D726F1"/>
    <w:rsid w:val="00D72DA7"/>
    <w:rsid w:val="00D73007"/>
    <w:rsid w:val="00D73B65"/>
    <w:rsid w:val="00D73BD0"/>
    <w:rsid w:val="00D73F1B"/>
    <w:rsid w:val="00D74877"/>
    <w:rsid w:val="00D75868"/>
    <w:rsid w:val="00D76124"/>
    <w:rsid w:val="00D7662B"/>
    <w:rsid w:val="00D768AD"/>
    <w:rsid w:val="00D77349"/>
    <w:rsid w:val="00D77667"/>
    <w:rsid w:val="00D77782"/>
    <w:rsid w:val="00D80969"/>
    <w:rsid w:val="00D80DE0"/>
    <w:rsid w:val="00D80F1B"/>
    <w:rsid w:val="00D831AA"/>
    <w:rsid w:val="00D833CB"/>
    <w:rsid w:val="00D8353A"/>
    <w:rsid w:val="00D8414B"/>
    <w:rsid w:val="00D845B4"/>
    <w:rsid w:val="00D85079"/>
    <w:rsid w:val="00D8567D"/>
    <w:rsid w:val="00D86910"/>
    <w:rsid w:val="00D86ABC"/>
    <w:rsid w:val="00D87729"/>
    <w:rsid w:val="00D87B6E"/>
    <w:rsid w:val="00D90328"/>
    <w:rsid w:val="00D915C3"/>
    <w:rsid w:val="00D9264B"/>
    <w:rsid w:val="00D927E6"/>
    <w:rsid w:val="00D937D6"/>
    <w:rsid w:val="00D9396D"/>
    <w:rsid w:val="00D94567"/>
    <w:rsid w:val="00D95236"/>
    <w:rsid w:val="00D95433"/>
    <w:rsid w:val="00D95833"/>
    <w:rsid w:val="00D96275"/>
    <w:rsid w:val="00D9646E"/>
    <w:rsid w:val="00D967D0"/>
    <w:rsid w:val="00D97674"/>
    <w:rsid w:val="00D97DE0"/>
    <w:rsid w:val="00DA0306"/>
    <w:rsid w:val="00DA1753"/>
    <w:rsid w:val="00DA1CE0"/>
    <w:rsid w:val="00DA21EE"/>
    <w:rsid w:val="00DA258B"/>
    <w:rsid w:val="00DA2CB5"/>
    <w:rsid w:val="00DA33E4"/>
    <w:rsid w:val="00DA3504"/>
    <w:rsid w:val="00DA3A8E"/>
    <w:rsid w:val="00DA4E0C"/>
    <w:rsid w:val="00DA52D9"/>
    <w:rsid w:val="00DA59CB"/>
    <w:rsid w:val="00DA6A01"/>
    <w:rsid w:val="00DB264F"/>
    <w:rsid w:val="00DB2C1B"/>
    <w:rsid w:val="00DB3B13"/>
    <w:rsid w:val="00DB3B34"/>
    <w:rsid w:val="00DB430A"/>
    <w:rsid w:val="00DB44B9"/>
    <w:rsid w:val="00DB625F"/>
    <w:rsid w:val="00DB6A79"/>
    <w:rsid w:val="00DB78C3"/>
    <w:rsid w:val="00DB7A3B"/>
    <w:rsid w:val="00DC0587"/>
    <w:rsid w:val="00DC1C78"/>
    <w:rsid w:val="00DC2058"/>
    <w:rsid w:val="00DC308B"/>
    <w:rsid w:val="00DC3940"/>
    <w:rsid w:val="00DC398F"/>
    <w:rsid w:val="00DC4892"/>
    <w:rsid w:val="00DC500F"/>
    <w:rsid w:val="00DC50A6"/>
    <w:rsid w:val="00DC5D4D"/>
    <w:rsid w:val="00DC6DA7"/>
    <w:rsid w:val="00DC7023"/>
    <w:rsid w:val="00DD08B7"/>
    <w:rsid w:val="00DD0AED"/>
    <w:rsid w:val="00DD0B32"/>
    <w:rsid w:val="00DD0C8E"/>
    <w:rsid w:val="00DD0CE5"/>
    <w:rsid w:val="00DD24CE"/>
    <w:rsid w:val="00DD2960"/>
    <w:rsid w:val="00DD2B19"/>
    <w:rsid w:val="00DD37AF"/>
    <w:rsid w:val="00DD3BDF"/>
    <w:rsid w:val="00DD4905"/>
    <w:rsid w:val="00DD4EDF"/>
    <w:rsid w:val="00DD537B"/>
    <w:rsid w:val="00DD74F4"/>
    <w:rsid w:val="00DD7E04"/>
    <w:rsid w:val="00DD7F2E"/>
    <w:rsid w:val="00DE12C7"/>
    <w:rsid w:val="00DE1AC1"/>
    <w:rsid w:val="00DE1E4D"/>
    <w:rsid w:val="00DE1F56"/>
    <w:rsid w:val="00DE248B"/>
    <w:rsid w:val="00DE2AD7"/>
    <w:rsid w:val="00DE2ED1"/>
    <w:rsid w:val="00DE30BB"/>
    <w:rsid w:val="00DE3170"/>
    <w:rsid w:val="00DE38D5"/>
    <w:rsid w:val="00DE403C"/>
    <w:rsid w:val="00DE4EE5"/>
    <w:rsid w:val="00DE5862"/>
    <w:rsid w:val="00DE58CF"/>
    <w:rsid w:val="00DE5A28"/>
    <w:rsid w:val="00DE5FAD"/>
    <w:rsid w:val="00DE7183"/>
    <w:rsid w:val="00DE7A04"/>
    <w:rsid w:val="00DE7D7D"/>
    <w:rsid w:val="00DF06E7"/>
    <w:rsid w:val="00DF07A0"/>
    <w:rsid w:val="00DF0DD3"/>
    <w:rsid w:val="00DF142B"/>
    <w:rsid w:val="00DF148D"/>
    <w:rsid w:val="00DF1951"/>
    <w:rsid w:val="00DF1E59"/>
    <w:rsid w:val="00DF243D"/>
    <w:rsid w:val="00DF26AA"/>
    <w:rsid w:val="00DF283C"/>
    <w:rsid w:val="00DF2A6C"/>
    <w:rsid w:val="00DF2B46"/>
    <w:rsid w:val="00DF455D"/>
    <w:rsid w:val="00DF49BC"/>
    <w:rsid w:val="00DF7578"/>
    <w:rsid w:val="00DF7C3A"/>
    <w:rsid w:val="00DF7C50"/>
    <w:rsid w:val="00E00086"/>
    <w:rsid w:val="00E009E0"/>
    <w:rsid w:val="00E010E1"/>
    <w:rsid w:val="00E0181D"/>
    <w:rsid w:val="00E01D90"/>
    <w:rsid w:val="00E02D0B"/>
    <w:rsid w:val="00E02D4F"/>
    <w:rsid w:val="00E034CE"/>
    <w:rsid w:val="00E03ACD"/>
    <w:rsid w:val="00E044D3"/>
    <w:rsid w:val="00E04562"/>
    <w:rsid w:val="00E04976"/>
    <w:rsid w:val="00E0505A"/>
    <w:rsid w:val="00E05151"/>
    <w:rsid w:val="00E056FB"/>
    <w:rsid w:val="00E061B3"/>
    <w:rsid w:val="00E06291"/>
    <w:rsid w:val="00E068A6"/>
    <w:rsid w:val="00E07393"/>
    <w:rsid w:val="00E073FA"/>
    <w:rsid w:val="00E07A5B"/>
    <w:rsid w:val="00E07A70"/>
    <w:rsid w:val="00E1065E"/>
    <w:rsid w:val="00E10D8C"/>
    <w:rsid w:val="00E127A0"/>
    <w:rsid w:val="00E129AA"/>
    <w:rsid w:val="00E12CB5"/>
    <w:rsid w:val="00E12E9A"/>
    <w:rsid w:val="00E13074"/>
    <w:rsid w:val="00E13E71"/>
    <w:rsid w:val="00E143A2"/>
    <w:rsid w:val="00E14D27"/>
    <w:rsid w:val="00E14E70"/>
    <w:rsid w:val="00E15619"/>
    <w:rsid w:val="00E158E1"/>
    <w:rsid w:val="00E15AF8"/>
    <w:rsid w:val="00E16713"/>
    <w:rsid w:val="00E16884"/>
    <w:rsid w:val="00E173FB"/>
    <w:rsid w:val="00E20054"/>
    <w:rsid w:val="00E208D8"/>
    <w:rsid w:val="00E21CB6"/>
    <w:rsid w:val="00E21E79"/>
    <w:rsid w:val="00E21EF9"/>
    <w:rsid w:val="00E22C9C"/>
    <w:rsid w:val="00E243DA"/>
    <w:rsid w:val="00E24E5D"/>
    <w:rsid w:val="00E25CAA"/>
    <w:rsid w:val="00E270DF"/>
    <w:rsid w:val="00E27C36"/>
    <w:rsid w:val="00E27E5C"/>
    <w:rsid w:val="00E301D6"/>
    <w:rsid w:val="00E30B34"/>
    <w:rsid w:val="00E30FAF"/>
    <w:rsid w:val="00E31124"/>
    <w:rsid w:val="00E32A11"/>
    <w:rsid w:val="00E32BF2"/>
    <w:rsid w:val="00E33759"/>
    <w:rsid w:val="00E338C1"/>
    <w:rsid w:val="00E33FCB"/>
    <w:rsid w:val="00E345A3"/>
    <w:rsid w:val="00E34ACC"/>
    <w:rsid w:val="00E34B5C"/>
    <w:rsid w:val="00E353C5"/>
    <w:rsid w:val="00E356C3"/>
    <w:rsid w:val="00E35BCC"/>
    <w:rsid w:val="00E35E93"/>
    <w:rsid w:val="00E36789"/>
    <w:rsid w:val="00E37058"/>
    <w:rsid w:val="00E3713B"/>
    <w:rsid w:val="00E37148"/>
    <w:rsid w:val="00E37376"/>
    <w:rsid w:val="00E37446"/>
    <w:rsid w:val="00E37C01"/>
    <w:rsid w:val="00E4079E"/>
    <w:rsid w:val="00E407A0"/>
    <w:rsid w:val="00E40C26"/>
    <w:rsid w:val="00E40CF4"/>
    <w:rsid w:val="00E40EAE"/>
    <w:rsid w:val="00E41041"/>
    <w:rsid w:val="00E414C4"/>
    <w:rsid w:val="00E41FE8"/>
    <w:rsid w:val="00E42137"/>
    <w:rsid w:val="00E42E47"/>
    <w:rsid w:val="00E436D1"/>
    <w:rsid w:val="00E4397D"/>
    <w:rsid w:val="00E43B80"/>
    <w:rsid w:val="00E4407C"/>
    <w:rsid w:val="00E442E8"/>
    <w:rsid w:val="00E444EA"/>
    <w:rsid w:val="00E447AF"/>
    <w:rsid w:val="00E45D3C"/>
    <w:rsid w:val="00E45F94"/>
    <w:rsid w:val="00E46FB3"/>
    <w:rsid w:val="00E47CBE"/>
    <w:rsid w:val="00E47FA9"/>
    <w:rsid w:val="00E50371"/>
    <w:rsid w:val="00E51570"/>
    <w:rsid w:val="00E51B28"/>
    <w:rsid w:val="00E51C18"/>
    <w:rsid w:val="00E527F6"/>
    <w:rsid w:val="00E528F4"/>
    <w:rsid w:val="00E52F0D"/>
    <w:rsid w:val="00E5368B"/>
    <w:rsid w:val="00E53C03"/>
    <w:rsid w:val="00E543A2"/>
    <w:rsid w:val="00E545A2"/>
    <w:rsid w:val="00E54A51"/>
    <w:rsid w:val="00E54A97"/>
    <w:rsid w:val="00E54E8A"/>
    <w:rsid w:val="00E55C5F"/>
    <w:rsid w:val="00E57272"/>
    <w:rsid w:val="00E5774E"/>
    <w:rsid w:val="00E578DD"/>
    <w:rsid w:val="00E57BB8"/>
    <w:rsid w:val="00E57C55"/>
    <w:rsid w:val="00E57E12"/>
    <w:rsid w:val="00E608F2"/>
    <w:rsid w:val="00E60C06"/>
    <w:rsid w:val="00E615CB"/>
    <w:rsid w:val="00E61794"/>
    <w:rsid w:val="00E619F8"/>
    <w:rsid w:val="00E62C2D"/>
    <w:rsid w:val="00E62D9A"/>
    <w:rsid w:val="00E631CA"/>
    <w:rsid w:val="00E63925"/>
    <w:rsid w:val="00E639CA"/>
    <w:rsid w:val="00E648A1"/>
    <w:rsid w:val="00E64C2D"/>
    <w:rsid w:val="00E652C7"/>
    <w:rsid w:val="00E65BB6"/>
    <w:rsid w:val="00E66599"/>
    <w:rsid w:val="00E66C95"/>
    <w:rsid w:val="00E6734A"/>
    <w:rsid w:val="00E70A40"/>
    <w:rsid w:val="00E7148E"/>
    <w:rsid w:val="00E71609"/>
    <w:rsid w:val="00E7271D"/>
    <w:rsid w:val="00E72C3B"/>
    <w:rsid w:val="00E73374"/>
    <w:rsid w:val="00E73648"/>
    <w:rsid w:val="00E73B04"/>
    <w:rsid w:val="00E7411F"/>
    <w:rsid w:val="00E7552A"/>
    <w:rsid w:val="00E7633A"/>
    <w:rsid w:val="00E7732E"/>
    <w:rsid w:val="00E77708"/>
    <w:rsid w:val="00E80F62"/>
    <w:rsid w:val="00E811A3"/>
    <w:rsid w:val="00E82AAE"/>
    <w:rsid w:val="00E83044"/>
    <w:rsid w:val="00E8379D"/>
    <w:rsid w:val="00E8389F"/>
    <w:rsid w:val="00E84537"/>
    <w:rsid w:val="00E854BB"/>
    <w:rsid w:val="00E85E67"/>
    <w:rsid w:val="00E866AC"/>
    <w:rsid w:val="00E86748"/>
    <w:rsid w:val="00E86B26"/>
    <w:rsid w:val="00E8703C"/>
    <w:rsid w:val="00E87A3D"/>
    <w:rsid w:val="00E87BE3"/>
    <w:rsid w:val="00E87C1C"/>
    <w:rsid w:val="00E908C6"/>
    <w:rsid w:val="00E910E8"/>
    <w:rsid w:val="00E91A49"/>
    <w:rsid w:val="00E9246F"/>
    <w:rsid w:val="00E9349A"/>
    <w:rsid w:val="00E93502"/>
    <w:rsid w:val="00E9478B"/>
    <w:rsid w:val="00E94D30"/>
    <w:rsid w:val="00E95757"/>
    <w:rsid w:val="00E957E8"/>
    <w:rsid w:val="00E962CF"/>
    <w:rsid w:val="00E9688D"/>
    <w:rsid w:val="00E977EB"/>
    <w:rsid w:val="00E97E4F"/>
    <w:rsid w:val="00EA0360"/>
    <w:rsid w:val="00EA0BCC"/>
    <w:rsid w:val="00EA131C"/>
    <w:rsid w:val="00EA151B"/>
    <w:rsid w:val="00EA1A47"/>
    <w:rsid w:val="00EA1DB7"/>
    <w:rsid w:val="00EA3759"/>
    <w:rsid w:val="00EA37DA"/>
    <w:rsid w:val="00EA381E"/>
    <w:rsid w:val="00EA39EA"/>
    <w:rsid w:val="00EA3B14"/>
    <w:rsid w:val="00EA5917"/>
    <w:rsid w:val="00EA613A"/>
    <w:rsid w:val="00EA64BC"/>
    <w:rsid w:val="00EA6B2F"/>
    <w:rsid w:val="00EA6E2D"/>
    <w:rsid w:val="00EA712B"/>
    <w:rsid w:val="00EB009C"/>
    <w:rsid w:val="00EB04DA"/>
    <w:rsid w:val="00EB0ADB"/>
    <w:rsid w:val="00EB118F"/>
    <w:rsid w:val="00EB26FB"/>
    <w:rsid w:val="00EB2CB1"/>
    <w:rsid w:val="00EB2E55"/>
    <w:rsid w:val="00EB3A69"/>
    <w:rsid w:val="00EB3B5A"/>
    <w:rsid w:val="00EB3E84"/>
    <w:rsid w:val="00EB4013"/>
    <w:rsid w:val="00EB42C7"/>
    <w:rsid w:val="00EB42FB"/>
    <w:rsid w:val="00EB45AA"/>
    <w:rsid w:val="00EB479D"/>
    <w:rsid w:val="00EB545F"/>
    <w:rsid w:val="00EB566A"/>
    <w:rsid w:val="00EB56C6"/>
    <w:rsid w:val="00EB7E45"/>
    <w:rsid w:val="00EC0597"/>
    <w:rsid w:val="00EC0EA9"/>
    <w:rsid w:val="00EC1652"/>
    <w:rsid w:val="00EC1F14"/>
    <w:rsid w:val="00EC20C5"/>
    <w:rsid w:val="00EC26FC"/>
    <w:rsid w:val="00EC2FC7"/>
    <w:rsid w:val="00EC3008"/>
    <w:rsid w:val="00EC3EA7"/>
    <w:rsid w:val="00EC3EDB"/>
    <w:rsid w:val="00EC5012"/>
    <w:rsid w:val="00EC5181"/>
    <w:rsid w:val="00EC539D"/>
    <w:rsid w:val="00EC544F"/>
    <w:rsid w:val="00EC57F4"/>
    <w:rsid w:val="00EC5F28"/>
    <w:rsid w:val="00EC66B4"/>
    <w:rsid w:val="00EC6A81"/>
    <w:rsid w:val="00EC7055"/>
    <w:rsid w:val="00EC77D4"/>
    <w:rsid w:val="00ED0730"/>
    <w:rsid w:val="00ED0A84"/>
    <w:rsid w:val="00ED0F10"/>
    <w:rsid w:val="00ED1000"/>
    <w:rsid w:val="00ED1420"/>
    <w:rsid w:val="00ED2AF3"/>
    <w:rsid w:val="00ED36E0"/>
    <w:rsid w:val="00ED412D"/>
    <w:rsid w:val="00ED5882"/>
    <w:rsid w:val="00ED59A9"/>
    <w:rsid w:val="00ED59AB"/>
    <w:rsid w:val="00ED5C85"/>
    <w:rsid w:val="00ED65BD"/>
    <w:rsid w:val="00ED67FE"/>
    <w:rsid w:val="00ED6841"/>
    <w:rsid w:val="00ED6CC8"/>
    <w:rsid w:val="00ED6D21"/>
    <w:rsid w:val="00ED70E1"/>
    <w:rsid w:val="00ED7688"/>
    <w:rsid w:val="00ED7A17"/>
    <w:rsid w:val="00EE023A"/>
    <w:rsid w:val="00EE0356"/>
    <w:rsid w:val="00EE07BB"/>
    <w:rsid w:val="00EE0CD7"/>
    <w:rsid w:val="00EE1A01"/>
    <w:rsid w:val="00EE2761"/>
    <w:rsid w:val="00EE2936"/>
    <w:rsid w:val="00EE313B"/>
    <w:rsid w:val="00EE37A7"/>
    <w:rsid w:val="00EE3A44"/>
    <w:rsid w:val="00EE3F9E"/>
    <w:rsid w:val="00EE53C4"/>
    <w:rsid w:val="00EE5480"/>
    <w:rsid w:val="00EE635A"/>
    <w:rsid w:val="00EE7496"/>
    <w:rsid w:val="00EF03DB"/>
    <w:rsid w:val="00EF0621"/>
    <w:rsid w:val="00EF07B4"/>
    <w:rsid w:val="00EF1E08"/>
    <w:rsid w:val="00EF24E5"/>
    <w:rsid w:val="00EF2AE7"/>
    <w:rsid w:val="00EF49AC"/>
    <w:rsid w:val="00EF4F71"/>
    <w:rsid w:val="00EF5480"/>
    <w:rsid w:val="00EF58BA"/>
    <w:rsid w:val="00EF5C05"/>
    <w:rsid w:val="00EF6120"/>
    <w:rsid w:val="00EF65C4"/>
    <w:rsid w:val="00EF6ADF"/>
    <w:rsid w:val="00F0031C"/>
    <w:rsid w:val="00F005AD"/>
    <w:rsid w:val="00F01001"/>
    <w:rsid w:val="00F01283"/>
    <w:rsid w:val="00F01457"/>
    <w:rsid w:val="00F01577"/>
    <w:rsid w:val="00F01999"/>
    <w:rsid w:val="00F01D1C"/>
    <w:rsid w:val="00F0304D"/>
    <w:rsid w:val="00F034E6"/>
    <w:rsid w:val="00F03D6C"/>
    <w:rsid w:val="00F04196"/>
    <w:rsid w:val="00F052A4"/>
    <w:rsid w:val="00F0534B"/>
    <w:rsid w:val="00F05455"/>
    <w:rsid w:val="00F06546"/>
    <w:rsid w:val="00F06917"/>
    <w:rsid w:val="00F06FFD"/>
    <w:rsid w:val="00F075BA"/>
    <w:rsid w:val="00F07E22"/>
    <w:rsid w:val="00F07FB4"/>
    <w:rsid w:val="00F1015B"/>
    <w:rsid w:val="00F10197"/>
    <w:rsid w:val="00F105DB"/>
    <w:rsid w:val="00F11DF3"/>
    <w:rsid w:val="00F122C7"/>
    <w:rsid w:val="00F12C25"/>
    <w:rsid w:val="00F1301C"/>
    <w:rsid w:val="00F13270"/>
    <w:rsid w:val="00F1366F"/>
    <w:rsid w:val="00F144AB"/>
    <w:rsid w:val="00F15188"/>
    <w:rsid w:val="00F15515"/>
    <w:rsid w:val="00F15D10"/>
    <w:rsid w:val="00F15F80"/>
    <w:rsid w:val="00F1630F"/>
    <w:rsid w:val="00F16943"/>
    <w:rsid w:val="00F16C0D"/>
    <w:rsid w:val="00F16F5A"/>
    <w:rsid w:val="00F1709B"/>
    <w:rsid w:val="00F204EE"/>
    <w:rsid w:val="00F21A20"/>
    <w:rsid w:val="00F21B27"/>
    <w:rsid w:val="00F21E9F"/>
    <w:rsid w:val="00F225B0"/>
    <w:rsid w:val="00F226AE"/>
    <w:rsid w:val="00F2288F"/>
    <w:rsid w:val="00F22C5A"/>
    <w:rsid w:val="00F22F9D"/>
    <w:rsid w:val="00F23DBA"/>
    <w:rsid w:val="00F242C4"/>
    <w:rsid w:val="00F24524"/>
    <w:rsid w:val="00F25155"/>
    <w:rsid w:val="00F253A8"/>
    <w:rsid w:val="00F25412"/>
    <w:rsid w:val="00F25D7B"/>
    <w:rsid w:val="00F25F5D"/>
    <w:rsid w:val="00F2664D"/>
    <w:rsid w:val="00F2697E"/>
    <w:rsid w:val="00F26E8F"/>
    <w:rsid w:val="00F27346"/>
    <w:rsid w:val="00F27D57"/>
    <w:rsid w:val="00F302DF"/>
    <w:rsid w:val="00F30767"/>
    <w:rsid w:val="00F31A1E"/>
    <w:rsid w:val="00F31DCB"/>
    <w:rsid w:val="00F32216"/>
    <w:rsid w:val="00F329C2"/>
    <w:rsid w:val="00F32BC0"/>
    <w:rsid w:val="00F32DF7"/>
    <w:rsid w:val="00F332B2"/>
    <w:rsid w:val="00F33619"/>
    <w:rsid w:val="00F337DE"/>
    <w:rsid w:val="00F339BA"/>
    <w:rsid w:val="00F34500"/>
    <w:rsid w:val="00F347FE"/>
    <w:rsid w:val="00F34C97"/>
    <w:rsid w:val="00F356A8"/>
    <w:rsid w:val="00F35A73"/>
    <w:rsid w:val="00F35B4C"/>
    <w:rsid w:val="00F3698E"/>
    <w:rsid w:val="00F370B8"/>
    <w:rsid w:val="00F377DF"/>
    <w:rsid w:val="00F3793C"/>
    <w:rsid w:val="00F37A1E"/>
    <w:rsid w:val="00F403EE"/>
    <w:rsid w:val="00F40513"/>
    <w:rsid w:val="00F40892"/>
    <w:rsid w:val="00F409BB"/>
    <w:rsid w:val="00F410DC"/>
    <w:rsid w:val="00F41218"/>
    <w:rsid w:val="00F4132C"/>
    <w:rsid w:val="00F418F7"/>
    <w:rsid w:val="00F41E7B"/>
    <w:rsid w:val="00F42178"/>
    <w:rsid w:val="00F42429"/>
    <w:rsid w:val="00F428D6"/>
    <w:rsid w:val="00F42983"/>
    <w:rsid w:val="00F42EB4"/>
    <w:rsid w:val="00F43470"/>
    <w:rsid w:val="00F4349A"/>
    <w:rsid w:val="00F4350E"/>
    <w:rsid w:val="00F44F8C"/>
    <w:rsid w:val="00F453EB"/>
    <w:rsid w:val="00F45441"/>
    <w:rsid w:val="00F45998"/>
    <w:rsid w:val="00F45B46"/>
    <w:rsid w:val="00F46502"/>
    <w:rsid w:val="00F46601"/>
    <w:rsid w:val="00F47D2C"/>
    <w:rsid w:val="00F50279"/>
    <w:rsid w:val="00F50338"/>
    <w:rsid w:val="00F5043B"/>
    <w:rsid w:val="00F50509"/>
    <w:rsid w:val="00F50B29"/>
    <w:rsid w:val="00F50C32"/>
    <w:rsid w:val="00F50D97"/>
    <w:rsid w:val="00F51120"/>
    <w:rsid w:val="00F5280F"/>
    <w:rsid w:val="00F52D35"/>
    <w:rsid w:val="00F54094"/>
    <w:rsid w:val="00F5498C"/>
    <w:rsid w:val="00F54F66"/>
    <w:rsid w:val="00F555D2"/>
    <w:rsid w:val="00F5562C"/>
    <w:rsid w:val="00F55807"/>
    <w:rsid w:val="00F5620C"/>
    <w:rsid w:val="00F56A01"/>
    <w:rsid w:val="00F56C01"/>
    <w:rsid w:val="00F57243"/>
    <w:rsid w:val="00F57EE0"/>
    <w:rsid w:val="00F60E51"/>
    <w:rsid w:val="00F6123F"/>
    <w:rsid w:val="00F6280B"/>
    <w:rsid w:val="00F62863"/>
    <w:rsid w:val="00F62DC8"/>
    <w:rsid w:val="00F63659"/>
    <w:rsid w:val="00F6375B"/>
    <w:rsid w:val="00F63FFB"/>
    <w:rsid w:val="00F64300"/>
    <w:rsid w:val="00F64B5B"/>
    <w:rsid w:val="00F656A6"/>
    <w:rsid w:val="00F65A0B"/>
    <w:rsid w:val="00F65FE6"/>
    <w:rsid w:val="00F66B1E"/>
    <w:rsid w:val="00F66C2C"/>
    <w:rsid w:val="00F66EE0"/>
    <w:rsid w:val="00F676B2"/>
    <w:rsid w:val="00F67D1A"/>
    <w:rsid w:val="00F7034E"/>
    <w:rsid w:val="00F710FE"/>
    <w:rsid w:val="00F7180B"/>
    <w:rsid w:val="00F721B8"/>
    <w:rsid w:val="00F7279D"/>
    <w:rsid w:val="00F72C96"/>
    <w:rsid w:val="00F72DAC"/>
    <w:rsid w:val="00F7470D"/>
    <w:rsid w:val="00F74CE7"/>
    <w:rsid w:val="00F76A32"/>
    <w:rsid w:val="00F76DB9"/>
    <w:rsid w:val="00F7740E"/>
    <w:rsid w:val="00F77823"/>
    <w:rsid w:val="00F80815"/>
    <w:rsid w:val="00F80B0B"/>
    <w:rsid w:val="00F80D0D"/>
    <w:rsid w:val="00F80FC5"/>
    <w:rsid w:val="00F82B6F"/>
    <w:rsid w:val="00F82CA3"/>
    <w:rsid w:val="00F82DFC"/>
    <w:rsid w:val="00F8375C"/>
    <w:rsid w:val="00F8389C"/>
    <w:rsid w:val="00F83E46"/>
    <w:rsid w:val="00F8402E"/>
    <w:rsid w:val="00F85557"/>
    <w:rsid w:val="00F85D59"/>
    <w:rsid w:val="00F861F9"/>
    <w:rsid w:val="00F8672B"/>
    <w:rsid w:val="00F87021"/>
    <w:rsid w:val="00F8741B"/>
    <w:rsid w:val="00F87EC0"/>
    <w:rsid w:val="00F9014C"/>
    <w:rsid w:val="00F901BD"/>
    <w:rsid w:val="00F9068E"/>
    <w:rsid w:val="00F91051"/>
    <w:rsid w:val="00F92827"/>
    <w:rsid w:val="00F92A30"/>
    <w:rsid w:val="00F938F5"/>
    <w:rsid w:val="00F9427C"/>
    <w:rsid w:val="00F95D67"/>
    <w:rsid w:val="00F9672E"/>
    <w:rsid w:val="00F96A77"/>
    <w:rsid w:val="00F96BDD"/>
    <w:rsid w:val="00F96C42"/>
    <w:rsid w:val="00F96F27"/>
    <w:rsid w:val="00F97458"/>
    <w:rsid w:val="00F97C4B"/>
    <w:rsid w:val="00F97D4E"/>
    <w:rsid w:val="00FA095F"/>
    <w:rsid w:val="00FA0C94"/>
    <w:rsid w:val="00FA0D79"/>
    <w:rsid w:val="00FA1CE7"/>
    <w:rsid w:val="00FA1DBE"/>
    <w:rsid w:val="00FA319D"/>
    <w:rsid w:val="00FA3A14"/>
    <w:rsid w:val="00FA3D15"/>
    <w:rsid w:val="00FA435F"/>
    <w:rsid w:val="00FA5401"/>
    <w:rsid w:val="00FA555C"/>
    <w:rsid w:val="00FA57AE"/>
    <w:rsid w:val="00FA5941"/>
    <w:rsid w:val="00FA607E"/>
    <w:rsid w:val="00FA6082"/>
    <w:rsid w:val="00FB02FA"/>
    <w:rsid w:val="00FB0A2C"/>
    <w:rsid w:val="00FB11D1"/>
    <w:rsid w:val="00FB139A"/>
    <w:rsid w:val="00FB24F5"/>
    <w:rsid w:val="00FB27A2"/>
    <w:rsid w:val="00FB290D"/>
    <w:rsid w:val="00FB2978"/>
    <w:rsid w:val="00FB2F1B"/>
    <w:rsid w:val="00FB3DDE"/>
    <w:rsid w:val="00FB3E96"/>
    <w:rsid w:val="00FB3EB4"/>
    <w:rsid w:val="00FB4517"/>
    <w:rsid w:val="00FB4BDD"/>
    <w:rsid w:val="00FB7390"/>
    <w:rsid w:val="00FB7D28"/>
    <w:rsid w:val="00FC12B1"/>
    <w:rsid w:val="00FC16BC"/>
    <w:rsid w:val="00FC21E5"/>
    <w:rsid w:val="00FC2C72"/>
    <w:rsid w:val="00FC3E39"/>
    <w:rsid w:val="00FC40BB"/>
    <w:rsid w:val="00FC49C1"/>
    <w:rsid w:val="00FC4A50"/>
    <w:rsid w:val="00FC573C"/>
    <w:rsid w:val="00FC6C2D"/>
    <w:rsid w:val="00FC7315"/>
    <w:rsid w:val="00FC766F"/>
    <w:rsid w:val="00FC76A8"/>
    <w:rsid w:val="00FD00EA"/>
    <w:rsid w:val="00FD05B8"/>
    <w:rsid w:val="00FD0DD0"/>
    <w:rsid w:val="00FD1467"/>
    <w:rsid w:val="00FD28F7"/>
    <w:rsid w:val="00FD3358"/>
    <w:rsid w:val="00FD5892"/>
    <w:rsid w:val="00FD5943"/>
    <w:rsid w:val="00FD5D66"/>
    <w:rsid w:val="00FD635D"/>
    <w:rsid w:val="00FD65B8"/>
    <w:rsid w:val="00FD65FD"/>
    <w:rsid w:val="00FD6BA9"/>
    <w:rsid w:val="00FD6F7E"/>
    <w:rsid w:val="00FD7A4A"/>
    <w:rsid w:val="00FD7B84"/>
    <w:rsid w:val="00FE0138"/>
    <w:rsid w:val="00FE06E9"/>
    <w:rsid w:val="00FE0D84"/>
    <w:rsid w:val="00FE0FD2"/>
    <w:rsid w:val="00FE235B"/>
    <w:rsid w:val="00FE23B4"/>
    <w:rsid w:val="00FE3676"/>
    <w:rsid w:val="00FE37FF"/>
    <w:rsid w:val="00FE4285"/>
    <w:rsid w:val="00FE4369"/>
    <w:rsid w:val="00FE4E13"/>
    <w:rsid w:val="00FE51C0"/>
    <w:rsid w:val="00FE5C50"/>
    <w:rsid w:val="00FE60E2"/>
    <w:rsid w:val="00FE6235"/>
    <w:rsid w:val="00FE627E"/>
    <w:rsid w:val="00FE6E64"/>
    <w:rsid w:val="00FE6FA9"/>
    <w:rsid w:val="00FE7179"/>
    <w:rsid w:val="00FE7871"/>
    <w:rsid w:val="00FF0DED"/>
    <w:rsid w:val="00FF126C"/>
    <w:rsid w:val="00FF2E8A"/>
    <w:rsid w:val="00FF32F8"/>
    <w:rsid w:val="00FF4B02"/>
    <w:rsid w:val="00FF53BC"/>
    <w:rsid w:val="00FF53DF"/>
    <w:rsid w:val="00FF5813"/>
    <w:rsid w:val="00FF588E"/>
    <w:rsid w:val="00FF5DB7"/>
    <w:rsid w:val="00FF6544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de0021"/>
    </o:shapedefaults>
    <o:shapelayout v:ext="edit">
      <o:idmap v:ext="edit" data="1"/>
    </o:shapelayout>
  </w:shapeDefaults>
  <w:decimalSymbol w:val=","/>
  <w:listSeparator w:val=";"/>
  <w15:docId w15:val="{768F5C67-EDEF-4E64-BD00-96177000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4E3"/>
    <w:rPr>
      <w:rFonts w:ascii="Calibri Light" w:hAnsi="Calibri Light"/>
      <w:sz w:val="22"/>
      <w:lang w:val="en-GB" w:eastAsia="en-GB"/>
    </w:rPr>
  </w:style>
  <w:style w:type="paragraph" w:styleId="Heading1">
    <w:name w:val="heading 1"/>
    <w:basedOn w:val="ListNumber"/>
    <w:next w:val="Paragraph"/>
    <w:link w:val="Heading1Char"/>
    <w:autoRedefine/>
    <w:uiPriority w:val="9"/>
    <w:qFormat/>
    <w:rsid w:val="00CF3AB6"/>
    <w:pPr>
      <w:keepNext/>
      <w:pageBreakBefore/>
      <w:numPr>
        <w:numId w:val="17"/>
      </w:numPr>
      <w:spacing w:after="360"/>
      <w:outlineLvl w:val="0"/>
    </w:pPr>
    <w:rPr>
      <w:rFonts w:asciiTheme="minorHAnsi" w:hAnsiTheme="minorHAnsi" w:cstheme="minorHAnsi"/>
      <w:noProof/>
      <w:color w:val="7030A0"/>
      <w:sz w:val="44"/>
      <w:lang w:eastAsia="en-GB"/>
    </w:rPr>
  </w:style>
  <w:style w:type="paragraph" w:styleId="Heading2">
    <w:name w:val="heading 2"/>
    <w:basedOn w:val="ListNumber"/>
    <w:next w:val="Paragraph"/>
    <w:link w:val="Heading2Char"/>
    <w:uiPriority w:val="9"/>
    <w:qFormat/>
    <w:rsid w:val="00CF3AB6"/>
    <w:pPr>
      <w:keepNext/>
      <w:numPr>
        <w:ilvl w:val="1"/>
        <w:numId w:val="17"/>
      </w:numPr>
      <w:spacing w:before="240" w:after="240"/>
      <w:ind w:left="577"/>
      <w:outlineLvl w:val="1"/>
    </w:pPr>
    <w:rPr>
      <w:rFonts w:asciiTheme="minorHAnsi" w:hAnsiTheme="minorHAnsi" w:cstheme="minorHAnsi"/>
      <w:color w:val="7030A0"/>
      <w:sz w:val="32"/>
    </w:rPr>
  </w:style>
  <w:style w:type="paragraph" w:styleId="Heading3">
    <w:name w:val="heading 3"/>
    <w:basedOn w:val="Normal"/>
    <w:next w:val="Paragraph"/>
    <w:link w:val="Heading3Char"/>
    <w:uiPriority w:val="9"/>
    <w:qFormat/>
    <w:rsid w:val="00CF3AB6"/>
    <w:pPr>
      <w:keepNext/>
      <w:keepLines/>
      <w:numPr>
        <w:ilvl w:val="2"/>
        <w:numId w:val="17"/>
      </w:numPr>
      <w:spacing w:before="240" w:after="220"/>
      <w:outlineLvl w:val="2"/>
    </w:pPr>
    <w:rPr>
      <w:rFonts w:asciiTheme="minorHAnsi" w:hAnsiTheme="minorHAnsi" w:cstheme="minorHAnsi"/>
      <w:b/>
      <w:color w:val="7030A0"/>
      <w:sz w:val="27"/>
      <w:lang w:eastAsia="en-US"/>
    </w:rPr>
  </w:style>
  <w:style w:type="paragraph" w:styleId="Heading4">
    <w:name w:val="heading 4"/>
    <w:aliases w:val="Sub-paragraph,H4,FH First pageTITLE,FH First page product name,Heading_Numbered_4"/>
    <w:basedOn w:val="Normal"/>
    <w:next w:val="Paragraph"/>
    <w:link w:val="Heading4Char"/>
    <w:uiPriority w:val="9"/>
    <w:qFormat/>
    <w:rsid w:val="00CF3AB6"/>
    <w:pPr>
      <w:keepNext/>
      <w:keepLines/>
      <w:numPr>
        <w:ilvl w:val="3"/>
        <w:numId w:val="17"/>
      </w:numPr>
      <w:spacing w:before="120" w:after="200"/>
      <w:outlineLvl w:val="3"/>
    </w:pPr>
    <w:rPr>
      <w:rFonts w:asciiTheme="minorHAnsi" w:hAnsiTheme="minorHAnsi" w:cstheme="minorHAnsi"/>
      <w:b/>
      <w:sz w:val="25"/>
      <w:lang w:eastAsia="en-US"/>
    </w:rPr>
  </w:style>
  <w:style w:type="paragraph" w:styleId="Heading5">
    <w:name w:val="heading 5"/>
    <w:basedOn w:val="Normal"/>
    <w:next w:val="Paragraph"/>
    <w:link w:val="Heading5Char"/>
    <w:uiPriority w:val="9"/>
    <w:qFormat/>
    <w:rsid w:val="00C7789B"/>
    <w:pPr>
      <w:keepNext/>
      <w:keepLines/>
      <w:numPr>
        <w:ilvl w:val="4"/>
        <w:numId w:val="17"/>
      </w:numPr>
      <w:spacing w:before="120" w:after="120"/>
      <w:outlineLvl w:val="4"/>
    </w:pPr>
    <w:rPr>
      <w:rFonts w:ascii="Arial Narrow" w:hAnsi="Arial Narrow"/>
      <w:b/>
      <w:color w:val="FF000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789B"/>
    <w:pPr>
      <w:keepNext/>
      <w:keepLines/>
      <w:numPr>
        <w:ilvl w:val="5"/>
        <w:numId w:val="17"/>
      </w:numPr>
      <w:spacing w:before="120" w:after="60"/>
      <w:outlineLvl w:val="5"/>
    </w:pPr>
    <w:rPr>
      <w:rFonts w:ascii="Arial Narrow" w:hAnsi="Arial Narrow"/>
      <w:b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C7789B"/>
    <w:pPr>
      <w:keepNext/>
      <w:keepLines/>
      <w:numPr>
        <w:ilvl w:val="6"/>
        <w:numId w:val="17"/>
      </w:numPr>
      <w:spacing w:before="120" w:after="60"/>
      <w:outlineLvl w:val="6"/>
    </w:pPr>
    <w:rPr>
      <w:rFonts w:ascii="Arial" w:hAnsi="Arial"/>
      <w:b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C7789B"/>
    <w:pPr>
      <w:keepNext/>
      <w:keepLines/>
      <w:numPr>
        <w:ilvl w:val="7"/>
        <w:numId w:val="17"/>
      </w:numPr>
      <w:spacing w:before="60"/>
      <w:outlineLvl w:val="7"/>
    </w:pPr>
    <w:rPr>
      <w:rFonts w:ascii="Arial" w:hAnsi="Arial"/>
      <w:b/>
      <w:lang w:eastAsia="en-US"/>
    </w:rPr>
  </w:style>
  <w:style w:type="paragraph" w:styleId="Heading9">
    <w:name w:val="heading 9"/>
    <w:basedOn w:val="Heading2"/>
    <w:next w:val="Heading2"/>
    <w:link w:val="Heading9Char"/>
    <w:uiPriority w:val="9"/>
    <w:qFormat/>
    <w:rsid w:val="00C7789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56594A"/>
    <w:pPr>
      <w:keepLines/>
      <w:spacing w:after="200"/>
      <w:contextualSpacing/>
    </w:pPr>
    <w:rPr>
      <w:rFonts w:ascii="Arial" w:hAnsi="Arial"/>
      <w:lang w:eastAsia="en-US"/>
    </w:rPr>
  </w:style>
  <w:style w:type="paragraph" w:customStyle="1" w:styleId="Paragraph">
    <w:name w:val="Paragraph"/>
    <w:aliases w:val="p,P,para,Paragaph,paragrlaph,resp,paragraph1,par,palra,palra + ...,par Char Char Char,paragraph,p1 + Lef...,ph2aragrh2aph1,Paragrh1aph,p1 + Lef... + Befo...,Paragr..."/>
    <w:basedOn w:val="Normal"/>
    <w:link w:val="ParagraphChar"/>
    <w:rsid w:val="00F0304D"/>
    <w:pPr>
      <w:keepLines/>
      <w:spacing w:after="200"/>
    </w:pPr>
    <w:rPr>
      <w:rFonts w:ascii="Arial" w:hAnsi="Arial"/>
      <w:lang w:eastAsia="en-US"/>
    </w:rPr>
  </w:style>
  <w:style w:type="character" w:customStyle="1" w:styleId="ParagraphChar">
    <w:name w:val="Paragraph Char"/>
    <w:aliases w:val="p Char,P Char,para Char,Paragaph Char,paragrlaph Char,resp Char,paragraph1 Char,par Char,palra Char,palra + ... Char,par Char Char Char Char,paragraph Char,Paragraph Char1"/>
    <w:link w:val="Paragraph"/>
    <w:locked/>
    <w:rsid w:val="00F0304D"/>
    <w:rPr>
      <w:rFonts w:ascii="Arial" w:hAnsi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F3AB6"/>
    <w:rPr>
      <w:rFonts w:asciiTheme="minorHAnsi" w:hAnsiTheme="minorHAnsi" w:cstheme="minorHAnsi"/>
      <w:noProof/>
      <w:color w:val="7030A0"/>
      <w:sz w:val="4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F3AB6"/>
    <w:rPr>
      <w:rFonts w:asciiTheme="minorHAnsi" w:hAnsiTheme="minorHAnsi" w:cstheme="minorHAnsi"/>
      <w:color w:val="7030A0"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F3AB6"/>
    <w:rPr>
      <w:rFonts w:asciiTheme="minorHAnsi" w:hAnsiTheme="minorHAnsi" w:cstheme="minorHAnsi"/>
      <w:b/>
      <w:color w:val="7030A0"/>
      <w:sz w:val="27"/>
      <w:lang w:val="en-GB"/>
    </w:rPr>
  </w:style>
  <w:style w:type="character" w:customStyle="1" w:styleId="Heading4Char">
    <w:name w:val="Heading 4 Char"/>
    <w:aliases w:val="Sub-paragraph Char,H4 Char,FH First pageTITLE Char,FH First page product name Char,Heading_Numbered_4 Char"/>
    <w:basedOn w:val="DefaultParagraphFont"/>
    <w:link w:val="Heading4"/>
    <w:uiPriority w:val="9"/>
    <w:rsid w:val="00CF3AB6"/>
    <w:rPr>
      <w:rFonts w:asciiTheme="minorHAnsi" w:hAnsiTheme="minorHAnsi" w:cstheme="minorHAnsi"/>
      <w:b/>
      <w:sz w:val="25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A243D"/>
    <w:rPr>
      <w:rFonts w:ascii="Arial Narrow" w:hAnsi="Arial Narrow"/>
      <w:b/>
      <w:color w:val="FF000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8A243D"/>
    <w:rPr>
      <w:rFonts w:ascii="Arial Narrow" w:hAnsi="Arial Narrow"/>
      <w:b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A243D"/>
    <w:rPr>
      <w:rFonts w:ascii="Arial" w:hAnsi="Arial"/>
      <w:b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243D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8A243D"/>
    <w:rPr>
      <w:rFonts w:ascii="Arial Narrow" w:hAnsi="Arial Narrow"/>
      <w:color w:val="FF0000"/>
      <w:sz w:val="32"/>
      <w:lang w:val="en-GB"/>
    </w:rPr>
  </w:style>
  <w:style w:type="paragraph" w:customStyle="1" w:styleId="TOCContinued">
    <w:name w:val="TOC (Continued)"/>
    <w:basedOn w:val="Normal"/>
    <w:rsid w:val="00C7789B"/>
    <w:pPr>
      <w:keepLines/>
      <w:pageBreakBefore/>
      <w:tabs>
        <w:tab w:val="left" w:pos="3402"/>
      </w:tabs>
      <w:spacing w:after="60"/>
      <w:ind w:left="3402" w:hanging="1134"/>
    </w:pPr>
    <w:rPr>
      <w:rFonts w:ascii="Arial Narrow" w:hAnsi="Arial Narrow"/>
      <w:b/>
      <w:lang w:eastAsia="en-US"/>
    </w:rPr>
  </w:style>
  <w:style w:type="paragraph" w:customStyle="1" w:styleId="AuthorsNote">
    <w:name w:val="Author's Note"/>
    <w:basedOn w:val="Normal"/>
    <w:rsid w:val="00C7789B"/>
    <w:pPr>
      <w:keepLines/>
      <w:pBdr>
        <w:top w:val="single" w:sz="4" w:space="1" w:color="auto"/>
        <w:bottom w:val="single" w:sz="4" w:space="1" w:color="auto"/>
      </w:pBdr>
      <w:spacing w:after="200"/>
      <w:ind w:left="2268"/>
    </w:pPr>
    <w:rPr>
      <w:rFonts w:ascii="Arial" w:hAnsi="Arial"/>
      <w:color w:val="008000"/>
      <w:sz w:val="18"/>
      <w:lang w:eastAsia="en-US"/>
    </w:rPr>
  </w:style>
  <w:style w:type="paragraph" w:customStyle="1" w:styleId="AuthorsNoteHidden">
    <w:name w:val="Author's Note (Hidden)"/>
    <w:basedOn w:val="AuthorsNote"/>
    <w:rsid w:val="00C7789B"/>
    <w:rPr>
      <w:vanish/>
    </w:rPr>
  </w:style>
  <w:style w:type="paragraph" w:styleId="BodyText">
    <w:name w:val="Body Text"/>
    <w:basedOn w:val="Paragraph"/>
    <w:link w:val="BodyTextChar"/>
    <w:rsid w:val="00C7789B"/>
  </w:style>
  <w:style w:type="character" w:customStyle="1" w:styleId="BodyTextChar">
    <w:name w:val="Body Text Char"/>
    <w:basedOn w:val="DefaultParagraphFont"/>
    <w:link w:val="BodyText"/>
    <w:rsid w:val="008A243D"/>
    <w:rPr>
      <w:rFonts w:ascii="Arial" w:hAnsi="Arial"/>
      <w:lang w:val="en-GB"/>
    </w:rPr>
  </w:style>
  <w:style w:type="character" w:customStyle="1" w:styleId="Bold">
    <w:name w:val="Bold"/>
    <w:rsid w:val="00C7789B"/>
    <w:rPr>
      <w:b/>
    </w:rPr>
  </w:style>
  <w:style w:type="paragraph" w:customStyle="1" w:styleId="Bullet">
    <w:name w:val="Bullet"/>
    <w:basedOn w:val="Normal"/>
    <w:rsid w:val="00C7789B"/>
    <w:pPr>
      <w:keepLines/>
      <w:numPr>
        <w:numId w:val="3"/>
      </w:numPr>
      <w:spacing w:after="200"/>
    </w:pPr>
    <w:rPr>
      <w:rFonts w:ascii="Arial" w:hAnsi="Arial"/>
      <w:lang w:eastAsia="en-US"/>
    </w:rPr>
  </w:style>
  <w:style w:type="paragraph" w:customStyle="1" w:styleId="BulletIndented1">
    <w:name w:val="Bullet Indented 1"/>
    <w:basedOn w:val="Normal"/>
    <w:rsid w:val="00C7789B"/>
    <w:pPr>
      <w:keepLines/>
      <w:numPr>
        <w:numId w:val="5"/>
      </w:numPr>
      <w:tabs>
        <w:tab w:val="clear" w:pos="2968"/>
        <w:tab w:val="left" w:pos="2948"/>
      </w:tabs>
      <w:spacing w:after="200"/>
    </w:pPr>
    <w:rPr>
      <w:rFonts w:ascii="Arial" w:hAnsi="Arial"/>
      <w:lang w:eastAsia="en-US"/>
    </w:rPr>
  </w:style>
  <w:style w:type="paragraph" w:customStyle="1" w:styleId="BulletIndented1KeepWithNext">
    <w:name w:val="Bullet Indented 1 (Keep With Next)"/>
    <w:basedOn w:val="BulletIndented1"/>
    <w:rsid w:val="00C7789B"/>
    <w:pPr>
      <w:keepNext/>
      <w:numPr>
        <w:numId w:val="0"/>
      </w:numPr>
      <w:tabs>
        <w:tab w:val="left" w:pos="2948"/>
      </w:tabs>
      <w:ind w:left="2948" w:hanging="340"/>
    </w:pPr>
  </w:style>
  <w:style w:type="paragraph" w:customStyle="1" w:styleId="BulletedNoteKeepWithNext">
    <w:name w:val="Bulleted Note (Keep With Next)"/>
    <w:basedOn w:val="BulletedNote"/>
    <w:rsid w:val="00C7789B"/>
    <w:pPr>
      <w:keepNext/>
      <w:numPr>
        <w:numId w:val="0"/>
      </w:numPr>
      <w:tabs>
        <w:tab w:val="left" w:pos="2608"/>
      </w:tabs>
      <w:ind w:left="2608" w:hanging="340"/>
    </w:pPr>
  </w:style>
  <w:style w:type="paragraph" w:customStyle="1" w:styleId="BulletedNote">
    <w:name w:val="Bulleted Note"/>
    <w:basedOn w:val="Normal"/>
    <w:rsid w:val="00C7789B"/>
    <w:pPr>
      <w:keepLines/>
      <w:numPr>
        <w:numId w:val="7"/>
      </w:numPr>
      <w:tabs>
        <w:tab w:val="clear" w:pos="2628"/>
        <w:tab w:val="left" w:pos="2608"/>
      </w:tabs>
      <w:spacing w:after="200"/>
    </w:pPr>
    <w:rPr>
      <w:rFonts w:ascii="Arial" w:hAnsi="Arial"/>
      <w:sz w:val="18"/>
      <w:lang w:eastAsia="en-US"/>
    </w:rPr>
  </w:style>
  <w:style w:type="paragraph" w:customStyle="1" w:styleId="BulletKeepWithNext">
    <w:name w:val="Bullet (Keep With Next)"/>
    <w:basedOn w:val="Bullet"/>
    <w:rsid w:val="00C7789B"/>
    <w:pPr>
      <w:keepNext/>
      <w:numPr>
        <w:numId w:val="0"/>
      </w:numPr>
      <w:tabs>
        <w:tab w:val="left" w:pos="2608"/>
      </w:tabs>
      <w:ind w:left="2608" w:hanging="340"/>
    </w:pPr>
  </w:style>
  <w:style w:type="paragraph" w:customStyle="1" w:styleId="Callout">
    <w:name w:val="Callout"/>
    <w:basedOn w:val="Normal"/>
    <w:rsid w:val="00C7789B"/>
    <w:pPr>
      <w:keepLines/>
      <w:spacing w:after="40"/>
    </w:pPr>
    <w:rPr>
      <w:rFonts w:ascii="Arial" w:hAnsi="Arial"/>
      <w:color w:val="FF0000"/>
      <w:sz w:val="16"/>
      <w:lang w:eastAsia="en-US"/>
    </w:rPr>
  </w:style>
  <w:style w:type="character" w:styleId="CommentReference">
    <w:name w:val="annotation reference"/>
    <w:semiHidden/>
    <w:rsid w:val="00C7789B"/>
    <w:rPr>
      <w:sz w:val="16"/>
      <w:szCs w:val="16"/>
    </w:rPr>
  </w:style>
  <w:style w:type="paragraph" w:customStyle="1" w:styleId="Copyright">
    <w:name w:val="Copyright"/>
    <w:basedOn w:val="Normal"/>
    <w:rsid w:val="00C7789B"/>
    <w:pPr>
      <w:keepLines/>
      <w:spacing w:after="160"/>
      <w:ind w:right="4536"/>
      <w:jc w:val="both"/>
    </w:pPr>
    <w:rPr>
      <w:rFonts w:ascii="Arial Narrow" w:hAnsi="Arial Narrow"/>
      <w:sz w:val="18"/>
      <w:szCs w:val="18"/>
      <w:lang w:eastAsia="en-US"/>
    </w:rPr>
  </w:style>
  <w:style w:type="character" w:styleId="EndnoteReference">
    <w:name w:val="endnote reference"/>
    <w:semiHidden/>
    <w:rsid w:val="00C7789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C7789B"/>
    <w:pPr>
      <w:keepLines/>
      <w:tabs>
        <w:tab w:val="right" w:pos="9923"/>
      </w:tabs>
    </w:pPr>
    <w:rPr>
      <w:rFonts w:ascii="Arial Narrow" w:hAnsi="Arial Narrow"/>
      <w:sz w:val="18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3753"/>
    <w:rPr>
      <w:rFonts w:ascii="Arial Narrow" w:hAnsi="Arial Narrow"/>
      <w:sz w:val="18"/>
      <w:szCs w:val="16"/>
      <w:lang w:val="en-GB"/>
    </w:rPr>
  </w:style>
  <w:style w:type="paragraph" w:customStyle="1" w:styleId="GlossaryHeading">
    <w:name w:val="Glossary Heading"/>
    <w:basedOn w:val="TOCHeading"/>
    <w:next w:val="Paragraph"/>
    <w:rsid w:val="00C7789B"/>
    <w:pPr>
      <w:spacing w:after="460"/>
    </w:pPr>
  </w:style>
  <w:style w:type="paragraph" w:styleId="TOCHeading">
    <w:name w:val="TOC Heading"/>
    <w:basedOn w:val="Normal"/>
    <w:uiPriority w:val="39"/>
    <w:qFormat/>
    <w:rsid w:val="00C7789B"/>
    <w:pPr>
      <w:keepNext/>
      <w:keepLines/>
      <w:pageBreakBefore/>
      <w:spacing w:after="180"/>
      <w:jc w:val="right"/>
    </w:pPr>
    <w:rPr>
      <w:rFonts w:ascii="Arial Narrow" w:hAnsi="Arial Narrow"/>
      <w:color w:val="FF0000"/>
      <w:spacing w:val="20"/>
      <w:sz w:val="56"/>
      <w:lang w:eastAsia="en-US"/>
    </w:rPr>
  </w:style>
  <w:style w:type="paragraph" w:customStyle="1" w:styleId="ChapterName">
    <w:name w:val="Chapter Name"/>
    <w:basedOn w:val="Normal"/>
    <w:next w:val="Paragraph"/>
    <w:rsid w:val="00C7789B"/>
    <w:pPr>
      <w:keepNext/>
      <w:keepLines/>
      <w:spacing w:after="1440"/>
      <w:jc w:val="right"/>
    </w:pPr>
    <w:rPr>
      <w:rFonts w:ascii="Arial Narrow" w:hAnsi="Arial Narrow"/>
      <w:color w:val="FF0000"/>
      <w:spacing w:val="20"/>
      <w:sz w:val="64"/>
      <w:lang w:eastAsia="en-US"/>
    </w:rPr>
  </w:style>
  <w:style w:type="paragraph" w:styleId="Header">
    <w:name w:val="header"/>
    <w:basedOn w:val="Normal"/>
    <w:link w:val="HeaderChar"/>
    <w:uiPriority w:val="99"/>
    <w:rsid w:val="00C7789B"/>
    <w:pPr>
      <w:keepLines/>
    </w:pPr>
    <w:rPr>
      <w:rFonts w:ascii="Arial Narrow" w:hAnsi="Arial Narrow"/>
      <w:b/>
      <w:sz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243D"/>
    <w:rPr>
      <w:rFonts w:ascii="Arial Narrow" w:hAnsi="Arial Narrow"/>
      <w:b/>
      <w:sz w:val="16"/>
      <w:lang w:val="en-GB"/>
    </w:rPr>
  </w:style>
  <w:style w:type="paragraph" w:customStyle="1" w:styleId="HeaderEven">
    <w:name w:val="Header Even"/>
    <w:basedOn w:val="Header"/>
    <w:rsid w:val="00C7789B"/>
    <w:pPr>
      <w:pBdr>
        <w:bottom w:val="single" w:sz="6" w:space="1" w:color="FF0000"/>
      </w:pBdr>
      <w:tabs>
        <w:tab w:val="left" w:pos="567"/>
      </w:tabs>
    </w:pPr>
  </w:style>
  <w:style w:type="paragraph" w:customStyle="1" w:styleId="HeaderOdd">
    <w:name w:val="Header Odd"/>
    <w:basedOn w:val="Header"/>
    <w:rsid w:val="00C7789B"/>
    <w:pPr>
      <w:pBdr>
        <w:bottom w:val="single" w:sz="6" w:space="1" w:color="FF0000"/>
      </w:pBdr>
      <w:tabs>
        <w:tab w:val="right" w:pos="9356"/>
        <w:tab w:val="right" w:pos="9923"/>
      </w:tabs>
    </w:pPr>
  </w:style>
  <w:style w:type="paragraph" w:customStyle="1" w:styleId="ParagraphIndented1">
    <w:name w:val="Paragraph Indented 1"/>
    <w:basedOn w:val="Normal"/>
    <w:rsid w:val="00C7789B"/>
    <w:pPr>
      <w:keepLines/>
      <w:spacing w:after="200"/>
      <w:ind w:left="2608"/>
    </w:pPr>
    <w:rPr>
      <w:rFonts w:ascii="Arial" w:hAnsi="Arial"/>
      <w:lang w:eastAsia="en-US"/>
    </w:rPr>
  </w:style>
  <w:style w:type="paragraph" w:customStyle="1" w:styleId="ParagraphIndented1KeepWithNext">
    <w:name w:val="Paragraph Indented 1 (Keep With Next)"/>
    <w:basedOn w:val="ParagraphIndented1"/>
    <w:rsid w:val="00C7789B"/>
    <w:pPr>
      <w:keepNext/>
    </w:pPr>
  </w:style>
  <w:style w:type="paragraph" w:customStyle="1" w:styleId="ParagraphIndented2">
    <w:name w:val="Paragraph Indented 2"/>
    <w:basedOn w:val="Normal"/>
    <w:rsid w:val="00C7789B"/>
    <w:pPr>
      <w:keepLines/>
      <w:spacing w:after="200"/>
      <w:ind w:left="2948"/>
    </w:pPr>
    <w:rPr>
      <w:rFonts w:ascii="Arial" w:hAnsi="Arial"/>
      <w:lang w:eastAsia="en-US"/>
    </w:rPr>
  </w:style>
  <w:style w:type="paragraph" w:customStyle="1" w:styleId="ParagraphIndented2KeepWithNext">
    <w:name w:val="Paragraph Indented 2 (Keep With Next)"/>
    <w:basedOn w:val="ParagraphIndented2"/>
    <w:rsid w:val="00C7789B"/>
    <w:pPr>
      <w:keepNext/>
    </w:pPr>
  </w:style>
  <w:style w:type="paragraph" w:customStyle="1" w:styleId="ParagraphIndented3">
    <w:name w:val="Paragraph Indented 3"/>
    <w:basedOn w:val="Normal"/>
    <w:rsid w:val="00C7789B"/>
    <w:pPr>
      <w:keepLines/>
      <w:spacing w:after="200"/>
      <w:ind w:left="3289"/>
    </w:pPr>
    <w:rPr>
      <w:rFonts w:ascii="Arial" w:hAnsi="Arial"/>
      <w:lang w:eastAsia="en-US"/>
    </w:rPr>
  </w:style>
  <w:style w:type="paragraph" w:customStyle="1" w:styleId="ParagraphIndented3KeepWithNext">
    <w:name w:val="Paragraph Indented 3 (Keep With Next)"/>
    <w:basedOn w:val="ParagraphIndented3"/>
    <w:rsid w:val="00C7789B"/>
    <w:pPr>
      <w:keepNext/>
    </w:pPr>
  </w:style>
  <w:style w:type="paragraph" w:styleId="Index1">
    <w:name w:val="index 1"/>
    <w:basedOn w:val="Normal"/>
    <w:next w:val="Normal"/>
    <w:semiHidden/>
    <w:rsid w:val="00C7789B"/>
    <w:pPr>
      <w:keepLines/>
      <w:ind w:left="227" w:hanging="227"/>
    </w:pPr>
    <w:rPr>
      <w:rFonts w:ascii="Arial" w:hAnsi="Arial"/>
      <w:sz w:val="18"/>
      <w:lang w:eastAsia="en-US"/>
    </w:rPr>
  </w:style>
  <w:style w:type="paragraph" w:styleId="Index2">
    <w:name w:val="index 2"/>
    <w:basedOn w:val="Normal"/>
    <w:next w:val="Normal"/>
    <w:semiHidden/>
    <w:rsid w:val="00C7789B"/>
    <w:pPr>
      <w:keepLines/>
      <w:ind w:left="454" w:hanging="227"/>
    </w:pPr>
    <w:rPr>
      <w:rFonts w:ascii="Arial" w:hAnsi="Arial"/>
      <w:sz w:val="18"/>
      <w:lang w:eastAsia="en-US"/>
    </w:rPr>
  </w:style>
  <w:style w:type="paragraph" w:styleId="Index3">
    <w:name w:val="index 3"/>
    <w:basedOn w:val="Normal"/>
    <w:next w:val="Normal"/>
    <w:semiHidden/>
    <w:rsid w:val="00C7789B"/>
    <w:pPr>
      <w:keepLines/>
      <w:ind w:left="681" w:hanging="227"/>
    </w:pPr>
    <w:rPr>
      <w:rFonts w:ascii="Arial" w:hAnsi="Arial"/>
      <w:sz w:val="18"/>
      <w:lang w:eastAsia="en-US"/>
    </w:rPr>
  </w:style>
  <w:style w:type="paragraph" w:styleId="IndexHeading">
    <w:name w:val="index heading"/>
    <w:basedOn w:val="Normal"/>
    <w:next w:val="Index1"/>
    <w:semiHidden/>
    <w:rsid w:val="00C7789B"/>
    <w:pPr>
      <w:keepLines/>
      <w:spacing w:before="200" w:after="100"/>
    </w:pPr>
    <w:rPr>
      <w:rFonts w:ascii="Arial" w:hAnsi="Arial"/>
      <w:b/>
      <w:lang w:eastAsia="en-US"/>
    </w:rPr>
  </w:style>
  <w:style w:type="character" w:customStyle="1" w:styleId="Italic">
    <w:name w:val="Italic"/>
    <w:rsid w:val="00C7789B"/>
    <w:rPr>
      <w:i/>
    </w:rPr>
  </w:style>
  <w:style w:type="paragraph" w:customStyle="1" w:styleId="Note">
    <w:name w:val="Note"/>
    <w:basedOn w:val="Paragraph"/>
    <w:next w:val="Paragraph"/>
    <w:rsid w:val="00C7789B"/>
    <w:pPr>
      <w:keepLines w:val="0"/>
      <w:pBdr>
        <w:top w:val="single" w:sz="4" w:space="1" w:color="auto"/>
        <w:bottom w:val="single" w:sz="4" w:space="1" w:color="auto"/>
      </w:pBdr>
      <w:tabs>
        <w:tab w:val="left" w:pos="3000"/>
      </w:tabs>
    </w:pPr>
  </w:style>
  <w:style w:type="paragraph" w:customStyle="1" w:styleId="NoteIndented1">
    <w:name w:val="Note Indented 1"/>
    <w:basedOn w:val="Normal"/>
    <w:rsid w:val="00C7789B"/>
    <w:pPr>
      <w:keepLines/>
      <w:spacing w:after="200"/>
      <w:ind w:left="2608"/>
    </w:pPr>
    <w:rPr>
      <w:rFonts w:ascii="Arial" w:hAnsi="Arial"/>
      <w:sz w:val="18"/>
      <w:lang w:eastAsia="en-US"/>
    </w:rPr>
  </w:style>
  <w:style w:type="paragraph" w:customStyle="1" w:styleId="NoteIndented1KeepWithNext">
    <w:name w:val="Note Indented 1 (Keep With Next)"/>
    <w:basedOn w:val="NoteIndented1"/>
    <w:rsid w:val="00C7789B"/>
    <w:pPr>
      <w:keepNext/>
    </w:pPr>
  </w:style>
  <w:style w:type="paragraph" w:customStyle="1" w:styleId="NoteIndented2">
    <w:name w:val="Note Indented 2"/>
    <w:basedOn w:val="Normal"/>
    <w:rsid w:val="00C7789B"/>
    <w:pPr>
      <w:keepLines/>
      <w:spacing w:after="200"/>
      <w:ind w:left="2948"/>
    </w:pPr>
    <w:rPr>
      <w:rFonts w:ascii="Arial" w:hAnsi="Arial"/>
      <w:sz w:val="18"/>
      <w:lang w:eastAsia="en-US"/>
    </w:rPr>
  </w:style>
  <w:style w:type="paragraph" w:customStyle="1" w:styleId="NoteKeepWithNext">
    <w:name w:val="Note (Keep With Next)"/>
    <w:basedOn w:val="Note"/>
    <w:rsid w:val="00C7789B"/>
    <w:pPr>
      <w:keepNext/>
    </w:pPr>
  </w:style>
  <w:style w:type="character" w:styleId="PageNumber">
    <w:name w:val="page number"/>
    <w:uiPriority w:val="99"/>
    <w:rsid w:val="00C7789B"/>
    <w:rPr>
      <w:color w:val="FF0000"/>
    </w:rPr>
  </w:style>
  <w:style w:type="paragraph" w:customStyle="1" w:styleId="ParagraphKeepWithNext">
    <w:name w:val="Paragraph (Keep With Next)"/>
    <w:basedOn w:val="Paragraph"/>
    <w:rsid w:val="00C7789B"/>
    <w:pPr>
      <w:keepNext/>
    </w:pPr>
  </w:style>
  <w:style w:type="paragraph" w:customStyle="1" w:styleId="Picture">
    <w:name w:val="Picture"/>
    <w:basedOn w:val="Normal"/>
    <w:rsid w:val="00C7789B"/>
    <w:pPr>
      <w:keepLines/>
      <w:spacing w:before="120" w:after="320"/>
      <w:ind w:left="2268"/>
      <w:jc w:val="center"/>
    </w:pPr>
    <w:rPr>
      <w:rFonts w:ascii="Arial" w:hAnsi="Arial"/>
      <w:lang w:eastAsia="en-US"/>
    </w:rPr>
  </w:style>
  <w:style w:type="paragraph" w:customStyle="1" w:styleId="PictureLabelTable">
    <w:name w:val="Picture Label (Table)"/>
    <w:basedOn w:val="Normal"/>
    <w:rsid w:val="00C7789B"/>
    <w:pPr>
      <w:keepLines/>
      <w:spacing w:after="320"/>
      <w:jc w:val="center"/>
    </w:pPr>
    <w:rPr>
      <w:rFonts w:ascii="Arial Narrow" w:hAnsi="Arial Narrow"/>
      <w:b/>
      <w:sz w:val="18"/>
      <w:lang w:eastAsia="en-US"/>
    </w:rPr>
  </w:style>
  <w:style w:type="paragraph" w:customStyle="1" w:styleId="PictureCentred">
    <w:name w:val="Picture Centred"/>
    <w:basedOn w:val="Normal"/>
    <w:rsid w:val="00C7789B"/>
    <w:pPr>
      <w:keepLines/>
      <w:spacing w:before="120" w:after="320"/>
      <w:ind w:left="2268"/>
      <w:jc w:val="center"/>
    </w:pPr>
    <w:rPr>
      <w:rFonts w:ascii="Arial" w:hAnsi="Arial"/>
      <w:lang w:eastAsia="en-US"/>
    </w:rPr>
  </w:style>
  <w:style w:type="paragraph" w:customStyle="1" w:styleId="PictureIndented1">
    <w:name w:val="Picture Indented 1"/>
    <w:basedOn w:val="Normal"/>
    <w:rsid w:val="00C7789B"/>
    <w:pPr>
      <w:keepLines/>
      <w:spacing w:before="120" w:after="320"/>
      <w:ind w:left="2608"/>
    </w:pPr>
    <w:rPr>
      <w:rFonts w:ascii="Arial" w:hAnsi="Arial"/>
      <w:lang w:eastAsia="en-US"/>
    </w:rPr>
  </w:style>
  <w:style w:type="paragraph" w:customStyle="1" w:styleId="PictureIndented1KeepWithNext">
    <w:name w:val="Picture Indented 1 (Keep With Next)"/>
    <w:basedOn w:val="PictureIndented1"/>
    <w:rsid w:val="00C7789B"/>
    <w:pPr>
      <w:keepNext/>
    </w:pPr>
  </w:style>
  <w:style w:type="paragraph" w:customStyle="1" w:styleId="PictureIndented2">
    <w:name w:val="Picture Indented 2"/>
    <w:basedOn w:val="Normal"/>
    <w:rsid w:val="00C7789B"/>
    <w:pPr>
      <w:keepLines/>
      <w:spacing w:before="120" w:after="320"/>
      <w:ind w:left="2948"/>
    </w:pPr>
    <w:rPr>
      <w:rFonts w:ascii="Arial" w:hAnsi="Arial"/>
      <w:lang w:eastAsia="en-US"/>
    </w:rPr>
  </w:style>
  <w:style w:type="paragraph" w:customStyle="1" w:styleId="PictureIndented3">
    <w:name w:val="Picture Indented 3"/>
    <w:basedOn w:val="Normal"/>
    <w:rsid w:val="00C7789B"/>
    <w:pPr>
      <w:keepLines/>
      <w:spacing w:before="120" w:after="320"/>
      <w:ind w:left="3289"/>
    </w:pPr>
    <w:rPr>
      <w:rFonts w:ascii="Arial" w:hAnsi="Arial"/>
      <w:lang w:eastAsia="en-US"/>
    </w:rPr>
  </w:style>
  <w:style w:type="paragraph" w:customStyle="1" w:styleId="PictureKeepWithNext">
    <w:name w:val="Picture (Keep With Next)"/>
    <w:basedOn w:val="Picture"/>
    <w:rsid w:val="00C7789B"/>
    <w:pPr>
      <w:keepNext/>
    </w:pPr>
  </w:style>
  <w:style w:type="paragraph" w:customStyle="1" w:styleId="PictureFullWidth">
    <w:name w:val="Picture Full Width"/>
    <w:basedOn w:val="Normal"/>
    <w:next w:val="Paragraph"/>
    <w:rsid w:val="00C7789B"/>
    <w:pPr>
      <w:keepLines/>
      <w:spacing w:before="120" w:after="320"/>
    </w:pPr>
    <w:rPr>
      <w:rFonts w:ascii="Arial" w:hAnsi="Arial"/>
      <w:lang w:eastAsia="en-US"/>
    </w:rPr>
  </w:style>
  <w:style w:type="paragraph" w:customStyle="1" w:styleId="PictureCentredTable">
    <w:name w:val="Picture Centred (Table)"/>
    <w:basedOn w:val="PictureTable"/>
    <w:rsid w:val="00C7789B"/>
    <w:pPr>
      <w:jc w:val="center"/>
    </w:pPr>
  </w:style>
  <w:style w:type="paragraph" w:customStyle="1" w:styleId="PictureTable">
    <w:name w:val="Picture (Table)"/>
    <w:basedOn w:val="Normal"/>
    <w:rsid w:val="00C7789B"/>
    <w:pPr>
      <w:keepLines/>
      <w:spacing w:before="120" w:after="320"/>
    </w:pPr>
    <w:rPr>
      <w:rFonts w:ascii="Arial" w:hAnsi="Arial"/>
      <w:sz w:val="18"/>
      <w:lang w:eastAsia="en-US"/>
    </w:rPr>
  </w:style>
  <w:style w:type="paragraph" w:styleId="Signature">
    <w:name w:val="Signature"/>
    <w:basedOn w:val="Normal"/>
    <w:rsid w:val="00C7789B"/>
    <w:pPr>
      <w:keepLines/>
      <w:spacing w:after="200"/>
      <w:ind w:left="4252"/>
    </w:pPr>
    <w:rPr>
      <w:rFonts w:ascii="Arial" w:hAnsi="Arial"/>
      <w:lang w:eastAsia="en-US"/>
    </w:rPr>
  </w:style>
  <w:style w:type="paragraph" w:customStyle="1" w:styleId="Step">
    <w:name w:val="Step"/>
    <w:basedOn w:val="Normal"/>
    <w:rsid w:val="00C7789B"/>
    <w:pPr>
      <w:keepLines/>
      <w:tabs>
        <w:tab w:val="left" w:pos="2608"/>
      </w:tabs>
      <w:spacing w:after="200"/>
      <w:ind w:left="2608" w:hanging="340"/>
    </w:pPr>
    <w:rPr>
      <w:rFonts w:ascii="Arial" w:hAnsi="Arial"/>
      <w:lang w:eastAsia="en-US"/>
    </w:rPr>
  </w:style>
  <w:style w:type="paragraph" w:customStyle="1" w:styleId="StepIndented1">
    <w:name w:val="Step Indented 1"/>
    <w:basedOn w:val="Normal"/>
    <w:rsid w:val="00C7789B"/>
    <w:pPr>
      <w:keepLines/>
      <w:tabs>
        <w:tab w:val="left" w:pos="2948"/>
      </w:tabs>
      <w:spacing w:after="200"/>
      <w:ind w:left="2948" w:hanging="340"/>
    </w:pPr>
    <w:rPr>
      <w:rFonts w:ascii="Arial" w:hAnsi="Arial"/>
      <w:lang w:eastAsia="en-US"/>
    </w:rPr>
  </w:style>
  <w:style w:type="paragraph" w:customStyle="1" w:styleId="StepIndented1KeepWithNext">
    <w:name w:val="Step Indented 1 (Keep With Next)"/>
    <w:basedOn w:val="StepIndented1"/>
    <w:rsid w:val="00C7789B"/>
    <w:pPr>
      <w:keepNext/>
    </w:pPr>
  </w:style>
  <w:style w:type="paragraph" w:customStyle="1" w:styleId="StepKeepWithNext">
    <w:name w:val="Step (Keep With Next)"/>
    <w:basedOn w:val="Step"/>
    <w:rsid w:val="00C7789B"/>
    <w:pPr>
      <w:keepNext/>
    </w:pPr>
  </w:style>
  <w:style w:type="paragraph" w:customStyle="1" w:styleId="Subheading">
    <w:name w:val="Subheading"/>
    <w:basedOn w:val="Normal"/>
    <w:next w:val="Paragraph"/>
    <w:rsid w:val="00C7789B"/>
    <w:pPr>
      <w:keepNext/>
      <w:keepLines/>
      <w:numPr>
        <w:numId w:val="13"/>
      </w:numPr>
      <w:spacing w:before="120" w:after="200"/>
    </w:pPr>
    <w:rPr>
      <w:rFonts w:ascii="Arial Narrow" w:hAnsi="Arial Narrow"/>
      <w:b/>
      <w:lang w:eastAsia="en-US"/>
    </w:rPr>
  </w:style>
  <w:style w:type="paragraph" w:customStyle="1" w:styleId="NoteTable">
    <w:name w:val="Note (Table)"/>
    <w:basedOn w:val="Normal"/>
    <w:rsid w:val="00C7789B"/>
    <w:pPr>
      <w:keepLines/>
      <w:spacing w:after="200"/>
    </w:pPr>
    <w:rPr>
      <w:rFonts w:ascii="Arial" w:hAnsi="Arial"/>
      <w:sz w:val="17"/>
      <w:lang w:eastAsia="en-US"/>
    </w:rPr>
  </w:style>
  <w:style w:type="paragraph" w:customStyle="1" w:styleId="ParagraphTable">
    <w:name w:val="Paragraph (Table)"/>
    <w:basedOn w:val="Normal"/>
    <w:rsid w:val="00C7789B"/>
    <w:pPr>
      <w:keepLines/>
      <w:spacing w:after="200"/>
    </w:pPr>
    <w:rPr>
      <w:rFonts w:ascii="Arial" w:hAnsi="Arial"/>
      <w:sz w:val="18"/>
      <w:lang w:eastAsia="en-US"/>
    </w:rPr>
  </w:style>
  <w:style w:type="paragraph" w:customStyle="1" w:styleId="ColumnHeadingTable">
    <w:name w:val="Column Heading (Table)"/>
    <w:basedOn w:val="Normal"/>
    <w:rsid w:val="00C7789B"/>
    <w:pPr>
      <w:keepNext/>
      <w:keepLines/>
      <w:pBdr>
        <w:bottom w:val="single" w:sz="6" w:space="1" w:color="333333"/>
      </w:pBdr>
      <w:spacing w:before="20" w:after="120"/>
    </w:pPr>
    <w:rPr>
      <w:rFonts w:ascii="Arial" w:hAnsi="Arial"/>
      <w:b/>
      <w:color w:val="FFFFFF"/>
      <w:sz w:val="18"/>
      <w:lang w:eastAsia="en-US"/>
    </w:rPr>
  </w:style>
  <w:style w:type="paragraph" w:styleId="TOC1">
    <w:name w:val="toc 1"/>
    <w:basedOn w:val="Normal"/>
    <w:next w:val="Normal"/>
    <w:uiPriority w:val="39"/>
    <w:rsid w:val="00C7789B"/>
    <w:pPr>
      <w:keepLines/>
      <w:spacing w:before="120" w:after="120"/>
    </w:pPr>
    <w:rPr>
      <w:rFonts w:asciiTheme="minorHAnsi" w:hAnsiTheme="minorHAnsi" w:cstheme="minorHAnsi"/>
      <w:b/>
      <w:bCs/>
      <w:caps/>
      <w:lang w:eastAsia="en-US"/>
    </w:rPr>
  </w:style>
  <w:style w:type="paragraph" w:styleId="TOC2">
    <w:name w:val="toc 2"/>
    <w:basedOn w:val="Normal"/>
    <w:next w:val="Normal"/>
    <w:uiPriority w:val="39"/>
    <w:rsid w:val="00C7789B"/>
    <w:pPr>
      <w:keepLines/>
      <w:ind w:left="200"/>
    </w:pPr>
    <w:rPr>
      <w:rFonts w:asciiTheme="minorHAnsi" w:hAnsiTheme="minorHAnsi" w:cstheme="minorHAnsi"/>
      <w:smallCaps/>
      <w:lang w:eastAsia="en-US"/>
    </w:rPr>
  </w:style>
  <w:style w:type="paragraph" w:styleId="TOC3">
    <w:name w:val="toc 3"/>
    <w:basedOn w:val="Normal"/>
    <w:next w:val="Normal"/>
    <w:uiPriority w:val="39"/>
    <w:rsid w:val="00C7789B"/>
    <w:pPr>
      <w:keepLines/>
      <w:ind w:left="400"/>
    </w:pPr>
    <w:rPr>
      <w:rFonts w:asciiTheme="minorHAnsi" w:hAnsiTheme="minorHAnsi" w:cstheme="minorHAnsi"/>
      <w:i/>
      <w:iCs/>
      <w:lang w:eastAsia="en-US"/>
    </w:rPr>
  </w:style>
  <w:style w:type="paragraph" w:styleId="TOC4">
    <w:name w:val="toc 4"/>
    <w:basedOn w:val="Normal"/>
    <w:next w:val="Normal"/>
    <w:uiPriority w:val="39"/>
    <w:rsid w:val="00C7789B"/>
    <w:pPr>
      <w:keepLines/>
      <w:ind w:left="600"/>
    </w:pPr>
    <w:rPr>
      <w:rFonts w:asciiTheme="minorHAnsi" w:hAnsiTheme="minorHAnsi" w:cstheme="minorHAnsi"/>
      <w:sz w:val="18"/>
      <w:szCs w:val="18"/>
      <w:lang w:eastAsia="en-US"/>
    </w:rPr>
  </w:style>
  <w:style w:type="paragraph" w:styleId="TOC5">
    <w:name w:val="toc 5"/>
    <w:basedOn w:val="Normal"/>
    <w:next w:val="Normal"/>
    <w:uiPriority w:val="39"/>
    <w:rsid w:val="00C7789B"/>
    <w:pPr>
      <w:keepLines/>
      <w:ind w:left="800"/>
    </w:pPr>
    <w:rPr>
      <w:rFonts w:asciiTheme="minorHAnsi" w:hAnsiTheme="minorHAnsi" w:cstheme="minorHAnsi"/>
      <w:sz w:val="18"/>
      <w:szCs w:val="18"/>
      <w:lang w:eastAsia="en-US"/>
    </w:rPr>
  </w:style>
  <w:style w:type="paragraph" w:styleId="TOC6">
    <w:name w:val="toc 6"/>
    <w:basedOn w:val="Normal"/>
    <w:next w:val="Normal"/>
    <w:uiPriority w:val="39"/>
    <w:rsid w:val="00C7789B"/>
    <w:pPr>
      <w:keepLines/>
      <w:ind w:left="1000"/>
    </w:pPr>
    <w:rPr>
      <w:rFonts w:asciiTheme="minorHAnsi" w:hAnsiTheme="minorHAnsi" w:cstheme="minorHAnsi"/>
      <w:sz w:val="18"/>
      <w:szCs w:val="18"/>
      <w:lang w:eastAsia="en-US"/>
    </w:rPr>
  </w:style>
  <w:style w:type="paragraph" w:styleId="TOC7">
    <w:name w:val="toc 7"/>
    <w:basedOn w:val="Normal"/>
    <w:next w:val="Normal"/>
    <w:uiPriority w:val="39"/>
    <w:rsid w:val="00C7789B"/>
    <w:pPr>
      <w:keepLines/>
      <w:ind w:left="1200"/>
    </w:pPr>
    <w:rPr>
      <w:rFonts w:asciiTheme="minorHAnsi" w:hAnsiTheme="minorHAnsi" w:cstheme="minorHAnsi"/>
      <w:sz w:val="18"/>
      <w:szCs w:val="18"/>
      <w:lang w:eastAsia="en-US"/>
    </w:rPr>
  </w:style>
  <w:style w:type="paragraph" w:styleId="TOC8">
    <w:name w:val="toc 8"/>
    <w:basedOn w:val="Normal"/>
    <w:next w:val="Normal"/>
    <w:uiPriority w:val="39"/>
    <w:rsid w:val="00C7789B"/>
    <w:pPr>
      <w:keepLines/>
      <w:ind w:left="1400"/>
    </w:pPr>
    <w:rPr>
      <w:rFonts w:asciiTheme="minorHAnsi" w:hAnsiTheme="minorHAnsi" w:cstheme="minorHAnsi"/>
      <w:sz w:val="18"/>
      <w:szCs w:val="18"/>
      <w:lang w:eastAsia="en-US"/>
    </w:rPr>
  </w:style>
  <w:style w:type="paragraph" w:styleId="TOC9">
    <w:name w:val="toc 9"/>
    <w:basedOn w:val="Normal"/>
    <w:next w:val="Normal"/>
    <w:uiPriority w:val="39"/>
    <w:rsid w:val="00C7789B"/>
    <w:pPr>
      <w:keepLines/>
      <w:ind w:left="1600"/>
    </w:pPr>
    <w:rPr>
      <w:rFonts w:asciiTheme="minorHAnsi" w:hAnsiTheme="minorHAnsi" w:cstheme="minorHAnsi"/>
      <w:sz w:val="18"/>
      <w:szCs w:val="18"/>
      <w:lang w:eastAsia="en-US"/>
    </w:rPr>
  </w:style>
  <w:style w:type="paragraph" w:customStyle="1" w:styleId="ChapterNumber">
    <w:name w:val="Chapter Number"/>
    <w:basedOn w:val="Normal"/>
    <w:next w:val="ChapterName"/>
    <w:rsid w:val="00C7789B"/>
    <w:pPr>
      <w:keepNext/>
      <w:keepLines/>
      <w:pageBreakBefore/>
      <w:numPr>
        <w:numId w:val="10"/>
      </w:numPr>
      <w:spacing w:before="1440" w:after="360"/>
      <w:jc w:val="right"/>
    </w:pPr>
    <w:rPr>
      <w:rFonts w:ascii="Arial Narrow" w:hAnsi="Arial Narrow"/>
      <w:smallCaps/>
      <w:spacing w:val="40"/>
      <w:sz w:val="48"/>
      <w:lang w:eastAsia="en-US"/>
    </w:rPr>
  </w:style>
  <w:style w:type="paragraph" w:customStyle="1" w:styleId="Appendix1">
    <w:name w:val="Appendix 1"/>
    <w:basedOn w:val="Heading1"/>
    <w:next w:val="Paragraph"/>
    <w:rsid w:val="00C7789B"/>
    <w:pPr>
      <w:outlineLvl w:val="9"/>
    </w:pPr>
  </w:style>
  <w:style w:type="paragraph" w:customStyle="1" w:styleId="Appendix3">
    <w:name w:val="Appendix 3"/>
    <w:basedOn w:val="Heading3"/>
    <w:next w:val="Paragraph"/>
    <w:rsid w:val="00C7789B"/>
    <w:pPr>
      <w:numPr>
        <w:ilvl w:val="0"/>
        <w:numId w:val="0"/>
      </w:numPr>
      <w:ind w:left="432" w:hanging="432"/>
      <w:outlineLvl w:val="9"/>
    </w:pPr>
  </w:style>
  <w:style w:type="paragraph" w:customStyle="1" w:styleId="TellUsText">
    <w:name w:val="Tell Us Text"/>
    <w:basedOn w:val="Normal"/>
    <w:rsid w:val="00C7789B"/>
    <w:pPr>
      <w:keepLines/>
      <w:spacing w:after="160"/>
      <w:ind w:right="4536"/>
      <w:jc w:val="both"/>
    </w:pPr>
    <w:rPr>
      <w:rFonts w:ascii="Arial Narrow" w:hAnsi="Arial Narrow"/>
      <w:sz w:val="18"/>
      <w:lang w:eastAsia="en-US"/>
    </w:rPr>
  </w:style>
  <w:style w:type="paragraph" w:styleId="NormalIndent">
    <w:name w:val="Normal Indent"/>
    <w:basedOn w:val="Normal"/>
    <w:rsid w:val="00C7789B"/>
    <w:pPr>
      <w:spacing w:after="200"/>
      <w:ind w:left="720"/>
    </w:pPr>
    <w:rPr>
      <w:rFonts w:ascii="Arial" w:hAnsi="Arial"/>
      <w:lang w:eastAsia="en-US"/>
    </w:rPr>
  </w:style>
  <w:style w:type="paragraph" w:customStyle="1" w:styleId="Address">
    <w:name w:val="Address"/>
    <w:basedOn w:val="Normal"/>
    <w:rsid w:val="00C7789B"/>
    <w:pPr>
      <w:keepLines/>
    </w:pPr>
    <w:rPr>
      <w:rFonts w:ascii="Arial Narrow" w:hAnsi="Arial Narrow"/>
      <w:sz w:val="18"/>
      <w:lang w:eastAsia="en-US"/>
    </w:rPr>
  </w:style>
  <w:style w:type="paragraph" w:styleId="Date">
    <w:name w:val="Date"/>
    <w:basedOn w:val="Normal"/>
    <w:next w:val="Normal"/>
    <w:rsid w:val="00C7789B"/>
    <w:pPr>
      <w:keepLines/>
      <w:spacing w:after="200"/>
    </w:pPr>
    <w:rPr>
      <w:rFonts w:ascii="Arial" w:hAnsi="Arial"/>
      <w:lang w:eastAsia="en-US"/>
    </w:rPr>
  </w:style>
  <w:style w:type="paragraph" w:styleId="Salutation">
    <w:name w:val="Salutation"/>
    <w:basedOn w:val="Normal"/>
    <w:next w:val="Normal"/>
    <w:rsid w:val="00C7789B"/>
    <w:pPr>
      <w:keepLines/>
      <w:spacing w:after="200"/>
    </w:pPr>
    <w:rPr>
      <w:rFonts w:ascii="Arial" w:hAnsi="Arial"/>
      <w:lang w:eastAsia="en-US"/>
    </w:rPr>
  </w:style>
  <w:style w:type="paragraph" w:customStyle="1" w:styleId="AppendixName">
    <w:name w:val="Appendix Name"/>
    <w:basedOn w:val="ChapterName"/>
    <w:next w:val="Paragraph"/>
    <w:rsid w:val="00C7789B"/>
  </w:style>
  <w:style w:type="paragraph" w:customStyle="1" w:styleId="DocInfo">
    <w:name w:val="Doc Info"/>
    <w:basedOn w:val="Normal"/>
    <w:rsid w:val="00C7789B"/>
    <w:pPr>
      <w:keepLines/>
      <w:tabs>
        <w:tab w:val="left" w:pos="1474"/>
      </w:tabs>
    </w:pPr>
    <w:rPr>
      <w:rFonts w:ascii="Arial Narrow" w:hAnsi="Arial Narrow"/>
      <w:sz w:val="18"/>
      <w:lang w:eastAsia="en-US"/>
    </w:rPr>
  </w:style>
  <w:style w:type="character" w:styleId="Emphasis">
    <w:name w:val="Emphasis"/>
    <w:uiPriority w:val="20"/>
    <w:qFormat/>
    <w:rsid w:val="00C7789B"/>
    <w:rPr>
      <w:i/>
    </w:rPr>
  </w:style>
  <w:style w:type="paragraph" w:customStyle="1" w:styleId="AddressHeading">
    <w:name w:val="Address Heading"/>
    <w:basedOn w:val="Address"/>
    <w:rsid w:val="00C7789B"/>
    <w:rPr>
      <w:b/>
    </w:rPr>
  </w:style>
  <w:style w:type="paragraph" w:customStyle="1" w:styleId="TellUsHeading">
    <w:name w:val="Tell Us Heading"/>
    <w:basedOn w:val="Normal"/>
    <w:rsid w:val="00C7789B"/>
    <w:pPr>
      <w:keepLines/>
      <w:spacing w:after="160"/>
      <w:ind w:right="4536"/>
      <w:jc w:val="both"/>
    </w:pPr>
    <w:rPr>
      <w:rFonts w:ascii="Arial Narrow" w:hAnsi="Arial Narrow"/>
      <w:b/>
      <w:sz w:val="18"/>
      <w:lang w:eastAsia="en-US"/>
    </w:rPr>
  </w:style>
  <w:style w:type="paragraph" w:customStyle="1" w:styleId="ParagraphCentredTable">
    <w:name w:val="Paragraph Centred (Table)"/>
    <w:basedOn w:val="ParagraphTable"/>
    <w:rsid w:val="00C7789B"/>
    <w:pPr>
      <w:jc w:val="center"/>
    </w:pPr>
  </w:style>
  <w:style w:type="paragraph" w:customStyle="1" w:styleId="BulletTable">
    <w:name w:val="Bullet (Table)"/>
    <w:basedOn w:val="Normal"/>
    <w:rsid w:val="00C7789B"/>
    <w:pPr>
      <w:keepLines/>
      <w:numPr>
        <w:numId w:val="4"/>
      </w:numPr>
      <w:tabs>
        <w:tab w:val="clear" w:pos="3904"/>
        <w:tab w:val="left" w:pos="284"/>
      </w:tabs>
      <w:spacing w:after="200"/>
      <w:ind w:left="284" w:hanging="284"/>
    </w:pPr>
    <w:rPr>
      <w:rFonts w:ascii="Arial" w:hAnsi="Arial"/>
      <w:sz w:val="18"/>
      <w:lang w:eastAsia="en-US"/>
    </w:rPr>
  </w:style>
  <w:style w:type="character" w:styleId="FollowedHyperlink">
    <w:name w:val="FollowedHyperlink"/>
    <w:rsid w:val="00C7789B"/>
    <w:rPr>
      <w:color w:val="FF0000"/>
    </w:rPr>
  </w:style>
  <w:style w:type="paragraph" w:customStyle="1" w:styleId="ColumnHeadingCentredTable">
    <w:name w:val="Column Heading Centred (Table)"/>
    <w:basedOn w:val="ColumnHeadingTable"/>
    <w:rsid w:val="00C7789B"/>
    <w:pPr>
      <w:jc w:val="center"/>
    </w:pPr>
  </w:style>
  <w:style w:type="paragraph" w:styleId="Title">
    <w:name w:val="Title"/>
    <w:basedOn w:val="Normal"/>
    <w:link w:val="TitleChar"/>
    <w:uiPriority w:val="10"/>
    <w:qFormat/>
    <w:rsid w:val="00C7789B"/>
    <w:pPr>
      <w:keepLines/>
      <w:spacing w:before="240" w:after="60"/>
      <w:jc w:val="center"/>
      <w:outlineLvl w:val="0"/>
    </w:pPr>
    <w:rPr>
      <w:rFonts w:ascii="Arial" w:hAnsi="Arial"/>
      <w:b/>
      <w:kern w:val="28"/>
      <w:sz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A243D"/>
    <w:rPr>
      <w:rFonts w:ascii="Arial" w:hAnsi="Arial"/>
      <w:b/>
      <w:kern w:val="28"/>
      <w:sz w:val="32"/>
      <w:lang w:val="en-GB"/>
    </w:rPr>
  </w:style>
  <w:style w:type="character" w:styleId="Hyperlink">
    <w:name w:val="Hyperlink"/>
    <w:uiPriority w:val="99"/>
    <w:rsid w:val="00C7789B"/>
    <w:rPr>
      <w:color w:val="FF0000"/>
    </w:rPr>
  </w:style>
  <w:style w:type="paragraph" w:customStyle="1" w:styleId="CalloutFlushRight">
    <w:name w:val="Callout (Flush Right)"/>
    <w:basedOn w:val="Callout"/>
    <w:rsid w:val="00C7789B"/>
    <w:pPr>
      <w:jc w:val="right"/>
    </w:pPr>
  </w:style>
  <w:style w:type="paragraph" w:customStyle="1" w:styleId="Code">
    <w:name w:val="Code"/>
    <w:basedOn w:val="Paragraph"/>
    <w:rsid w:val="00C7789B"/>
    <w:pPr>
      <w:spacing w:after="0"/>
      <w:ind w:left="12"/>
    </w:pPr>
    <w:rPr>
      <w:rFonts w:ascii="Courier" w:hAnsi="Courier"/>
    </w:rPr>
  </w:style>
  <w:style w:type="paragraph" w:customStyle="1" w:styleId="IndexHead">
    <w:name w:val="Index Head"/>
    <w:basedOn w:val="GlossaryHeading"/>
    <w:rsid w:val="00C7789B"/>
    <w:pPr>
      <w:spacing w:after="480"/>
    </w:pPr>
  </w:style>
  <w:style w:type="character" w:customStyle="1" w:styleId="ChapterAppendixNumber">
    <w:name w:val="Chapter &amp; Appendix Number"/>
    <w:basedOn w:val="DefaultParagraphFont"/>
    <w:rsid w:val="00C7789B"/>
  </w:style>
  <w:style w:type="paragraph" w:customStyle="1" w:styleId="PictureCaption">
    <w:name w:val="Picture Caption"/>
    <w:basedOn w:val="Normal"/>
    <w:next w:val="Picture"/>
    <w:rsid w:val="00C7789B"/>
    <w:pPr>
      <w:keepNext/>
      <w:keepLines/>
      <w:spacing w:before="80" w:after="40"/>
      <w:ind w:left="2268"/>
    </w:pPr>
    <w:rPr>
      <w:rFonts w:ascii="Arial Narrow" w:hAnsi="Arial Narrow"/>
      <w:lang w:eastAsia="en-US"/>
    </w:rPr>
  </w:style>
  <w:style w:type="character" w:styleId="Strong">
    <w:name w:val="Strong"/>
    <w:uiPriority w:val="22"/>
    <w:qFormat/>
    <w:rsid w:val="00C7789B"/>
    <w:rPr>
      <w:b/>
    </w:rPr>
  </w:style>
  <w:style w:type="paragraph" w:styleId="BodyText2">
    <w:name w:val="Body Text 2"/>
    <w:basedOn w:val="Normal"/>
    <w:rsid w:val="00C7789B"/>
    <w:pPr>
      <w:keepLines/>
      <w:spacing w:after="200"/>
      <w:ind w:left="2608"/>
    </w:pPr>
    <w:rPr>
      <w:rFonts w:ascii="Arial" w:hAnsi="Arial"/>
      <w:lang w:eastAsia="en-US"/>
    </w:rPr>
  </w:style>
  <w:style w:type="character" w:customStyle="1" w:styleId="Cross-reference">
    <w:name w:val="Cross-reference"/>
    <w:rsid w:val="00C7789B"/>
    <w:rPr>
      <w:i/>
      <w:color w:val="FF0000"/>
    </w:rPr>
  </w:style>
  <w:style w:type="paragraph" w:styleId="BodyText3">
    <w:name w:val="Body Text 3"/>
    <w:basedOn w:val="Normal"/>
    <w:rsid w:val="00C7789B"/>
    <w:pPr>
      <w:keepLines/>
      <w:spacing w:after="200"/>
      <w:ind w:left="2948"/>
    </w:pPr>
    <w:rPr>
      <w:rFonts w:ascii="Arial" w:hAnsi="Arial"/>
      <w:snapToGrid w:val="0"/>
      <w:lang w:eastAsia="en-US"/>
    </w:rPr>
  </w:style>
  <w:style w:type="paragraph" w:styleId="Caption">
    <w:name w:val="caption"/>
    <w:next w:val="Paragraph"/>
    <w:uiPriority w:val="35"/>
    <w:qFormat/>
    <w:rsid w:val="00C7789B"/>
    <w:pPr>
      <w:tabs>
        <w:tab w:val="left" w:pos="4440"/>
        <w:tab w:val="left" w:pos="4680"/>
      </w:tabs>
      <w:spacing w:before="120" w:after="60"/>
      <w:ind w:left="920"/>
      <w:jc w:val="center"/>
    </w:pPr>
    <w:rPr>
      <w:rFonts w:ascii="Arial" w:hAnsi="Arial"/>
      <w:bCs/>
      <w:i/>
      <w:iCs/>
      <w:lang w:val="en-GB"/>
    </w:rPr>
  </w:style>
  <w:style w:type="character" w:customStyle="1" w:styleId="BoldandRed">
    <w:name w:val="Bold and Red"/>
    <w:rsid w:val="00C7789B"/>
    <w:rPr>
      <w:b/>
      <w:color w:val="FF0000"/>
    </w:rPr>
  </w:style>
  <w:style w:type="paragraph" w:styleId="BodyTextIndent3">
    <w:name w:val="Body Text Indent 3"/>
    <w:basedOn w:val="Normal"/>
    <w:rsid w:val="00C7789B"/>
    <w:pPr>
      <w:keepLines/>
      <w:spacing w:after="200"/>
      <w:ind w:left="3289"/>
    </w:pPr>
    <w:rPr>
      <w:rFonts w:ascii="Arial" w:hAnsi="Arial"/>
      <w:szCs w:val="16"/>
      <w:lang w:eastAsia="en-US"/>
    </w:rPr>
  </w:style>
  <w:style w:type="paragraph" w:customStyle="1" w:styleId="AuthorsNoteIndented1">
    <w:name w:val="Author's Note Indented 1"/>
    <w:basedOn w:val="Normal"/>
    <w:rsid w:val="00C7789B"/>
    <w:pPr>
      <w:keepLines/>
      <w:spacing w:after="200"/>
      <w:ind w:left="2608"/>
    </w:pPr>
    <w:rPr>
      <w:rFonts w:ascii="Arial" w:hAnsi="Arial"/>
      <w:color w:val="008000"/>
      <w:sz w:val="18"/>
      <w:lang w:eastAsia="en-US"/>
    </w:rPr>
  </w:style>
  <w:style w:type="paragraph" w:customStyle="1" w:styleId="AuthorsNoteIndented2">
    <w:name w:val="Author's Note Indented 2"/>
    <w:basedOn w:val="Normal"/>
    <w:rsid w:val="00C7789B"/>
    <w:pPr>
      <w:keepLines/>
      <w:spacing w:after="200"/>
      <w:ind w:left="2948"/>
    </w:pPr>
    <w:rPr>
      <w:rFonts w:ascii="Arial" w:hAnsi="Arial"/>
      <w:color w:val="008000"/>
      <w:sz w:val="18"/>
      <w:lang w:eastAsia="en-US"/>
    </w:rPr>
  </w:style>
  <w:style w:type="paragraph" w:customStyle="1" w:styleId="MobilePhoneText">
    <w:name w:val="Mobile Phone Text"/>
    <w:basedOn w:val="Normal"/>
    <w:rsid w:val="00C7789B"/>
    <w:pPr>
      <w:keepLines/>
      <w:tabs>
        <w:tab w:val="left" w:pos="85"/>
      </w:tabs>
    </w:pPr>
    <w:rPr>
      <w:rFonts w:ascii="Arial" w:hAnsi="Arial"/>
      <w:sz w:val="12"/>
      <w:lang w:eastAsia="en-US"/>
    </w:rPr>
  </w:style>
  <w:style w:type="paragraph" w:styleId="BlockText">
    <w:name w:val="Block Text"/>
    <w:basedOn w:val="Normal"/>
    <w:rsid w:val="00C7789B"/>
    <w:pPr>
      <w:keepLines/>
      <w:spacing w:after="200"/>
      <w:ind w:left="1440" w:right="1440"/>
    </w:pPr>
    <w:rPr>
      <w:rFonts w:ascii="Arial" w:hAnsi="Arial"/>
      <w:lang w:eastAsia="en-US"/>
    </w:rPr>
  </w:style>
  <w:style w:type="paragraph" w:styleId="BodyTextFirstIndent">
    <w:name w:val="Body Text First Indent"/>
    <w:basedOn w:val="Normal"/>
    <w:rsid w:val="00C7789B"/>
    <w:pPr>
      <w:keepLines/>
      <w:spacing w:after="200"/>
      <w:ind w:left="2608"/>
    </w:pPr>
    <w:rPr>
      <w:rFonts w:ascii="Arial" w:hAnsi="Arial"/>
      <w:lang w:eastAsia="en-US"/>
    </w:rPr>
  </w:style>
  <w:style w:type="paragraph" w:styleId="BodyTextFirstIndent2">
    <w:name w:val="Body Text First Indent 2"/>
    <w:basedOn w:val="Normal"/>
    <w:rsid w:val="00C7789B"/>
    <w:pPr>
      <w:keepLines/>
      <w:spacing w:after="200"/>
      <w:ind w:left="2948"/>
    </w:pPr>
    <w:rPr>
      <w:rFonts w:ascii="Arial" w:hAnsi="Arial"/>
      <w:lang w:eastAsia="en-US"/>
    </w:rPr>
  </w:style>
  <w:style w:type="paragraph" w:styleId="Closing">
    <w:name w:val="Closing"/>
    <w:basedOn w:val="Normal"/>
    <w:rsid w:val="00C7789B"/>
    <w:pPr>
      <w:keepLines/>
      <w:spacing w:after="200"/>
      <w:ind w:left="4252"/>
    </w:pPr>
    <w:rPr>
      <w:rFonts w:ascii="Arial" w:hAnsi="Arial"/>
      <w:lang w:eastAsia="en-US"/>
    </w:rPr>
  </w:style>
  <w:style w:type="paragraph" w:styleId="CommentText">
    <w:name w:val="annotation text"/>
    <w:basedOn w:val="Normal"/>
    <w:semiHidden/>
    <w:rsid w:val="00C7789B"/>
    <w:pPr>
      <w:keepLines/>
      <w:spacing w:after="200"/>
    </w:pPr>
    <w:rPr>
      <w:rFonts w:ascii="Arial" w:hAnsi="Arial"/>
      <w:lang w:eastAsia="en-US"/>
    </w:rPr>
  </w:style>
  <w:style w:type="paragraph" w:styleId="DocumentMap">
    <w:name w:val="Document Map"/>
    <w:basedOn w:val="Normal"/>
    <w:semiHidden/>
    <w:rsid w:val="00C7789B"/>
    <w:pPr>
      <w:keepLines/>
      <w:shd w:val="clear" w:color="auto" w:fill="000080"/>
      <w:spacing w:after="200"/>
    </w:pPr>
    <w:rPr>
      <w:rFonts w:ascii="Tahoma" w:hAnsi="Tahoma"/>
      <w:lang w:eastAsia="en-US"/>
    </w:rPr>
  </w:style>
  <w:style w:type="paragraph" w:styleId="EndnoteText">
    <w:name w:val="endnote text"/>
    <w:basedOn w:val="Normal"/>
    <w:semiHidden/>
    <w:rsid w:val="00C7789B"/>
    <w:pPr>
      <w:keepLines/>
      <w:spacing w:after="200"/>
    </w:pPr>
    <w:rPr>
      <w:rFonts w:ascii="Arial" w:hAnsi="Arial"/>
      <w:lang w:eastAsia="en-US"/>
    </w:rPr>
  </w:style>
  <w:style w:type="paragraph" w:styleId="EnvelopeAddress">
    <w:name w:val="envelope address"/>
    <w:basedOn w:val="Normal"/>
    <w:rsid w:val="00C7789B"/>
    <w:pPr>
      <w:keepLines/>
      <w:framePr w:w="7920" w:h="1980" w:hRule="exact" w:hSpace="180" w:wrap="auto" w:hAnchor="page" w:xAlign="center" w:yAlign="bottom"/>
      <w:spacing w:after="200"/>
      <w:ind w:left="2880"/>
    </w:pPr>
    <w:rPr>
      <w:rFonts w:ascii="Arial" w:hAnsi="Arial"/>
      <w:lang w:eastAsia="en-US"/>
    </w:rPr>
  </w:style>
  <w:style w:type="paragraph" w:styleId="EnvelopeReturn">
    <w:name w:val="envelope return"/>
    <w:basedOn w:val="Normal"/>
    <w:rsid w:val="00C7789B"/>
    <w:pPr>
      <w:keepLines/>
      <w:spacing w:after="200"/>
    </w:pPr>
    <w:rPr>
      <w:rFonts w:ascii="Arial" w:hAnsi="Arial"/>
      <w:lang w:eastAsia="en-US"/>
    </w:rPr>
  </w:style>
  <w:style w:type="paragraph" w:styleId="FootnoteText">
    <w:name w:val="footnote text"/>
    <w:basedOn w:val="Normal"/>
    <w:semiHidden/>
    <w:rsid w:val="00C7789B"/>
    <w:pPr>
      <w:keepLines/>
      <w:spacing w:after="200"/>
    </w:pPr>
    <w:rPr>
      <w:rFonts w:ascii="Arial" w:hAnsi="Arial"/>
      <w:lang w:eastAsia="en-US"/>
    </w:rPr>
  </w:style>
  <w:style w:type="paragraph" w:styleId="Index4">
    <w:name w:val="index 4"/>
    <w:basedOn w:val="Normal"/>
    <w:next w:val="Normal"/>
    <w:autoRedefine/>
    <w:semiHidden/>
    <w:rsid w:val="00C7789B"/>
    <w:pPr>
      <w:keepLines/>
      <w:spacing w:after="200"/>
      <w:ind w:left="800" w:hanging="200"/>
    </w:pPr>
    <w:rPr>
      <w:rFonts w:ascii="Arial" w:hAnsi="Arial"/>
      <w:lang w:eastAsia="en-US"/>
    </w:rPr>
  </w:style>
  <w:style w:type="paragraph" w:styleId="Index5">
    <w:name w:val="index 5"/>
    <w:basedOn w:val="Normal"/>
    <w:next w:val="Normal"/>
    <w:autoRedefine/>
    <w:semiHidden/>
    <w:rsid w:val="00C7789B"/>
    <w:pPr>
      <w:keepLines/>
      <w:spacing w:after="200"/>
      <w:ind w:left="1000" w:hanging="200"/>
    </w:pPr>
    <w:rPr>
      <w:rFonts w:ascii="Arial" w:hAnsi="Arial"/>
      <w:lang w:eastAsia="en-US"/>
    </w:rPr>
  </w:style>
  <w:style w:type="paragraph" w:styleId="Index6">
    <w:name w:val="index 6"/>
    <w:basedOn w:val="Normal"/>
    <w:next w:val="Normal"/>
    <w:autoRedefine/>
    <w:semiHidden/>
    <w:rsid w:val="00C7789B"/>
    <w:pPr>
      <w:keepLines/>
      <w:spacing w:after="200"/>
      <w:ind w:left="1200" w:hanging="200"/>
    </w:pPr>
    <w:rPr>
      <w:rFonts w:ascii="Arial" w:hAnsi="Arial"/>
      <w:lang w:eastAsia="en-US"/>
    </w:rPr>
  </w:style>
  <w:style w:type="paragraph" w:styleId="Index7">
    <w:name w:val="index 7"/>
    <w:basedOn w:val="Normal"/>
    <w:next w:val="Normal"/>
    <w:autoRedefine/>
    <w:semiHidden/>
    <w:rsid w:val="00C7789B"/>
    <w:pPr>
      <w:keepLines/>
      <w:spacing w:after="200"/>
      <w:ind w:left="1400" w:hanging="200"/>
    </w:pPr>
    <w:rPr>
      <w:rFonts w:ascii="Arial" w:hAnsi="Arial"/>
      <w:lang w:eastAsia="en-US"/>
    </w:rPr>
  </w:style>
  <w:style w:type="paragraph" w:styleId="Index8">
    <w:name w:val="index 8"/>
    <w:basedOn w:val="Normal"/>
    <w:next w:val="Normal"/>
    <w:autoRedefine/>
    <w:semiHidden/>
    <w:rsid w:val="00C7789B"/>
    <w:pPr>
      <w:keepLines/>
      <w:spacing w:after="200"/>
      <w:ind w:left="1600" w:hanging="200"/>
    </w:pPr>
    <w:rPr>
      <w:rFonts w:ascii="Arial" w:hAnsi="Arial"/>
      <w:lang w:eastAsia="en-US"/>
    </w:rPr>
  </w:style>
  <w:style w:type="paragraph" w:styleId="Index9">
    <w:name w:val="index 9"/>
    <w:basedOn w:val="Normal"/>
    <w:next w:val="Normal"/>
    <w:autoRedefine/>
    <w:semiHidden/>
    <w:rsid w:val="00C7789B"/>
    <w:pPr>
      <w:keepLines/>
      <w:spacing w:after="200"/>
      <w:ind w:left="1800" w:hanging="200"/>
    </w:pPr>
    <w:rPr>
      <w:rFonts w:ascii="Arial" w:hAnsi="Arial"/>
      <w:lang w:eastAsia="en-US"/>
    </w:rPr>
  </w:style>
  <w:style w:type="paragraph" w:styleId="List">
    <w:name w:val="List"/>
    <w:basedOn w:val="Normal"/>
    <w:rsid w:val="00C7789B"/>
    <w:pPr>
      <w:keepLines/>
      <w:spacing w:after="200"/>
      <w:ind w:left="283" w:hanging="283"/>
    </w:pPr>
    <w:rPr>
      <w:rFonts w:ascii="Arial" w:hAnsi="Arial"/>
      <w:lang w:eastAsia="en-US"/>
    </w:rPr>
  </w:style>
  <w:style w:type="paragraph" w:styleId="MacroText">
    <w:name w:val="macro"/>
    <w:semiHidden/>
    <w:rsid w:val="00C7789B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/>
      <w:lang w:val="en-GB"/>
    </w:rPr>
  </w:style>
  <w:style w:type="paragraph" w:styleId="MessageHeader">
    <w:name w:val="Message Header"/>
    <w:basedOn w:val="Normal"/>
    <w:rsid w:val="00C7789B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/>
      <w:ind w:left="1134" w:hanging="1134"/>
    </w:pPr>
    <w:rPr>
      <w:rFonts w:ascii="Arial" w:hAnsi="Arial"/>
      <w:lang w:eastAsia="en-US"/>
    </w:rPr>
  </w:style>
  <w:style w:type="paragraph" w:styleId="NoteHeading">
    <w:name w:val="Note Heading"/>
    <w:basedOn w:val="Normal"/>
    <w:next w:val="Normal"/>
    <w:rsid w:val="00C7789B"/>
    <w:pPr>
      <w:keepNext/>
      <w:keepLines/>
      <w:spacing w:after="200"/>
      <w:ind w:left="2268"/>
    </w:pPr>
    <w:rPr>
      <w:rFonts w:ascii="Arial" w:hAnsi="Arial"/>
      <w:b/>
      <w:color w:val="FF0000"/>
      <w:sz w:val="18"/>
      <w:lang w:eastAsia="en-US"/>
    </w:rPr>
  </w:style>
  <w:style w:type="paragraph" w:styleId="PlainText">
    <w:name w:val="Plain Text"/>
    <w:basedOn w:val="Normal"/>
    <w:rsid w:val="00C7789B"/>
    <w:pPr>
      <w:keepLines/>
      <w:spacing w:after="200"/>
    </w:pPr>
    <w:rPr>
      <w:rFonts w:ascii="Courier New" w:hAnsi="Courier New"/>
      <w:lang w:eastAsia="en-US"/>
    </w:rPr>
  </w:style>
  <w:style w:type="paragraph" w:styleId="Subtitle">
    <w:name w:val="Subtitle"/>
    <w:basedOn w:val="Normal"/>
    <w:qFormat/>
    <w:rsid w:val="00C7789B"/>
    <w:pPr>
      <w:keepLines/>
      <w:spacing w:after="60"/>
      <w:jc w:val="center"/>
      <w:outlineLvl w:val="1"/>
    </w:pPr>
    <w:rPr>
      <w:rFonts w:ascii="Arial" w:hAnsi="Arial"/>
      <w:lang w:eastAsia="en-US"/>
    </w:rPr>
  </w:style>
  <w:style w:type="paragraph" w:styleId="TableofAuthorities">
    <w:name w:val="table of authorities"/>
    <w:basedOn w:val="Normal"/>
    <w:next w:val="Normal"/>
    <w:semiHidden/>
    <w:rsid w:val="00C7789B"/>
    <w:pPr>
      <w:keepLines/>
      <w:spacing w:after="200"/>
      <w:ind w:left="200" w:hanging="200"/>
    </w:pPr>
    <w:rPr>
      <w:rFonts w:ascii="Arial" w:hAnsi="Arial"/>
      <w:lang w:eastAsia="en-US"/>
    </w:rPr>
  </w:style>
  <w:style w:type="paragraph" w:styleId="TableofFigures">
    <w:name w:val="table of figures"/>
    <w:basedOn w:val="Normal"/>
    <w:next w:val="Normal"/>
    <w:semiHidden/>
    <w:rsid w:val="00C7789B"/>
    <w:pPr>
      <w:keepLines/>
      <w:spacing w:after="200"/>
      <w:ind w:left="400" w:hanging="400"/>
    </w:pPr>
    <w:rPr>
      <w:rFonts w:ascii="Arial" w:hAnsi="Arial"/>
      <w:lang w:eastAsia="en-US"/>
    </w:rPr>
  </w:style>
  <w:style w:type="paragraph" w:styleId="TOAHeading">
    <w:name w:val="toa heading"/>
    <w:basedOn w:val="Normal"/>
    <w:next w:val="Normal"/>
    <w:semiHidden/>
    <w:rsid w:val="00C7789B"/>
    <w:pPr>
      <w:keepLines/>
      <w:spacing w:before="120" w:after="200"/>
    </w:pPr>
    <w:rPr>
      <w:rFonts w:ascii="Arial" w:hAnsi="Arial"/>
      <w:b/>
      <w:lang w:eastAsia="en-US"/>
    </w:rPr>
  </w:style>
  <w:style w:type="paragraph" w:customStyle="1" w:styleId="AuthorsNoteFullWidth">
    <w:name w:val="Author's Note Full Width"/>
    <w:basedOn w:val="Normal"/>
    <w:rsid w:val="00C7789B"/>
    <w:pPr>
      <w:keepLines/>
      <w:spacing w:after="200"/>
    </w:pPr>
    <w:rPr>
      <w:rFonts w:ascii="Arial" w:hAnsi="Arial"/>
      <w:color w:val="008000"/>
      <w:sz w:val="18"/>
      <w:lang w:eastAsia="en-US"/>
    </w:rPr>
  </w:style>
  <w:style w:type="paragraph" w:customStyle="1" w:styleId="AuthorsNoteFullWidthHidden">
    <w:name w:val="Author's Note Full Width (Hidden)"/>
    <w:basedOn w:val="AuthorsNoteFullWidth"/>
    <w:rsid w:val="00C7789B"/>
    <w:rPr>
      <w:vanish/>
    </w:rPr>
  </w:style>
  <w:style w:type="paragraph" w:customStyle="1" w:styleId="PictureIndented2KeepWithNext">
    <w:name w:val="Picture Indented 2 (Keep With Next)"/>
    <w:basedOn w:val="PictureIndented2"/>
    <w:rsid w:val="00C7789B"/>
    <w:pPr>
      <w:keepNext/>
    </w:pPr>
  </w:style>
  <w:style w:type="paragraph" w:customStyle="1" w:styleId="BulletedNoteIndented2">
    <w:name w:val="Bulleted Note Indented 2"/>
    <w:basedOn w:val="Normal"/>
    <w:rsid w:val="00C7789B"/>
    <w:pPr>
      <w:keepLines/>
      <w:numPr>
        <w:numId w:val="9"/>
      </w:numPr>
      <w:tabs>
        <w:tab w:val="clear" w:pos="3308"/>
        <w:tab w:val="left" w:pos="3289"/>
      </w:tabs>
      <w:spacing w:after="200"/>
    </w:pPr>
    <w:rPr>
      <w:rFonts w:ascii="Arial" w:hAnsi="Arial"/>
      <w:sz w:val="18"/>
      <w:lang w:eastAsia="en-US"/>
    </w:rPr>
  </w:style>
  <w:style w:type="paragraph" w:customStyle="1" w:styleId="StepIndented2">
    <w:name w:val="Step Indented 2"/>
    <w:basedOn w:val="Normal"/>
    <w:rsid w:val="00C7789B"/>
    <w:pPr>
      <w:keepLines/>
      <w:tabs>
        <w:tab w:val="left" w:pos="3289"/>
      </w:tabs>
      <w:spacing w:after="200"/>
      <w:ind w:left="3288" w:hanging="340"/>
    </w:pPr>
    <w:rPr>
      <w:rFonts w:ascii="Arial" w:hAnsi="Arial"/>
      <w:lang w:eastAsia="en-US"/>
    </w:rPr>
  </w:style>
  <w:style w:type="paragraph" w:customStyle="1" w:styleId="StepIndented2KeepWithNext">
    <w:name w:val="Step Indented 2 (Keep With Next)"/>
    <w:basedOn w:val="StepIndented2"/>
    <w:rsid w:val="00C7789B"/>
    <w:pPr>
      <w:keepNext/>
    </w:pPr>
  </w:style>
  <w:style w:type="paragraph" w:customStyle="1" w:styleId="NoteHeadingIndented2">
    <w:name w:val="Note Heading Indented 2"/>
    <w:basedOn w:val="Normal"/>
    <w:rsid w:val="00C7789B"/>
    <w:pPr>
      <w:keepNext/>
      <w:keepLines/>
      <w:spacing w:after="200"/>
      <w:ind w:left="2948"/>
    </w:pPr>
    <w:rPr>
      <w:rFonts w:ascii="Arial" w:hAnsi="Arial"/>
      <w:b/>
      <w:color w:val="FF0000"/>
      <w:sz w:val="18"/>
      <w:lang w:eastAsia="en-US"/>
    </w:rPr>
  </w:style>
  <w:style w:type="paragraph" w:customStyle="1" w:styleId="Appendix2NewPage">
    <w:name w:val="Appendix 2 (New Page)"/>
    <w:basedOn w:val="Heading2NewPage"/>
    <w:rsid w:val="00C7789B"/>
    <w:pPr>
      <w:numPr>
        <w:ilvl w:val="0"/>
        <w:numId w:val="0"/>
      </w:numPr>
    </w:pPr>
  </w:style>
  <w:style w:type="paragraph" w:customStyle="1" w:styleId="Heading2NewPage">
    <w:name w:val="Heading 2 (New Page)"/>
    <w:basedOn w:val="Heading2"/>
    <w:next w:val="Paragraph"/>
    <w:rsid w:val="00C7789B"/>
    <w:pPr>
      <w:pageBreakBefore/>
      <w:numPr>
        <w:numId w:val="2"/>
      </w:numPr>
      <w:spacing w:before="0"/>
    </w:pPr>
  </w:style>
  <w:style w:type="paragraph" w:customStyle="1" w:styleId="BulletedNoteIndented1">
    <w:name w:val="Bulleted Note Indented 1"/>
    <w:basedOn w:val="Normal"/>
    <w:rsid w:val="00C7789B"/>
    <w:pPr>
      <w:keepLines/>
      <w:numPr>
        <w:numId w:val="8"/>
      </w:numPr>
      <w:tabs>
        <w:tab w:val="clear" w:pos="3535"/>
        <w:tab w:val="left" w:pos="2948"/>
      </w:tabs>
      <w:spacing w:after="200"/>
      <w:ind w:left="2948" w:hanging="340"/>
    </w:pPr>
    <w:rPr>
      <w:rFonts w:ascii="Arial" w:hAnsi="Arial"/>
      <w:sz w:val="18"/>
      <w:lang w:eastAsia="en-US"/>
    </w:rPr>
  </w:style>
  <w:style w:type="paragraph" w:customStyle="1" w:styleId="NoteHeadingIndented1">
    <w:name w:val="Note Heading Indented 1"/>
    <w:basedOn w:val="Normal"/>
    <w:rsid w:val="00C7789B"/>
    <w:pPr>
      <w:keepNext/>
      <w:keepLines/>
      <w:spacing w:after="200"/>
      <w:ind w:left="2608"/>
    </w:pPr>
    <w:rPr>
      <w:rFonts w:ascii="Arial" w:hAnsi="Arial"/>
      <w:b/>
      <w:color w:val="FF0000"/>
      <w:sz w:val="18"/>
      <w:lang w:eastAsia="en-US"/>
    </w:rPr>
  </w:style>
  <w:style w:type="paragraph" w:customStyle="1" w:styleId="TellUsBullet">
    <w:name w:val="Tell Us Bullet"/>
    <w:basedOn w:val="Normal"/>
    <w:rsid w:val="00C7789B"/>
    <w:pPr>
      <w:keepLines/>
      <w:numPr>
        <w:numId w:val="14"/>
      </w:numPr>
      <w:tabs>
        <w:tab w:val="clear" w:pos="360"/>
        <w:tab w:val="left" w:pos="227"/>
      </w:tabs>
      <w:spacing w:after="160"/>
      <w:ind w:right="4536"/>
      <w:jc w:val="both"/>
    </w:pPr>
    <w:rPr>
      <w:rFonts w:ascii="Arial Narrow" w:hAnsi="Arial Narrow"/>
      <w:sz w:val="18"/>
      <w:lang w:eastAsia="en-US"/>
    </w:rPr>
  </w:style>
  <w:style w:type="paragraph" w:customStyle="1" w:styleId="ParagraphLandscape">
    <w:name w:val="Paragraph (Landscape)"/>
    <w:basedOn w:val="Paragraph"/>
    <w:rsid w:val="00C7789B"/>
  </w:style>
  <w:style w:type="paragraph" w:customStyle="1" w:styleId="Heading1Continuous">
    <w:name w:val="Heading 1 (Continuous)"/>
    <w:basedOn w:val="Heading1"/>
    <w:next w:val="Paragraph"/>
    <w:link w:val="Heading1ContinuousChar"/>
    <w:rsid w:val="00205305"/>
    <w:pPr>
      <w:pageBreakBefore w:val="0"/>
      <w:spacing w:before="240"/>
    </w:pPr>
  </w:style>
  <w:style w:type="character" w:customStyle="1" w:styleId="Heading1ContinuousChar">
    <w:name w:val="Heading 1 (Continuous) Char"/>
    <w:basedOn w:val="Heading1Char"/>
    <w:link w:val="Heading1Continuous"/>
    <w:rsid w:val="007F1E6C"/>
    <w:rPr>
      <w:rFonts w:ascii="Arial Narrow" w:hAnsi="Arial Narrow" w:cstheme="minorHAnsi"/>
      <w:noProof/>
      <w:color w:val="FF0000"/>
      <w:sz w:val="44"/>
      <w:lang w:val="en-GB" w:eastAsia="en-GB"/>
    </w:rPr>
  </w:style>
  <w:style w:type="paragraph" w:customStyle="1" w:styleId="Appendix1Continuous">
    <w:name w:val="Appendix 1 (Continuous)"/>
    <w:basedOn w:val="Heading1Continuous"/>
    <w:rsid w:val="00C7789B"/>
    <w:pPr>
      <w:numPr>
        <w:numId w:val="1"/>
      </w:numPr>
    </w:pPr>
  </w:style>
  <w:style w:type="paragraph" w:customStyle="1" w:styleId="Title2GuideType">
    <w:name w:val="Title 2 (Guide Type)"/>
    <w:basedOn w:val="Normal"/>
    <w:rsid w:val="00C7789B"/>
    <w:pPr>
      <w:keepLines/>
      <w:spacing w:before="900"/>
      <w:ind w:left="1418"/>
      <w:jc w:val="right"/>
    </w:pPr>
    <w:rPr>
      <w:rFonts w:ascii="Arial Narrow" w:hAnsi="Arial Narrow"/>
      <w:sz w:val="52"/>
      <w:szCs w:val="48"/>
      <w:lang w:eastAsia="en-US"/>
    </w:rPr>
  </w:style>
  <w:style w:type="paragraph" w:customStyle="1" w:styleId="TableCaption">
    <w:name w:val="Table Caption"/>
    <w:basedOn w:val="Normal"/>
    <w:rsid w:val="00C7789B"/>
    <w:pPr>
      <w:keepNext/>
      <w:keepLines/>
      <w:spacing w:before="80" w:after="80"/>
      <w:ind w:left="2268"/>
    </w:pPr>
    <w:rPr>
      <w:rFonts w:ascii="Arial Narrow" w:hAnsi="Arial Narrow"/>
      <w:lang w:eastAsia="en-US"/>
    </w:rPr>
  </w:style>
  <w:style w:type="paragraph" w:customStyle="1" w:styleId="Title1ProjectName">
    <w:name w:val="Title 1 (Project Name)"/>
    <w:basedOn w:val="Normal"/>
    <w:rsid w:val="00C7789B"/>
    <w:pPr>
      <w:keepLines/>
      <w:spacing w:before="2160"/>
      <w:ind w:left="1418"/>
      <w:jc w:val="right"/>
    </w:pPr>
    <w:rPr>
      <w:rFonts w:ascii="Arial Narrow" w:hAnsi="Arial Narrow"/>
      <w:sz w:val="56"/>
      <w:szCs w:val="40"/>
      <w:lang w:eastAsia="en-US"/>
    </w:rPr>
  </w:style>
  <w:style w:type="paragraph" w:customStyle="1" w:styleId="Title3VersionNumber">
    <w:name w:val="Title 3 (Version Number)"/>
    <w:basedOn w:val="Normal"/>
    <w:rsid w:val="00C7789B"/>
    <w:pPr>
      <w:keepLines/>
      <w:spacing w:before="1440"/>
      <w:ind w:left="1418"/>
      <w:jc w:val="right"/>
    </w:pPr>
    <w:rPr>
      <w:rFonts w:ascii="Arial Narrow" w:hAnsi="Arial Narrow"/>
      <w:sz w:val="40"/>
      <w:szCs w:val="32"/>
      <w:lang w:eastAsia="en-US"/>
    </w:rPr>
  </w:style>
  <w:style w:type="character" w:customStyle="1" w:styleId="PictureTableNumber">
    <w:name w:val="Picture/Table Number"/>
    <w:rsid w:val="00C7789B"/>
    <w:rPr>
      <w:smallCaps/>
      <w:color w:val="FF0000"/>
    </w:rPr>
  </w:style>
  <w:style w:type="paragraph" w:customStyle="1" w:styleId="CodeIndented1">
    <w:name w:val="Code Indented 1"/>
    <w:basedOn w:val="Normal"/>
    <w:rsid w:val="00C7789B"/>
    <w:pPr>
      <w:keepLines/>
      <w:spacing w:before="120" w:after="320"/>
      <w:ind w:left="2608"/>
    </w:pPr>
    <w:rPr>
      <w:rFonts w:ascii="Andale Mono" w:hAnsi="Andale Mono"/>
      <w:sz w:val="16"/>
      <w:lang w:eastAsia="en-US"/>
    </w:rPr>
  </w:style>
  <w:style w:type="paragraph" w:customStyle="1" w:styleId="CodeIndented2">
    <w:name w:val="Code Indented 2"/>
    <w:basedOn w:val="Normal"/>
    <w:rsid w:val="00C7789B"/>
    <w:pPr>
      <w:keepLines/>
      <w:spacing w:before="120" w:after="320"/>
      <w:ind w:left="2948"/>
    </w:pPr>
    <w:rPr>
      <w:rFonts w:ascii="Andale Mono" w:hAnsi="Andale Mono"/>
      <w:sz w:val="16"/>
      <w:lang w:eastAsia="en-US"/>
    </w:rPr>
  </w:style>
  <w:style w:type="paragraph" w:customStyle="1" w:styleId="BulletIndented2">
    <w:name w:val="Bullet Indented 2"/>
    <w:basedOn w:val="Normal"/>
    <w:rsid w:val="00C7789B"/>
    <w:pPr>
      <w:keepLines/>
      <w:numPr>
        <w:numId w:val="6"/>
      </w:numPr>
      <w:tabs>
        <w:tab w:val="clear" w:pos="3875"/>
        <w:tab w:val="left" w:pos="3289"/>
      </w:tabs>
      <w:spacing w:after="200"/>
      <w:ind w:left="3288" w:hanging="340"/>
    </w:pPr>
    <w:rPr>
      <w:rFonts w:ascii="Arial" w:hAnsi="Arial"/>
      <w:lang w:eastAsia="en-US"/>
    </w:rPr>
  </w:style>
  <w:style w:type="paragraph" w:customStyle="1" w:styleId="NoteIndented2KeepWithNext">
    <w:name w:val="Note Indented 2 (Keep With Next)"/>
    <w:basedOn w:val="NoteIndented2"/>
    <w:rsid w:val="00C7789B"/>
    <w:pPr>
      <w:keepNext/>
    </w:pPr>
  </w:style>
  <w:style w:type="paragraph" w:customStyle="1" w:styleId="Appendix2">
    <w:name w:val="Appendix 2"/>
    <w:basedOn w:val="Heading2"/>
    <w:rsid w:val="00C7789B"/>
    <w:pPr>
      <w:numPr>
        <w:numId w:val="15"/>
      </w:numPr>
    </w:pPr>
  </w:style>
  <w:style w:type="paragraph" w:styleId="BodyTextIndent">
    <w:name w:val="Body Text Indent"/>
    <w:basedOn w:val="Normal"/>
    <w:rsid w:val="00C7789B"/>
    <w:pPr>
      <w:keepLines/>
      <w:spacing w:after="200"/>
      <w:ind w:left="2608"/>
    </w:pPr>
    <w:rPr>
      <w:rFonts w:ascii="Arial" w:hAnsi="Arial"/>
      <w:lang w:eastAsia="en-US"/>
    </w:rPr>
  </w:style>
  <w:style w:type="paragraph" w:customStyle="1" w:styleId="BulletedNoteIndented2KeepWithNext">
    <w:name w:val="Bulleted Note Indented 2 (Keep With Next)"/>
    <w:basedOn w:val="BulletedNoteIndented2"/>
    <w:rsid w:val="00C7789B"/>
    <w:pPr>
      <w:keepNext/>
      <w:numPr>
        <w:numId w:val="0"/>
      </w:numPr>
      <w:tabs>
        <w:tab w:val="left" w:pos="3289"/>
      </w:tabs>
      <w:ind w:left="3288" w:hanging="340"/>
    </w:pPr>
  </w:style>
  <w:style w:type="paragraph" w:customStyle="1" w:styleId="PictureIndented3KeepWithNext">
    <w:name w:val="Picture Indented 3 (Keep With Next)"/>
    <w:basedOn w:val="PictureIndented3"/>
    <w:rsid w:val="00C7789B"/>
    <w:pPr>
      <w:keepNext/>
    </w:pPr>
  </w:style>
  <w:style w:type="paragraph" w:styleId="BodyTextIndent2">
    <w:name w:val="Body Text Indent 2"/>
    <w:basedOn w:val="Normal"/>
    <w:rsid w:val="00C7789B"/>
    <w:pPr>
      <w:keepLines/>
      <w:spacing w:after="200"/>
      <w:ind w:left="2948"/>
    </w:pPr>
    <w:rPr>
      <w:rFonts w:ascii="Arial" w:hAnsi="Arial"/>
      <w:lang w:eastAsia="en-US"/>
    </w:rPr>
  </w:style>
  <w:style w:type="paragraph" w:customStyle="1" w:styleId="BulletIndented2KeepWithNext">
    <w:name w:val="Bullet Indented 2 (Keep With Next)"/>
    <w:basedOn w:val="BulletIndented2"/>
    <w:rsid w:val="00C7789B"/>
    <w:pPr>
      <w:keepNext/>
      <w:numPr>
        <w:numId w:val="0"/>
      </w:numPr>
      <w:ind w:left="3288" w:hanging="340"/>
    </w:pPr>
  </w:style>
  <w:style w:type="paragraph" w:customStyle="1" w:styleId="PictureCaptionIndented1">
    <w:name w:val="Picture Caption Indented 1"/>
    <w:basedOn w:val="PictureCaption"/>
    <w:next w:val="Normal"/>
    <w:rsid w:val="00C7789B"/>
    <w:pPr>
      <w:ind w:left="2608"/>
    </w:pPr>
  </w:style>
  <w:style w:type="paragraph" w:customStyle="1" w:styleId="PictureCaptionIndented2">
    <w:name w:val="Picture Caption Indented 2"/>
    <w:basedOn w:val="PictureCaption"/>
    <w:next w:val="Normal"/>
    <w:rsid w:val="00C7789B"/>
    <w:pPr>
      <w:ind w:left="2948"/>
    </w:pPr>
  </w:style>
  <w:style w:type="paragraph" w:customStyle="1" w:styleId="PictureCaptionIndented3">
    <w:name w:val="Picture Caption Indented 3"/>
    <w:basedOn w:val="PictureCaption"/>
    <w:next w:val="Normal"/>
    <w:rsid w:val="00C7789B"/>
    <w:pPr>
      <w:ind w:left="3289"/>
    </w:pPr>
  </w:style>
  <w:style w:type="paragraph" w:customStyle="1" w:styleId="TableCaptionIndented1">
    <w:name w:val="Table Caption Indented 1"/>
    <w:basedOn w:val="TableCaption"/>
    <w:rsid w:val="00C7789B"/>
    <w:pPr>
      <w:ind w:left="2608"/>
    </w:pPr>
  </w:style>
  <w:style w:type="paragraph" w:customStyle="1" w:styleId="TableCaptionIndented2">
    <w:name w:val="Table Caption Indented 2"/>
    <w:basedOn w:val="TableCaption"/>
    <w:rsid w:val="00C7789B"/>
    <w:pPr>
      <w:ind w:left="2948"/>
    </w:pPr>
  </w:style>
  <w:style w:type="paragraph" w:customStyle="1" w:styleId="TableCaptionIndented3">
    <w:name w:val="Table Caption Indented 3"/>
    <w:basedOn w:val="TableCaption"/>
    <w:rsid w:val="00C7789B"/>
    <w:pPr>
      <w:ind w:left="3289"/>
    </w:pPr>
  </w:style>
  <w:style w:type="paragraph" w:customStyle="1" w:styleId="BulletedNoteIndented1KeepWithNext">
    <w:name w:val="Bulleted Note Indented 1 (Keep With Next)"/>
    <w:basedOn w:val="BulletedNoteIndented1"/>
    <w:rsid w:val="00C7789B"/>
    <w:pPr>
      <w:keepNext/>
      <w:numPr>
        <w:numId w:val="0"/>
      </w:numPr>
      <w:ind w:left="2948" w:hanging="340"/>
    </w:pPr>
  </w:style>
  <w:style w:type="paragraph" w:customStyle="1" w:styleId="PictureFullWidthKeepWithNext">
    <w:name w:val="Picture Full Width (Keep With Next)"/>
    <w:basedOn w:val="PictureFullWidth"/>
    <w:rsid w:val="00C7789B"/>
    <w:pPr>
      <w:keepNext/>
    </w:pPr>
  </w:style>
  <w:style w:type="paragraph" w:customStyle="1" w:styleId="NoteIndented3">
    <w:name w:val="Note Indented 3"/>
    <w:basedOn w:val="Normal"/>
    <w:rsid w:val="00C7789B"/>
    <w:pPr>
      <w:keepLines/>
      <w:spacing w:after="200"/>
      <w:ind w:left="3289"/>
    </w:pPr>
    <w:rPr>
      <w:rFonts w:ascii="Arial" w:hAnsi="Arial"/>
      <w:sz w:val="18"/>
      <w:lang w:eastAsia="en-US"/>
    </w:rPr>
  </w:style>
  <w:style w:type="paragraph" w:customStyle="1" w:styleId="NoteIndented3KeepWithNext">
    <w:name w:val="Note Indented 3 (Keep With Next)"/>
    <w:basedOn w:val="NoteIndented3"/>
    <w:rsid w:val="00C7789B"/>
    <w:pPr>
      <w:keepNext/>
    </w:pPr>
  </w:style>
  <w:style w:type="paragraph" w:customStyle="1" w:styleId="Caution">
    <w:name w:val="Caution"/>
    <w:basedOn w:val="Paragraph"/>
    <w:next w:val="Paragraph"/>
    <w:rsid w:val="00C7789B"/>
    <w:pPr>
      <w:keepLines w:val="0"/>
      <w:pBdr>
        <w:top w:val="single" w:sz="4" w:space="1" w:color="auto"/>
        <w:bottom w:val="single" w:sz="4" w:space="1" w:color="auto"/>
      </w:pBdr>
    </w:pPr>
  </w:style>
  <w:style w:type="paragraph" w:customStyle="1" w:styleId="CautionKeepWithNext">
    <w:name w:val="Caution (Keep With Next)"/>
    <w:basedOn w:val="Caution"/>
    <w:rsid w:val="00C7789B"/>
    <w:pPr>
      <w:keepNext/>
    </w:pPr>
  </w:style>
  <w:style w:type="paragraph" w:customStyle="1" w:styleId="CautionIndented1">
    <w:name w:val="Caution Indented 1"/>
    <w:basedOn w:val="Normal"/>
    <w:rsid w:val="00C7789B"/>
    <w:pPr>
      <w:keepLines/>
      <w:spacing w:after="200"/>
      <w:ind w:left="2608"/>
    </w:pPr>
    <w:rPr>
      <w:rFonts w:ascii="Arial" w:hAnsi="Arial"/>
      <w:sz w:val="18"/>
      <w:lang w:eastAsia="en-US"/>
    </w:rPr>
  </w:style>
  <w:style w:type="paragraph" w:customStyle="1" w:styleId="CautionIndented1KeepWithNext">
    <w:name w:val="Caution Indented 1 (Keep With Next)"/>
    <w:basedOn w:val="CautionIndented1"/>
    <w:rsid w:val="00C7789B"/>
    <w:pPr>
      <w:keepNext/>
    </w:pPr>
  </w:style>
  <w:style w:type="paragraph" w:customStyle="1" w:styleId="CautionIndented2">
    <w:name w:val="Caution Indented 2"/>
    <w:basedOn w:val="Normal"/>
    <w:rsid w:val="00C7789B"/>
    <w:pPr>
      <w:keepLines/>
      <w:spacing w:after="200"/>
      <w:ind w:left="2948"/>
    </w:pPr>
    <w:rPr>
      <w:rFonts w:ascii="Arial" w:hAnsi="Arial"/>
      <w:sz w:val="18"/>
      <w:lang w:eastAsia="en-US"/>
    </w:rPr>
  </w:style>
  <w:style w:type="paragraph" w:customStyle="1" w:styleId="CautionIndented2KeepWithNext">
    <w:name w:val="Caution Indented 2 (Keep With Next)"/>
    <w:basedOn w:val="CautionIndented2"/>
    <w:rsid w:val="00C7789B"/>
    <w:pPr>
      <w:keepNext/>
    </w:pPr>
  </w:style>
  <w:style w:type="paragraph" w:customStyle="1" w:styleId="CautionIndented3">
    <w:name w:val="Caution Indented 3"/>
    <w:basedOn w:val="Normal"/>
    <w:rsid w:val="00C7789B"/>
    <w:pPr>
      <w:keepLines/>
      <w:spacing w:after="200"/>
      <w:ind w:left="3289"/>
    </w:pPr>
    <w:rPr>
      <w:rFonts w:ascii="Arial" w:hAnsi="Arial"/>
      <w:sz w:val="18"/>
      <w:lang w:eastAsia="en-US"/>
    </w:rPr>
  </w:style>
  <w:style w:type="paragraph" w:customStyle="1" w:styleId="CautionIndented3KeepWithNext">
    <w:name w:val="Caution Indented 3 (Keep With Next)"/>
    <w:basedOn w:val="CautionIndented3"/>
    <w:rsid w:val="00C7789B"/>
    <w:pPr>
      <w:keepNext/>
    </w:pPr>
  </w:style>
  <w:style w:type="paragraph" w:customStyle="1" w:styleId="Important">
    <w:name w:val="Important"/>
    <w:basedOn w:val="Paragraph"/>
    <w:next w:val="Paragraph"/>
    <w:rsid w:val="00C7789B"/>
    <w:pPr>
      <w:pBdr>
        <w:top w:val="single" w:sz="4" w:space="1" w:color="auto"/>
        <w:bottom w:val="single" w:sz="4" w:space="1" w:color="auto"/>
      </w:pBdr>
    </w:pPr>
  </w:style>
  <w:style w:type="paragraph" w:customStyle="1" w:styleId="ImportantKeepWithNext">
    <w:name w:val="Important (Keep With Next)"/>
    <w:basedOn w:val="Important"/>
    <w:rsid w:val="00C7789B"/>
    <w:pPr>
      <w:keepNext/>
    </w:pPr>
  </w:style>
  <w:style w:type="paragraph" w:customStyle="1" w:styleId="ImportantIndented1">
    <w:name w:val="Important Indented 1"/>
    <w:basedOn w:val="Normal"/>
    <w:rsid w:val="00C7789B"/>
    <w:pPr>
      <w:keepLines/>
      <w:spacing w:after="200"/>
      <w:ind w:left="2608"/>
    </w:pPr>
    <w:rPr>
      <w:rFonts w:ascii="Arial" w:hAnsi="Arial"/>
      <w:sz w:val="18"/>
      <w:lang w:eastAsia="en-US"/>
    </w:rPr>
  </w:style>
  <w:style w:type="paragraph" w:customStyle="1" w:styleId="ImportantIndented1KeepWithNext">
    <w:name w:val="Important Indented 1 (Keep With Next)"/>
    <w:basedOn w:val="ImportantIndented1"/>
    <w:rsid w:val="00C7789B"/>
    <w:pPr>
      <w:keepNext/>
    </w:pPr>
  </w:style>
  <w:style w:type="paragraph" w:customStyle="1" w:styleId="ImportantIndented2">
    <w:name w:val="Important Indented 2"/>
    <w:basedOn w:val="Normal"/>
    <w:rsid w:val="00C7789B"/>
    <w:pPr>
      <w:keepLines/>
      <w:spacing w:after="200"/>
      <w:ind w:left="2948"/>
    </w:pPr>
    <w:rPr>
      <w:rFonts w:ascii="Arial" w:hAnsi="Arial"/>
      <w:sz w:val="18"/>
      <w:lang w:eastAsia="en-US"/>
    </w:rPr>
  </w:style>
  <w:style w:type="paragraph" w:customStyle="1" w:styleId="ImportantIndented2KeepWithNext">
    <w:name w:val="Important Indented 2 (Keep With Next)"/>
    <w:basedOn w:val="ImportantIndented2"/>
    <w:rsid w:val="00C7789B"/>
    <w:pPr>
      <w:keepNext/>
    </w:pPr>
  </w:style>
  <w:style w:type="paragraph" w:customStyle="1" w:styleId="ImportantIndented3">
    <w:name w:val="Important Indented 3"/>
    <w:basedOn w:val="Normal"/>
    <w:rsid w:val="00C7789B"/>
    <w:pPr>
      <w:keepLines/>
      <w:spacing w:after="200"/>
      <w:ind w:left="3289"/>
    </w:pPr>
    <w:rPr>
      <w:rFonts w:ascii="Arial" w:hAnsi="Arial"/>
      <w:sz w:val="18"/>
      <w:lang w:eastAsia="en-US"/>
    </w:rPr>
  </w:style>
  <w:style w:type="paragraph" w:customStyle="1" w:styleId="ImportantIndented3KeepWithNext">
    <w:name w:val="Important Indented 3 (Keep With Next)"/>
    <w:basedOn w:val="ImportantIndented3"/>
    <w:rsid w:val="00C7789B"/>
    <w:pPr>
      <w:keepNext/>
    </w:pPr>
  </w:style>
  <w:style w:type="paragraph" w:customStyle="1" w:styleId="CautionTable">
    <w:name w:val="Caution (Table)"/>
    <w:basedOn w:val="Normal"/>
    <w:rsid w:val="00C7789B"/>
    <w:pPr>
      <w:keepLines/>
      <w:spacing w:after="200"/>
    </w:pPr>
    <w:rPr>
      <w:rFonts w:ascii="Arial" w:hAnsi="Arial"/>
      <w:sz w:val="17"/>
      <w:lang w:eastAsia="en-US"/>
    </w:rPr>
  </w:style>
  <w:style w:type="paragraph" w:customStyle="1" w:styleId="ImportantTable">
    <w:name w:val="Important (Table)"/>
    <w:basedOn w:val="Normal"/>
    <w:rsid w:val="00C7789B"/>
    <w:pPr>
      <w:keepLines/>
      <w:spacing w:after="200"/>
    </w:pPr>
    <w:rPr>
      <w:rFonts w:ascii="Arial" w:hAnsi="Arial"/>
      <w:sz w:val="17"/>
      <w:lang w:eastAsia="en-US"/>
    </w:rPr>
  </w:style>
  <w:style w:type="paragraph" w:customStyle="1" w:styleId="TipTable">
    <w:name w:val="Tip (Table)"/>
    <w:basedOn w:val="Normal"/>
    <w:rsid w:val="00C7789B"/>
    <w:pPr>
      <w:keepLines/>
      <w:spacing w:after="200"/>
    </w:pPr>
    <w:rPr>
      <w:rFonts w:ascii="Arial" w:hAnsi="Arial"/>
      <w:sz w:val="17"/>
      <w:lang w:eastAsia="en-US"/>
    </w:rPr>
  </w:style>
  <w:style w:type="paragraph" w:customStyle="1" w:styleId="WarningTable">
    <w:name w:val="Warning (Table)"/>
    <w:basedOn w:val="Normal"/>
    <w:rsid w:val="00C7789B"/>
    <w:pPr>
      <w:keepLines/>
      <w:spacing w:after="200"/>
    </w:pPr>
    <w:rPr>
      <w:rFonts w:ascii="Arial" w:hAnsi="Arial"/>
      <w:sz w:val="17"/>
      <w:lang w:eastAsia="en-US"/>
    </w:rPr>
  </w:style>
  <w:style w:type="paragraph" w:customStyle="1" w:styleId="Tip">
    <w:name w:val="Tip"/>
    <w:basedOn w:val="Paragraph"/>
    <w:next w:val="Paragraph"/>
    <w:rsid w:val="00C7789B"/>
    <w:pPr>
      <w:keepLines w:val="0"/>
      <w:pBdr>
        <w:top w:val="single" w:sz="4" w:space="1" w:color="auto"/>
        <w:bottom w:val="single" w:sz="4" w:space="1" w:color="auto"/>
      </w:pBdr>
      <w:tabs>
        <w:tab w:val="left" w:pos="3000"/>
      </w:tabs>
    </w:pPr>
  </w:style>
  <w:style w:type="paragraph" w:customStyle="1" w:styleId="TipKeepWithNext">
    <w:name w:val="Tip (Keep With Next)"/>
    <w:basedOn w:val="Tip"/>
    <w:rsid w:val="00C7789B"/>
    <w:pPr>
      <w:keepNext/>
    </w:pPr>
  </w:style>
  <w:style w:type="paragraph" w:customStyle="1" w:styleId="TipIndented1">
    <w:name w:val="Tip Indented 1"/>
    <w:basedOn w:val="Normal"/>
    <w:rsid w:val="00C7789B"/>
    <w:pPr>
      <w:keepLines/>
      <w:spacing w:after="200"/>
      <w:ind w:left="2608"/>
    </w:pPr>
    <w:rPr>
      <w:rFonts w:ascii="Arial" w:hAnsi="Arial"/>
      <w:sz w:val="18"/>
      <w:lang w:eastAsia="en-US"/>
    </w:rPr>
  </w:style>
  <w:style w:type="paragraph" w:customStyle="1" w:styleId="TipIndented1KeepWithNext">
    <w:name w:val="Tip Indented 1 (Keep With Next)"/>
    <w:basedOn w:val="TipIndented1"/>
    <w:rsid w:val="00C7789B"/>
    <w:pPr>
      <w:keepNext/>
    </w:pPr>
  </w:style>
  <w:style w:type="paragraph" w:customStyle="1" w:styleId="TipIndented2">
    <w:name w:val="Tip Indented 2"/>
    <w:basedOn w:val="Normal"/>
    <w:rsid w:val="00C7789B"/>
    <w:pPr>
      <w:keepLines/>
      <w:spacing w:after="200"/>
      <w:ind w:left="2948"/>
    </w:pPr>
    <w:rPr>
      <w:rFonts w:ascii="Arial" w:hAnsi="Arial"/>
      <w:sz w:val="18"/>
      <w:lang w:eastAsia="en-US"/>
    </w:rPr>
  </w:style>
  <w:style w:type="paragraph" w:customStyle="1" w:styleId="TipIndented2KeepWithNext">
    <w:name w:val="Tip Indented 2 (Keep With Next)"/>
    <w:basedOn w:val="TipIndented2"/>
    <w:rsid w:val="00C7789B"/>
    <w:pPr>
      <w:keepNext/>
    </w:pPr>
  </w:style>
  <w:style w:type="paragraph" w:customStyle="1" w:styleId="TipIndented3">
    <w:name w:val="Tip Indented 3"/>
    <w:basedOn w:val="Normal"/>
    <w:rsid w:val="00C7789B"/>
    <w:pPr>
      <w:keepLines/>
      <w:spacing w:after="200"/>
      <w:ind w:left="3289"/>
    </w:pPr>
    <w:rPr>
      <w:rFonts w:ascii="Arial" w:hAnsi="Arial"/>
      <w:sz w:val="18"/>
      <w:lang w:eastAsia="en-US"/>
    </w:rPr>
  </w:style>
  <w:style w:type="paragraph" w:customStyle="1" w:styleId="TipIndented3KeepWithNext">
    <w:name w:val="Tip Indented 3 (Keep With Next)"/>
    <w:basedOn w:val="TipIndented3"/>
    <w:rsid w:val="00C7789B"/>
    <w:pPr>
      <w:keepNext/>
    </w:pPr>
  </w:style>
  <w:style w:type="paragraph" w:customStyle="1" w:styleId="Appendix4">
    <w:name w:val="Appendix 4"/>
    <w:basedOn w:val="Heading4"/>
    <w:rsid w:val="00C7789B"/>
    <w:pPr>
      <w:numPr>
        <w:ilvl w:val="0"/>
        <w:numId w:val="0"/>
      </w:numPr>
      <w:ind w:firstLine="2268"/>
    </w:pPr>
  </w:style>
  <w:style w:type="paragraph" w:customStyle="1" w:styleId="Warning">
    <w:name w:val="Warning"/>
    <w:basedOn w:val="Paragraph"/>
    <w:next w:val="Paragraph"/>
    <w:rsid w:val="00C7789B"/>
    <w:pPr>
      <w:keepLines w:val="0"/>
      <w:pBdr>
        <w:top w:val="single" w:sz="4" w:space="1" w:color="auto"/>
        <w:bottom w:val="single" w:sz="4" w:space="1" w:color="auto"/>
      </w:pBdr>
    </w:pPr>
  </w:style>
  <w:style w:type="paragraph" w:customStyle="1" w:styleId="WarningKeepWithNext">
    <w:name w:val="Warning (Keep With Next)"/>
    <w:basedOn w:val="Warning"/>
    <w:rsid w:val="00C7789B"/>
    <w:pPr>
      <w:keepNext/>
    </w:pPr>
  </w:style>
  <w:style w:type="paragraph" w:customStyle="1" w:styleId="WarningIndented1">
    <w:name w:val="Warning Indented 1"/>
    <w:basedOn w:val="Normal"/>
    <w:rsid w:val="00C7789B"/>
    <w:pPr>
      <w:keepLines/>
      <w:spacing w:after="200"/>
      <w:ind w:left="2608"/>
    </w:pPr>
    <w:rPr>
      <w:rFonts w:ascii="Arial" w:hAnsi="Arial"/>
      <w:sz w:val="18"/>
      <w:lang w:eastAsia="en-US"/>
    </w:rPr>
  </w:style>
  <w:style w:type="paragraph" w:customStyle="1" w:styleId="WarningIndented1KeepWithNext">
    <w:name w:val="Warning Indented 1 (Keep With Next)"/>
    <w:basedOn w:val="WarningIndented1"/>
    <w:rsid w:val="00C7789B"/>
    <w:pPr>
      <w:keepNext/>
    </w:pPr>
  </w:style>
  <w:style w:type="paragraph" w:customStyle="1" w:styleId="WarningIndented2">
    <w:name w:val="Warning Indented 2"/>
    <w:basedOn w:val="Normal"/>
    <w:rsid w:val="00C7789B"/>
    <w:pPr>
      <w:keepLines/>
      <w:spacing w:after="200"/>
      <w:ind w:left="2948"/>
    </w:pPr>
    <w:rPr>
      <w:rFonts w:ascii="Arial" w:hAnsi="Arial"/>
      <w:sz w:val="18"/>
      <w:lang w:eastAsia="en-US"/>
    </w:rPr>
  </w:style>
  <w:style w:type="paragraph" w:customStyle="1" w:styleId="WarningIndented2KeepWithNext">
    <w:name w:val="Warning Indented 2 (Keep With Next)"/>
    <w:basedOn w:val="WarningIndented2"/>
    <w:rsid w:val="00C7789B"/>
    <w:pPr>
      <w:keepNext/>
    </w:pPr>
  </w:style>
  <w:style w:type="paragraph" w:customStyle="1" w:styleId="WarningIndented3">
    <w:name w:val="Warning Indented 3"/>
    <w:basedOn w:val="Normal"/>
    <w:rsid w:val="00C7789B"/>
    <w:pPr>
      <w:keepLines/>
      <w:spacing w:after="200"/>
      <w:ind w:left="3289"/>
    </w:pPr>
    <w:rPr>
      <w:rFonts w:ascii="Arial" w:hAnsi="Arial"/>
      <w:sz w:val="18"/>
      <w:lang w:eastAsia="en-US"/>
    </w:rPr>
  </w:style>
  <w:style w:type="paragraph" w:customStyle="1" w:styleId="WarningIndented3KeepWithNext">
    <w:name w:val="Warning Indented 3 (Keep With Next)"/>
    <w:basedOn w:val="WarningIndented3"/>
    <w:rsid w:val="00C7789B"/>
    <w:pPr>
      <w:keepNext/>
    </w:pPr>
  </w:style>
  <w:style w:type="paragraph" w:customStyle="1" w:styleId="Inthischapterheading">
    <w:name w:val="In this chapter (heading)"/>
    <w:basedOn w:val="Normal"/>
    <w:next w:val="Inthischapterlinks"/>
    <w:rsid w:val="00C7789B"/>
    <w:pPr>
      <w:keepLines/>
      <w:spacing w:before="200" w:after="100"/>
      <w:ind w:left="2268"/>
    </w:pPr>
    <w:rPr>
      <w:rFonts w:ascii="Arial Narrow" w:hAnsi="Arial Narrow"/>
      <w:b/>
      <w:color w:val="FF0000"/>
      <w:sz w:val="28"/>
      <w:szCs w:val="32"/>
      <w:lang w:eastAsia="en-US"/>
    </w:rPr>
  </w:style>
  <w:style w:type="paragraph" w:customStyle="1" w:styleId="Inthischapterlinks">
    <w:name w:val="In this chapter (links)"/>
    <w:basedOn w:val="Normal"/>
    <w:rsid w:val="00C7789B"/>
    <w:pPr>
      <w:keepLines/>
      <w:spacing w:after="100"/>
      <w:ind w:left="2268"/>
    </w:pPr>
    <w:rPr>
      <w:rFonts w:ascii="Arial" w:hAnsi="Arial"/>
      <w:lang w:eastAsia="en-US"/>
    </w:rPr>
  </w:style>
  <w:style w:type="paragraph" w:customStyle="1" w:styleId="NotetoTemplateUser">
    <w:name w:val="Note to Template User"/>
    <w:basedOn w:val="Normal"/>
    <w:next w:val="Paragraph"/>
    <w:autoRedefine/>
    <w:rsid w:val="00C7789B"/>
    <w:pPr>
      <w:keepLines/>
      <w:pBdr>
        <w:top w:val="single" w:sz="4" w:space="1" w:color="0000FF"/>
        <w:bottom w:val="single" w:sz="4" w:space="1" w:color="0000FF"/>
      </w:pBdr>
      <w:shd w:val="clear" w:color="auto" w:fill="F3F3F3"/>
      <w:spacing w:after="200"/>
      <w:ind w:left="2268"/>
    </w:pPr>
    <w:rPr>
      <w:rFonts w:ascii="Arial" w:hAnsi="Arial"/>
      <w:color w:val="0000FF"/>
      <w:sz w:val="18"/>
      <w:szCs w:val="18"/>
      <w:lang w:eastAsia="en-US"/>
    </w:rPr>
  </w:style>
  <w:style w:type="paragraph" w:customStyle="1" w:styleId="DocumentRef">
    <w:name w:val="Document Ref"/>
    <w:basedOn w:val="DocInfo"/>
    <w:semiHidden/>
    <w:rsid w:val="00C7789B"/>
  </w:style>
  <w:style w:type="paragraph" w:customStyle="1" w:styleId="ProjectRef">
    <w:name w:val="Project Ref"/>
    <w:basedOn w:val="DocInfo"/>
    <w:semiHidden/>
    <w:rsid w:val="00C7789B"/>
  </w:style>
  <w:style w:type="character" w:customStyle="1" w:styleId="CodeInline">
    <w:name w:val="Code (Inline)"/>
    <w:rsid w:val="00C7789B"/>
    <w:rPr>
      <w:rFonts w:ascii="Andale Mono" w:hAnsi="Andale Mono"/>
      <w:sz w:val="16"/>
    </w:rPr>
  </w:style>
  <w:style w:type="paragraph" w:customStyle="1" w:styleId="CodeNoSpaceAfter">
    <w:name w:val="Code (No Space After)"/>
    <w:basedOn w:val="Code"/>
    <w:rsid w:val="00C7789B"/>
  </w:style>
  <w:style w:type="paragraph" w:customStyle="1" w:styleId="CodeNoSpaceBeforeorAfter">
    <w:name w:val="Code (No Space Before or After)"/>
    <w:basedOn w:val="Code"/>
    <w:rsid w:val="00C7789B"/>
  </w:style>
  <w:style w:type="paragraph" w:customStyle="1" w:styleId="CodeNoSpaceBefore">
    <w:name w:val="Code (No Space Before)"/>
    <w:basedOn w:val="Code"/>
    <w:rsid w:val="00C7789B"/>
  </w:style>
  <w:style w:type="paragraph" w:customStyle="1" w:styleId="CodeIndented1NoSpaceAfter">
    <w:name w:val="Code Indented 1 (No Space After)"/>
    <w:basedOn w:val="CodeIndented1"/>
    <w:rsid w:val="00C7789B"/>
    <w:pPr>
      <w:spacing w:after="0"/>
    </w:pPr>
  </w:style>
  <w:style w:type="paragraph" w:customStyle="1" w:styleId="CodeIndented1NoSpaceBeforeorAfter">
    <w:name w:val="Code Indented 1 (No Space Before or After)"/>
    <w:basedOn w:val="CodeIndented1"/>
    <w:rsid w:val="00C7789B"/>
    <w:pPr>
      <w:spacing w:before="0" w:after="0"/>
    </w:pPr>
  </w:style>
  <w:style w:type="paragraph" w:customStyle="1" w:styleId="CodeIndented1NoSpaceBefore">
    <w:name w:val="Code Indented 1 (No Space Before)"/>
    <w:basedOn w:val="CodeIndented1"/>
    <w:rsid w:val="00C7789B"/>
    <w:pPr>
      <w:spacing w:before="0"/>
    </w:pPr>
  </w:style>
  <w:style w:type="paragraph" w:customStyle="1" w:styleId="CodeIndented2NoSpaceAfter">
    <w:name w:val="Code Indented 2 (No Space After)"/>
    <w:basedOn w:val="CodeIndented2"/>
    <w:rsid w:val="00C7789B"/>
    <w:pPr>
      <w:spacing w:after="0"/>
    </w:pPr>
  </w:style>
  <w:style w:type="paragraph" w:customStyle="1" w:styleId="CodeIndented2NoSpaceBeforeorAfter">
    <w:name w:val="Code Indented 2 (No Space Before or After)"/>
    <w:basedOn w:val="CodeIndented2"/>
    <w:rsid w:val="00C7789B"/>
    <w:pPr>
      <w:spacing w:before="0" w:after="0"/>
    </w:pPr>
  </w:style>
  <w:style w:type="paragraph" w:customStyle="1" w:styleId="CodeIndented2NoSpaceBefore">
    <w:name w:val="Code Indented 2 (No Space Before)"/>
    <w:basedOn w:val="CodeIndented2"/>
    <w:rsid w:val="00C7789B"/>
    <w:pPr>
      <w:spacing w:before="0"/>
    </w:pPr>
  </w:style>
  <w:style w:type="paragraph" w:customStyle="1" w:styleId="ParagraphCentred">
    <w:name w:val="Paragraph Centred"/>
    <w:basedOn w:val="Paragraph"/>
    <w:rsid w:val="00C7789B"/>
    <w:pPr>
      <w:jc w:val="center"/>
    </w:pPr>
  </w:style>
  <w:style w:type="paragraph" w:customStyle="1" w:styleId="ParagraphCentredKeepWithNext">
    <w:name w:val="Paragraph Centred (Keep With Next)"/>
    <w:basedOn w:val="ParagraphCentred"/>
    <w:rsid w:val="00C7789B"/>
    <w:pPr>
      <w:keepNext/>
    </w:pPr>
  </w:style>
  <w:style w:type="paragraph" w:customStyle="1" w:styleId="Quotation">
    <w:name w:val="Quotation"/>
    <w:basedOn w:val="Paragraph"/>
    <w:rsid w:val="00C7789B"/>
    <w:pPr>
      <w:ind w:left="2608" w:right="340"/>
    </w:pPr>
    <w:rPr>
      <w:i/>
    </w:rPr>
  </w:style>
  <w:style w:type="paragraph" w:customStyle="1" w:styleId="DocInfoHeading">
    <w:name w:val="Doc Info Heading"/>
    <w:basedOn w:val="TellUsHeading"/>
    <w:rsid w:val="00C7789B"/>
    <w:pPr>
      <w:spacing w:before="480"/>
    </w:pPr>
  </w:style>
  <w:style w:type="paragraph" w:customStyle="1" w:styleId="NotetoTemplateUserBullet">
    <w:name w:val="Note to Template User Bullet"/>
    <w:basedOn w:val="NotetoTemplateUser"/>
    <w:rsid w:val="00C7789B"/>
    <w:pPr>
      <w:numPr>
        <w:numId w:val="11"/>
      </w:numPr>
    </w:pPr>
  </w:style>
  <w:style w:type="paragraph" w:customStyle="1" w:styleId="HeaderLandscape">
    <w:name w:val="Header Landscape"/>
    <w:basedOn w:val="Normal"/>
    <w:rsid w:val="00C7789B"/>
    <w:pPr>
      <w:keepLines/>
      <w:tabs>
        <w:tab w:val="left" w:pos="567"/>
        <w:tab w:val="right" w:pos="9356"/>
        <w:tab w:val="right" w:pos="9923"/>
      </w:tabs>
    </w:pPr>
    <w:rPr>
      <w:rFonts w:ascii="Arial Narrow" w:hAnsi="Arial Narrow"/>
      <w:b/>
      <w:sz w:val="16"/>
      <w:lang w:eastAsia="en-US"/>
    </w:rPr>
  </w:style>
  <w:style w:type="paragraph" w:customStyle="1" w:styleId="FooterLandscape">
    <w:name w:val="Footer Landscape"/>
    <w:basedOn w:val="Normal"/>
    <w:rsid w:val="00C7789B"/>
    <w:pPr>
      <w:keepLines/>
      <w:tabs>
        <w:tab w:val="right" w:pos="9923"/>
      </w:tabs>
    </w:pPr>
    <w:rPr>
      <w:rFonts w:ascii="Arial Narrow" w:hAnsi="Arial Narrow"/>
      <w:sz w:val="18"/>
      <w:lang w:eastAsia="en-US"/>
    </w:rPr>
  </w:style>
  <w:style w:type="paragraph" w:customStyle="1" w:styleId="ColumnHeadingRuledTablesOnly">
    <w:name w:val="Column Heading (Ruled Tables Only)"/>
    <w:basedOn w:val="ParagraphTable"/>
    <w:rsid w:val="00C7789B"/>
    <w:pPr>
      <w:shd w:val="clear" w:color="auto" w:fill="FF0000"/>
      <w:spacing w:before="100" w:after="100"/>
    </w:pPr>
    <w:rPr>
      <w:b/>
      <w:color w:val="FFFFFF"/>
      <w:szCs w:val="18"/>
    </w:rPr>
  </w:style>
  <w:style w:type="paragraph" w:customStyle="1" w:styleId="ColumnHeadingCentredRuledTablesOnly">
    <w:name w:val="Column Heading Centred (Ruled Tables Only)"/>
    <w:basedOn w:val="ColumnHeadingRuledTablesOnly"/>
    <w:rsid w:val="00C7789B"/>
    <w:pPr>
      <w:jc w:val="center"/>
    </w:pPr>
  </w:style>
  <w:style w:type="paragraph" w:customStyle="1" w:styleId="StepAutoNumbered">
    <w:name w:val="Step (AutoNumbered)"/>
    <w:basedOn w:val="Normal"/>
    <w:rsid w:val="00C7789B"/>
    <w:pPr>
      <w:keepLines/>
      <w:numPr>
        <w:numId w:val="12"/>
      </w:numPr>
      <w:spacing w:after="200"/>
    </w:pPr>
    <w:rPr>
      <w:rFonts w:ascii="Arial" w:hAnsi="Arial"/>
      <w:lang w:eastAsia="en-US"/>
    </w:rPr>
  </w:style>
  <w:style w:type="paragraph" w:customStyle="1" w:styleId="Tabletext">
    <w:name w:val="Table text"/>
    <w:basedOn w:val="Normal"/>
    <w:rsid w:val="00C7789B"/>
    <w:rPr>
      <w:rFonts w:ascii="Arial" w:hAnsi="Arial"/>
      <w:bCs/>
      <w:iCs/>
      <w:sz w:val="18"/>
      <w:lang w:eastAsia="en-US"/>
    </w:rPr>
  </w:style>
  <w:style w:type="paragraph" w:customStyle="1" w:styleId="Figure">
    <w:name w:val="Figure"/>
    <w:basedOn w:val="Caption"/>
    <w:next w:val="Paragraph"/>
    <w:rsid w:val="00C7789B"/>
    <w:pPr>
      <w:widowControl w:val="0"/>
    </w:pPr>
  </w:style>
  <w:style w:type="paragraph" w:customStyle="1" w:styleId="TableHeader">
    <w:name w:val="Table Header"/>
    <w:basedOn w:val="Normal"/>
    <w:link w:val="TableHeaderChar"/>
    <w:rsid w:val="00C7789B"/>
    <w:pPr>
      <w:keepLines/>
      <w:spacing w:before="40" w:after="100" w:afterAutospacing="1"/>
    </w:pPr>
    <w:rPr>
      <w:rFonts w:ascii="Arial" w:hAnsi="Arial"/>
      <w:b/>
      <w:color w:val="FFFFFF"/>
      <w:sz w:val="18"/>
      <w:lang w:eastAsia="en-US"/>
    </w:rPr>
  </w:style>
  <w:style w:type="paragraph" w:customStyle="1" w:styleId="code0">
    <w:name w:val="code"/>
    <w:basedOn w:val="Normal"/>
    <w:rsid w:val="00C7789B"/>
    <w:pPr>
      <w:widowControl w:val="0"/>
      <w:autoSpaceDE w:val="0"/>
      <w:autoSpaceDN w:val="0"/>
      <w:adjustRightInd w:val="0"/>
    </w:pPr>
    <w:rPr>
      <w:rFonts w:ascii="Courier" w:eastAsia="SimSun" w:hAnsi="Courier" w:cs="Arial"/>
      <w:lang w:val="en-US" w:eastAsia="en-US"/>
    </w:rPr>
  </w:style>
  <w:style w:type="character" w:customStyle="1" w:styleId="b1">
    <w:name w:val="b1"/>
    <w:rsid w:val="00C7789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CoverTitle">
    <w:name w:val="Cover Title"/>
    <w:basedOn w:val="Normal"/>
    <w:rsid w:val="00C7789B"/>
    <w:pPr>
      <w:spacing w:before="240" w:after="120"/>
      <w:ind w:left="1440"/>
    </w:pPr>
    <w:rPr>
      <w:rFonts w:ascii="Arial" w:hAnsi="Arial"/>
      <w:b/>
      <w:bCs/>
      <w:sz w:val="36"/>
      <w:lang w:eastAsia="en-US"/>
    </w:rPr>
  </w:style>
  <w:style w:type="paragraph" w:customStyle="1" w:styleId="GlossaryTerm">
    <w:name w:val="GlossaryTerm"/>
    <w:basedOn w:val="Normal"/>
    <w:rsid w:val="00C7789B"/>
    <w:pPr>
      <w:keepLines/>
      <w:spacing w:after="200"/>
      <w:ind w:left="2563" w:hanging="288"/>
    </w:pPr>
    <w:rPr>
      <w:rFonts w:ascii="Arial" w:hAnsi="Arial"/>
      <w:lang w:eastAsia="en-US"/>
    </w:rPr>
  </w:style>
  <w:style w:type="character" w:customStyle="1" w:styleId="m1">
    <w:name w:val="m1"/>
    <w:rsid w:val="00C7789B"/>
    <w:rPr>
      <w:color w:val="0000FF"/>
    </w:rPr>
  </w:style>
  <w:style w:type="character" w:customStyle="1" w:styleId="t1">
    <w:name w:val="t1"/>
    <w:rsid w:val="00C7789B"/>
    <w:rPr>
      <w:color w:val="990000"/>
    </w:rPr>
  </w:style>
  <w:style w:type="character" w:customStyle="1" w:styleId="tx1">
    <w:name w:val="tx1"/>
    <w:rsid w:val="00C7789B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1840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8401F"/>
    <w:pPr>
      <w:keepLines/>
      <w:spacing w:after="20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C05501"/>
    <w:pPr>
      <w:keepLines/>
    </w:pPr>
    <w:rPr>
      <w:rFonts w:ascii="Calibri Light" w:hAnsi="Calibri Light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7030A0"/>
      </w:tcPr>
    </w:tblStylePr>
  </w:style>
  <w:style w:type="character" w:styleId="FootnoteReference">
    <w:name w:val="footnote reference"/>
    <w:semiHidden/>
    <w:rsid w:val="005D37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714E9"/>
    <w:pPr>
      <w:keepLines/>
      <w:spacing w:after="200"/>
      <w:ind w:left="720"/>
      <w:contextualSpacing/>
    </w:pPr>
    <w:rPr>
      <w:rFonts w:ascii="Arial" w:hAnsi="Arial"/>
      <w:lang w:eastAsia="en-US"/>
    </w:rPr>
  </w:style>
  <w:style w:type="character" w:customStyle="1" w:styleId="apple-converted-space">
    <w:name w:val="apple-converted-space"/>
    <w:basedOn w:val="DefaultParagraphFont"/>
    <w:rsid w:val="00877481"/>
  </w:style>
  <w:style w:type="paragraph" w:styleId="NormalWeb">
    <w:name w:val="Normal (Web)"/>
    <w:basedOn w:val="Normal"/>
    <w:uiPriority w:val="99"/>
    <w:unhideWhenUsed/>
    <w:rsid w:val="000C10D0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363B3"/>
    <w:rPr>
      <w:rFonts w:ascii="Arial" w:hAnsi="Arial"/>
      <w:lang w:val="en-GB"/>
    </w:rPr>
  </w:style>
  <w:style w:type="character" w:styleId="PlaceholderText">
    <w:name w:val="Placeholder Text"/>
    <w:basedOn w:val="DefaultParagraphFont"/>
    <w:uiPriority w:val="99"/>
    <w:semiHidden/>
    <w:rsid w:val="007067A1"/>
    <w:rPr>
      <w:color w:val="808080"/>
    </w:rPr>
  </w:style>
  <w:style w:type="character" w:customStyle="1" w:styleId="REQCar">
    <w:name w:val="REQ Car"/>
    <w:basedOn w:val="DefaultParagraphFont"/>
    <w:link w:val="REQ"/>
    <w:locked/>
    <w:rsid w:val="004600C3"/>
    <w:rPr>
      <w:rFonts w:ascii="Vodafone Lt" w:eastAsiaTheme="minorEastAsia" w:hAnsi="Vodafone Lt"/>
      <w:lang w:eastAsia="fr-FR"/>
    </w:rPr>
  </w:style>
  <w:style w:type="paragraph" w:customStyle="1" w:styleId="REQ">
    <w:name w:val="REQ"/>
    <w:basedOn w:val="Normal"/>
    <w:link w:val="REQCar"/>
    <w:qFormat/>
    <w:rsid w:val="004600C3"/>
    <w:pPr>
      <w:numPr>
        <w:numId w:val="16"/>
      </w:numPr>
      <w:tabs>
        <w:tab w:val="left" w:pos="1134"/>
      </w:tabs>
      <w:spacing w:before="120" w:after="120"/>
    </w:pPr>
    <w:rPr>
      <w:rFonts w:eastAsiaTheme="minorEastAsia"/>
      <w:lang w:val="en-US" w:eastAsia="fr-FR"/>
    </w:rPr>
  </w:style>
  <w:style w:type="paragraph" w:customStyle="1" w:styleId="Default">
    <w:name w:val="Default"/>
    <w:rsid w:val="00FE0138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paragraph" w:customStyle="1" w:styleId="Text">
    <w:name w:val="Text"/>
    <w:basedOn w:val="Paragraph"/>
    <w:link w:val="TextChar"/>
    <w:qFormat/>
    <w:rsid w:val="00D96275"/>
    <w:pPr>
      <w:ind w:left="1134"/>
      <w:jc w:val="both"/>
    </w:pPr>
    <w:rPr>
      <w:rFonts w:ascii="Vodafone Lt" w:hAnsi="Vodafone Lt"/>
      <w:szCs w:val="22"/>
    </w:rPr>
  </w:style>
  <w:style w:type="character" w:customStyle="1" w:styleId="TextChar">
    <w:name w:val="Text Char"/>
    <w:basedOn w:val="ParagraphChar"/>
    <w:link w:val="Text"/>
    <w:rsid w:val="00D96275"/>
    <w:rPr>
      <w:rFonts w:ascii="Vodafone Lt" w:hAnsi="Vodafone Lt"/>
      <w:sz w:val="22"/>
      <w:szCs w:val="22"/>
      <w:lang w:val="en-GB"/>
    </w:rPr>
  </w:style>
  <w:style w:type="table" w:customStyle="1" w:styleId="GridTable4-Accent21">
    <w:name w:val="Grid Table 4 - Accent 21"/>
    <w:basedOn w:val="TableNormal"/>
    <w:uiPriority w:val="49"/>
    <w:rsid w:val="00757B7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3-Accent21">
    <w:name w:val="List Table 3 - Accent 21"/>
    <w:basedOn w:val="TableNormal"/>
    <w:uiPriority w:val="48"/>
    <w:rsid w:val="0098389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E6EA7"/>
    <w:pPr>
      <w:keepLines/>
    </w:pPr>
    <w:rPr>
      <w:rFonts w:ascii="Consolas" w:hAnsi="Consolas" w:cs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A7"/>
    <w:rPr>
      <w:rFonts w:ascii="Consolas" w:hAnsi="Consolas" w:cs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D7973"/>
    <w:rPr>
      <w:rFonts w:ascii="Courier New" w:eastAsia="Times New Roman" w:hAnsi="Courier New" w:cs="Courier New"/>
      <w:sz w:val="20"/>
      <w:szCs w:val="20"/>
    </w:rPr>
  </w:style>
  <w:style w:type="table" w:customStyle="1" w:styleId="GridTable4-Accent22">
    <w:name w:val="Grid Table 4 - Accent 22"/>
    <w:basedOn w:val="TableNormal"/>
    <w:uiPriority w:val="49"/>
    <w:rsid w:val="00583DAF"/>
    <w:rPr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Heading4PS">
    <w:name w:val="Heading 4 (PS)"/>
    <w:basedOn w:val="Heading4"/>
    <w:link w:val="Heading4PSChar"/>
    <w:qFormat/>
    <w:rsid w:val="0004120F"/>
    <w:rPr>
      <w:color w:val="FF0000"/>
    </w:rPr>
  </w:style>
  <w:style w:type="character" w:customStyle="1" w:styleId="Heading4PSChar">
    <w:name w:val="Heading 4 (PS) Char"/>
    <w:basedOn w:val="Heading4Char"/>
    <w:link w:val="Heading4PS"/>
    <w:rsid w:val="0004120F"/>
    <w:rPr>
      <w:rFonts w:ascii="Arial Narrow" w:hAnsi="Arial Narrow" w:cstheme="minorHAnsi"/>
      <w:b/>
      <w:color w:val="FF0000"/>
      <w:sz w:val="25"/>
      <w:lang w:val="en-GB"/>
    </w:rPr>
  </w:style>
  <w:style w:type="character" w:customStyle="1" w:styleId="A5">
    <w:name w:val="A5"/>
    <w:uiPriority w:val="99"/>
    <w:rsid w:val="008A243D"/>
    <w:rPr>
      <w:rFonts w:cs="HelveticaNeueLT Std Blk"/>
      <w:color w:val="000000"/>
      <w:sz w:val="16"/>
      <w:szCs w:val="16"/>
    </w:rPr>
  </w:style>
  <w:style w:type="paragraph" w:customStyle="1" w:styleId="Textbody">
    <w:name w:val="Text body"/>
    <w:basedOn w:val="Normal"/>
    <w:rsid w:val="008A243D"/>
    <w:pPr>
      <w:spacing w:after="120"/>
    </w:pPr>
    <w:rPr>
      <w:rFonts w:asciiTheme="minorHAnsi" w:eastAsiaTheme="minorHAnsi" w:hAnsiTheme="minorHAnsi"/>
      <w:color w:val="404040" w:themeColor="text1" w:themeTint="BF"/>
      <w:lang w:val="en-US" w:eastAsia="en-US"/>
    </w:rPr>
  </w:style>
  <w:style w:type="paragraph" w:customStyle="1" w:styleId="Firstparagraph">
    <w:name w:val="First paragraph"/>
    <w:basedOn w:val="Textbody"/>
    <w:next w:val="Textbody"/>
    <w:rsid w:val="008A243D"/>
    <w:pPr>
      <w:numPr>
        <w:numId w:val="20"/>
      </w:numPr>
    </w:pPr>
  </w:style>
  <w:style w:type="paragraph" w:customStyle="1" w:styleId="TableHeading">
    <w:name w:val="Table Heading"/>
    <w:basedOn w:val="Textbody"/>
    <w:qFormat/>
    <w:rsid w:val="008A243D"/>
    <w:rPr>
      <w:b/>
      <w:sz w:val="20"/>
    </w:rPr>
  </w:style>
  <w:style w:type="paragraph" w:customStyle="1" w:styleId="TableText0">
    <w:name w:val="Table Text"/>
    <w:basedOn w:val="Textbody"/>
    <w:qFormat/>
    <w:rsid w:val="008A243D"/>
    <w:pPr>
      <w:spacing w:before="60" w:after="60"/>
    </w:pPr>
    <w:rPr>
      <w:sz w:val="20"/>
      <w:szCs w:val="20"/>
    </w:rPr>
  </w:style>
  <w:style w:type="paragraph" w:customStyle="1" w:styleId="Image">
    <w:name w:val="Image"/>
    <w:basedOn w:val="Textbody"/>
    <w:qFormat/>
    <w:rsid w:val="008A243D"/>
    <w:pPr>
      <w:spacing w:before="120"/>
      <w:jc w:val="center"/>
    </w:pPr>
    <w:rPr>
      <w:noProof/>
    </w:rPr>
  </w:style>
  <w:style w:type="paragraph" w:styleId="NoSpacing">
    <w:name w:val="No Spacing"/>
    <w:link w:val="NoSpacingChar"/>
    <w:uiPriority w:val="1"/>
    <w:qFormat/>
    <w:rsid w:val="008A243D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A243D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p1">
    <w:name w:val="p1"/>
    <w:basedOn w:val="Normal"/>
    <w:rsid w:val="008A243D"/>
    <w:rPr>
      <w:rFonts w:ascii="Arial" w:eastAsiaTheme="minorHAnsi" w:hAnsi="Arial" w:cs="Arial"/>
      <w:sz w:val="17"/>
      <w:szCs w:val="17"/>
    </w:rPr>
  </w:style>
  <w:style w:type="paragraph" w:customStyle="1" w:styleId="p2">
    <w:name w:val="p2"/>
    <w:basedOn w:val="Normal"/>
    <w:rsid w:val="008A243D"/>
    <w:pPr>
      <w:spacing w:after="110"/>
    </w:pPr>
    <w:rPr>
      <w:rFonts w:ascii="Arial" w:eastAsiaTheme="minorHAnsi" w:hAnsi="Arial" w:cs="Arial"/>
      <w:sz w:val="17"/>
      <w:szCs w:val="17"/>
    </w:rPr>
  </w:style>
  <w:style w:type="paragraph" w:customStyle="1" w:styleId="p3">
    <w:name w:val="p3"/>
    <w:basedOn w:val="Normal"/>
    <w:rsid w:val="008A243D"/>
    <w:pPr>
      <w:spacing w:after="99"/>
    </w:pPr>
    <w:rPr>
      <w:rFonts w:ascii="Arial" w:eastAsiaTheme="minorHAnsi" w:hAnsi="Arial" w:cs="Arial"/>
      <w:sz w:val="17"/>
      <w:szCs w:val="17"/>
    </w:rPr>
  </w:style>
  <w:style w:type="paragraph" w:customStyle="1" w:styleId="p4">
    <w:name w:val="p4"/>
    <w:basedOn w:val="Normal"/>
    <w:rsid w:val="008A243D"/>
    <w:rPr>
      <w:rFonts w:ascii="Arial" w:eastAsiaTheme="minorHAnsi" w:hAnsi="Arial" w:cs="Arial"/>
      <w:sz w:val="17"/>
      <w:szCs w:val="17"/>
    </w:rPr>
  </w:style>
  <w:style w:type="character" w:customStyle="1" w:styleId="s1">
    <w:name w:val="s1"/>
    <w:basedOn w:val="DefaultParagraphFont"/>
    <w:rsid w:val="008A243D"/>
    <w:rPr>
      <w:rFonts w:ascii="Wingdings" w:hAnsi="Wingdings" w:hint="default"/>
      <w:sz w:val="17"/>
      <w:szCs w:val="17"/>
    </w:rPr>
  </w:style>
  <w:style w:type="character" w:customStyle="1" w:styleId="pl-s">
    <w:name w:val="pl-s"/>
    <w:basedOn w:val="DefaultParagraphFont"/>
    <w:rsid w:val="008A243D"/>
  </w:style>
  <w:style w:type="character" w:customStyle="1" w:styleId="pl-pds">
    <w:name w:val="pl-pds"/>
    <w:basedOn w:val="DefaultParagraphFont"/>
    <w:rsid w:val="008A243D"/>
  </w:style>
  <w:style w:type="paragraph" w:customStyle="1" w:styleId="VersionNumber">
    <w:name w:val="VersionNumber"/>
    <w:basedOn w:val="Normal"/>
    <w:link w:val="VersionNumberChar"/>
    <w:qFormat/>
    <w:rsid w:val="000635BE"/>
    <w:pPr>
      <w:ind w:left="1"/>
      <w:jc w:val="center"/>
    </w:pPr>
    <w:rPr>
      <w:rFonts w:asciiTheme="minorHAnsi" w:hAnsiTheme="minorHAnsi" w:cstheme="minorHAnsi"/>
      <w:b/>
      <w:sz w:val="28"/>
      <w:szCs w:val="28"/>
    </w:rPr>
  </w:style>
  <w:style w:type="character" w:customStyle="1" w:styleId="VersionNumberChar">
    <w:name w:val="VersionNumber Char"/>
    <w:basedOn w:val="DefaultParagraphFont"/>
    <w:link w:val="VersionNumber"/>
    <w:rsid w:val="000635BE"/>
    <w:rPr>
      <w:rFonts w:asciiTheme="minorHAnsi" w:hAnsiTheme="minorHAnsi" w:cstheme="minorHAnsi"/>
      <w:b/>
      <w:sz w:val="28"/>
      <w:szCs w:val="28"/>
      <w:lang w:val="en-GB" w:eastAsia="en-GB"/>
    </w:rPr>
  </w:style>
  <w:style w:type="paragraph" w:customStyle="1" w:styleId="prplTableText">
    <w:name w:val="prplTableText"/>
    <w:basedOn w:val="TableHeader"/>
    <w:link w:val="prplTableTextChar"/>
    <w:qFormat/>
    <w:rsid w:val="00506905"/>
    <w:rPr>
      <w:rFonts w:ascii="Calibri Light" w:hAnsi="Calibri Light" w:cs="Calibri Light"/>
      <w:b w:val="0"/>
      <w:color w:val="auto"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506905"/>
    <w:rPr>
      <w:rFonts w:ascii="Arial" w:hAnsi="Arial"/>
      <w:b/>
      <w:color w:val="FFFFFF"/>
      <w:sz w:val="18"/>
      <w:lang w:val="en-GB"/>
    </w:rPr>
  </w:style>
  <w:style w:type="character" w:customStyle="1" w:styleId="prplTableTextChar">
    <w:name w:val="prplTableText Char"/>
    <w:basedOn w:val="TableHeaderChar"/>
    <w:link w:val="prplTableText"/>
    <w:rsid w:val="00506905"/>
    <w:rPr>
      <w:rFonts w:ascii="Calibri Light" w:hAnsi="Calibri Light" w:cs="Calibri Light"/>
      <w:b w:val="0"/>
      <w:color w:val="FFFFFF"/>
      <w:sz w:val="22"/>
      <w:szCs w:val="22"/>
      <w:lang w:val="en-GB"/>
    </w:rPr>
  </w:style>
  <w:style w:type="paragraph" w:customStyle="1" w:styleId="prplCoverVersionNumber">
    <w:name w:val="prplCoverVersionNumber"/>
    <w:basedOn w:val="VersionNumber"/>
    <w:link w:val="prplCoverVersionNumberChar"/>
    <w:qFormat/>
    <w:rsid w:val="001A4598"/>
  </w:style>
  <w:style w:type="character" w:customStyle="1" w:styleId="prplCoverVersionNumberChar">
    <w:name w:val="prplCoverVersionNumber Char"/>
    <w:basedOn w:val="VersionNumberChar"/>
    <w:link w:val="prplCoverVersionNumber"/>
    <w:rsid w:val="001A4598"/>
    <w:rPr>
      <w:rFonts w:asciiTheme="minorHAnsi" w:hAnsiTheme="minorHAnsi" w:cstheme="minorHAnsi"/>
      <w:b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70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7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663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859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125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950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956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06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1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586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872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947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094">
          <w:marLeft w:val="23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61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5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89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3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45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9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18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4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2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6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8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otter\AppData\Roaming\Microsoft\Templates\SRS_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D31B91297304C953E484E82C12D6F" ma:contentTypeVersion="0" ma:contentTypeDescription="Create a new document." ma:contentTypeScope="" ma:versionID="3cd6e2ba438edcf3344bef6fd88d84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Ope</b:Tag>
    <b:SourceType>InternetSite</b:SourceType>
    <b:Guid>{4E225025-C755-4EC4-B2E0-49B43547D577}</b:Guid>
    <b:Title>OpenWRT - UCI</b:Title>
    <b:Author>
      <b:Author>
        <b:NameList>
          <b:Person>
            <b:Last>OpenWRT</b:Last>
          </b:Person>
        </b:NameList>
      </b:Author>
    </b:Author>
    <b:URL>https://wiki.openwrt.org/doc/techref/uci</b:URL>
    <b:RefOrder>1</b:RefOrder>
  </b:Source>
</b:Sources>
</file>

<file path=customXml/itemProps1.xml><?xml version="1.0" encoding="utf-8"?>
<ds:datastoreItem xmlns:ds="http://schemas.openxmlformats.org/officeDocument/2006/customXml" ds:itemID="{45D572B9-EF95-47C8-8C94-F65E9D3EB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0C07D2-7820-45B6-9A9E-ECA68C319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0432BDE-6BF7-4F9F-AE22-6D6904650A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EC3D60-5964-452B-BF50-F06905A7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SRS_template2.dotx</Template>
  <TotalTime>0</TotalTime>
  <Pages>3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ubus API</vt:lpstr>
    </vt:vector>
  </TitlesOfParts>
  <Company>Vodafone Group Terminals</Company>
  <LinksUpToDate>false</LinksUpToDate>
  <CharactersWithSpaces>199</CharactersWithSpaces>
  <SharedDoc>false</SharedDoc>
  <HLinks>
    <vt:vector size="6" baseType="variant">
      <vt:variant>
        <vt:i4>2687023</vt:i4>
      </vt:variant>
      <vt:variant>
        <vt:i4>3</vt:i4>
      </vt:variant>
      <vt:variant>
        <vt:i4>0</vt:i4>
      </vt:variant>
      <vt:variant>
        <vt:i4>5</vt:i4>
      </vt:variant>
      <vt:variant>
        <vt:lpwstr>mailto:gill.smart@vodafone.com;shane.hanrahan@vodafone.com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ubus API</dc:title>
  <dc:subject>Vodafone Terminals Documents</dc:subject>
  <dc:creator>Pedro Santos</dc:creator>
  <cp:keywords/>
  <cp:lastModifiedBy>Freitas, João, Vodafone Group (External)</cp:lastModifiedBy>
  <cp:revision>58</cp:revision>
  <cp:lastPrinted>2017-02-13T16:47:00Z</cp:lastPrinted>
  <dcterms:created xsi:type="dcterms:W3CDTF">2017-10-25T22:04:00Z</dcterms:created>
  <dcterms:modified xsi:type="dcterms:W3CDTF">2018-05-02T08:53:00Z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_GuideType">
    <vt:lpwstr>System Requirements Specification</vt:lpwstr>
  </property>
  <property fmtid="{D5CDD505-2E9C-101B-9397-08002B2CF9AE}" pid="3" name="book_ProjectName">
    <vt:lpwstr>ACR Phase 2</vt:lpwstr>
  </property>
  <property fmtid="{D5CDD505-2E9C-101B-9397-08002B2CF9AE}" pid="4" name="book_VersionNumber">
    <vt:lpwstr>0.2</vt:lpwstr>
  </property>
  <property fmtid="{D5CDD505-2E9C-101B-9397-08002B2CF9AE}" pid="5" name="book_Draft">
    <vt:lpwstr>Draft</vt:lpwstr>
  </property>
  <property fmtid="{D5CDD505-2E9C-101B-9397-08002B2CF9AE}" pid="6" name="book_SecurityLevel">
    <vt:lpwstr>Vodafone Proprietary and Confidential</vt:lpwstr>
  </property>
  <property fmtid="{D5CDD505-2E9C-101B-9397-08002B2CF9AE}" pid="7" name="book_PublicationDate">
    <vt:lpwstr>October 2004</vt:lpwstr>
  </property>
  <property fmtid="{D5CDD505-2E9C-101B-9397-08002B2CF9AE}" pid="8" name="_DocHome">
    <vt:i4>-1093497108</vt:i4>
  </property>
  <property fmtid="{D5CDD505-2E9C-101B-9397-08002B2CF9AE}" pid="9" name="ContentTypeId">
    <vt:lpwstr>0x010100FFED31B91297304C953E484E82C12D6F</vt:lpwstr>
  </property>
</Properties>
</file>